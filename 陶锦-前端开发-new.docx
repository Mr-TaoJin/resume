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-88265</wp:posOffset>
                </wp:positionH>
                <wp:positionV relativeFrom="paragraph">
                  <wp:posOffset>1733550</wp:posOffset>
                </wp:positionV>
                <wp:extent cx="6414135" cy="419100"/>
                <wp:effectExtent l="6350" t="0" r="18415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4135" cy="419100"/>
                          <a:chOff x="0" y="0"/>
                          <a:chExt cx="6415271" cy="419100"/>
                        </a:xfrm>
                      </wpg:grpSpPr>
                      <wpg:grpSp>
                        <wpg:cNvPr id="576" name="组合 576"/>
                        <wpg:cNvGrpSpPr/>
                        <wpg:grpSpPr>
                          <a:xfrm>
                            <a:off x="315310" y="0"/>
                            <a:ext cx="6099961" cy="419100"/>
                            <a:chOff x="238125" y="0"/>
                            <a:chExt cx="6101485" cy="419100"/>
                          </a:xfrm>
                        </wpg:grpSpPr>
                        <wps:wsp>
                          <wps:cNvPr id="577" name="文本框 577"/>
                          <wps:cNvSpPr txBox="1"/>
                          <wps:spPr>
                            <a:xfrm>
                              <a:off x="238125" y="0"/>
                              <a:ext cx="1047750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0070C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070C0"/>
                                    <w:sz w:val="28"/>
                                    <w:szCs w:val="28"/>
                                  </w:rPr>
                                  <w:t>基本技能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78" name="直接连接符 578"/>
                          <wps:cNvCnPr/>
                          <wps:spPr>
                            <a:xfrm>
                              <a:off x="1189836" y="196786"/>
                              <a:ext cx="5149774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0070C0"/>
                              </a:solidFill>
                              <a:prstDash val="lgDash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9" name="组合 41"/>
                        <wpg:cNvGrpSpPr>
                          <a:grpSpLocks noChangeAspect="1"/>
                        </wpg:cNvGrpSpPr>
                        <wpg:grpSpPr>
                          <a:xfrm>
                            <a:off x="0" y="52552"/>
                            <a:ext cx="323850" cy="323850"/>
                            <a:chOff x="3293287" y="0"/>
                            <a:chExt cx="360000" cy="3600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84" name="椭圆 2"/>
                          <wps:cNvSpPr>
                            <a:spLocks noChangeAspect="1"/>
                          </wps:cNvSpPr>
                          <wps:spPr>
                            <a:xfrm>
                              <a:off x="3293287" y="0"/>
                              <a:ext cx="360000" cy="360000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0070C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g:grpSp>
                          <wpg:cNvPr id="91" name="Group 24"/>
                          <wpg:cNvGrpSpPr>
                            <a:grpSpLocks noChangeAspect="1"/>
                          </wpg:cNvGrpSpPr>
                          <wpg:grpSpPr>
                            <a:xfrm>
                              <a:off x="3350065" y="142089"/>
                              <a:ext cx="205168" cy="110230"/>
                              <a:chOff x="3339886" y="77200"/>
                              <a:chExt cx="322" cy="173"/>
                            </a:xfrm>
                            <a:grpFill/>
                          </wpg:grpSpPr>
                          <wps:wsp>
                            <wps:cNvPr id="133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39886" y="77275"/>
                                <a:ext cx="26" cy="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37" name="Freeform 28"/>
                            <wps:cNvSpPr/>
                            <wps:spPr bwMode="auto">
                              <a:xfrm>
                                <a:off x="3340189" y="77200"/>
                                <a:ext cx="19" cy="18"/>
                              </a:xfrm>
                              <a:custGeom>
                                <a:avLst/>
                                <a:gdLst>
                                  <a:gd name="T0" fmla="*/ 6 w 19"/>
                                  <a:gd name="T1" fmla="*/ 0 h 18"/>
                                  <a:gd name="T2" fmla="*/ 19 w 19"/>
                                  <a:gd name="T3" fmla="*/ 7 h 18"/>
                                  <a:gd name="T4" fmla="*/ 13 w 19"/>
                                  <a:gd name="T5" fmla="*/ 18 h 18"/>
                                  <a:gd name="T6" fmla="*/ 0 w 19"/>
                                  <a:gd name="T7" fmla="*/ 12 h 18"/>
                                  <a:gd name="T8" fmla="*/ 6 w 19"/>
                                  <a:gd name="T9" fmla="*/ 0 h 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" h="18">
                                    <a:moveTo>
                                      <a:pt x="6" y="0"/>
                                    </a:moveTo>
                                    <a:lnTo>
                                      <a:pt x="19" y="7"/>
                                    </a:lnTo>
                                    <a:lnTo>
                                      <a:pt x="13" y="1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95pt;margin-top:136.5pt;height:33pt;width:505.05pt;z-index:251710464;mso-width-relative:page;mso-height-relative:page;" coordsize="6415271,419100" o:gfxdata="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">
                <o:lock v:ext="edit" aspectratio="f"/>
                <v:group id="_x0000_s1026" o:spid="_x0000_s1026" o:spt="203" style="position:absolute;left:315310;top:0;height:419100;width:6099961;" coordorigin="238125,0" coordsize="6101485,419100" o:gfxdata="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62f1q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Y6pKnsAAAADc&#10;AAAADwAAAGRycy9kb3ducmV2LnhtbEWPT2vCQBTE74LfYXlCb7qJYJXoKiUQLKU9+Ofi7Zl9JqHZ&#10;tzG7NWk/fVcQPA4z8xtmtelNLW7UusqygngSgSDOra64UHA8ZOMFCOeRNdaWScEvOdish4MVJtp2&#10;vKPb3hciQNglqKD0vkmkdHlJBt3ENsTBu9jWoA+yLaRusQtwU8tpFL1KgxWHhRIbSkvKv/c/RsFH&#10;mn3h7jw1i7863X5e3prr8TRT6mUUR0sQnnr/DD/a71rBbD6H+5lwBOT6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qkqe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0070C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070C0"/>
                              <w:sz w:val="28"/>
                              <w:szCs w:val="28"/>
                            </w:rPr>
                            <w:t>基本技能</w:t>
                          </w:r>
                        </w:p>
                      </w:txbxContent>
                    </v:textbox>
                  </v:shape>
                  <v:line id="_x0000_s1026" o:spid="_x0000_s1026" o:spt="20" style="position:absolute;left:1189836;top:196786;height:0;width:5149774;" filled="f" stroked="t" coordsize="21600,21600" o:gfxdata="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Vi0Vi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0070C0" miterlimit="8" joinstyle="miter" dashstyle="longDash"/>
                    <v:imagedata o:title=""/>
                    <o:lock v:ext="edit" aspectratio="f"/>
                  </v:line>
                </v:group>
                <v:group id="组合 41" o:spid="_x0000_s1026" o:spt="203" style="position:absolute;left:0;top:52552;height:323850;width:323850;" coordorigin="3293287,0" coordsize="360000,36000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t"/>
                  <v:shape id="椭圆 2" o:spid="_x0000_s1026" o:spt="3" type="#_x0000_t3" style="position:absolute;left:3293287;top:0;height:360000;width:360000;v-text-anchor:middle;" filled="t" stroked="t" coordsize="21600,21600" o:gfxdata="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X5I3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70C0" miterlimit="8" joinstyle="miter"/>
                    <v:imagedata o:title=""/>
                    <o:lock v:ext="edit" aspectratio="t"/>
                  </v:shape>
                  <v:group id="Group 24" o:spid="_x0000_s1026" o:spt="203" style="position:absolute;left:3350065;top:142089;height:110230;width:205168;" coordorigin="3339886,77200" coordsize="322,173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  <o:lock v:ext="edit" aspectratio="t"/>
                    <v:rect id="Rectangle 26" o:spid="_x0000_s1026" o:spt="1" style="position:absolute;left:3339886;top:77275;height:98;width:26;" filled="t" stroked="f" coordsize="21600,21600" o:gfxdata="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6PN3ugAAANwA&#10;AAAPAAAAAAAAAAEAIAAAACIAAABkcnMvZG93bnJldi54bWxQSwECFAAUAAAACACHTuJAMy8FnjsA&#10;AAA5AAAAEAAAAAAAAAABACAAAAAJAQAAZHJzL3NoYXBleG1sLnhtbFBLBQYAAAAABgAGAFsBAACz&#10;AwAAAAA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28" o:spid="_x0000_s1026" o:spt="100" style="position:absolute;left:3340189;top:77200;height:18;width:19;" filled="t" stroked="f" coordsize="19,18" o:gfxdata="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8bYtW8AAAA&#10;3AAAAA8AAAAAAAAAAQAgAAAAIgAAAGRycy9kb3ducmV2LnhtbFBLAQIUABQAAAAIAIdO4kAzLwWe&#10;OwAAADkAAAAQAAAAAAAAAAEAIAAAAAsBAABkcnMvc2hhcGV4bWwueG1sUEsFBgAAAAAGAAYAWwEA&#10;ALUDAAAAAA==&#10;" path="m6,0l19,7,13,18,0,12,6,0xe">
                      <v:path o:connectlocs="6,0;19,7;13,18;0,12;6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4458970</wp:posOffset>
                </wp:positionH>
                <wp:positionV relativeFrom="paragraph">
                  <wp:posOffset>50165</wp:posOffset>
                </wp:positionV>
                <wp:extent cx="2035810" cy="1552575"/>
                <wp:effectExtent l="0" t="0" r="0" b="0"/>
                <wp:wrapNone/>
                <wp:docPr id="460" name="组合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5810" cy="1552575"/>
                          <a:chOff x="0" y="0"/>
                          <a:chExt cx="2035697" cy="1552575"/>
                        </a:xfrm>
                      </wpg:grpSpPr>
                      <wps:wsp>
                        <wps:cNvPr id="461" name="文本框 5"/>
                        <wps:cNvSpPr txBox="1"/>
                        <wps:spPr>
                          <a:xfrm>
                            <a:off x="199697" y="0"/>
                            <a:ext cx="1836000" cy="155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1994.07.11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深圳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15927147392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312090373@qq.com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62" name="组合 462"/>
                        <wpg:cNvGrpSpPr/>
                        <wpg:grpSpPr>
                          <a:xfrm>
                            <a:off x="0" y="52552"/>
                            <a:ext cx="180000" cy="1184524"/>
                            <a:chOff x="0" y="0"/>
                            <a:chExt cx="180000" cy="1184524"/>
                          </a:xfrm>
                        </wpg:grpSpPr>
                        <wps:wsp>
                          <wps:cNvPr id="463" name="Freeform 69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80000" cy="180000"/>
                            </a:xfrm>
                            <a:custGeom>
                              <a:avLst/>
                              <a:gdLst>
                                <a:gd name="T0" fmla="*/ 4096 w 4097"/>
                                <a:gd name="T1" fmla="*/ 3712 h 4096"/>
                                <a:gd name="T2" fmla="*/ 3840 w 4097"/>
                                <a:gd name="T3" fmla="*/ 4072 h 4096"/>
                                <a:gd name="T4" fmla="*/ 3840 w 4097"/>
                                <a:gd name="T5" fmla="*/ 4096 h 4096"/>
                                <a:gd name="T6" fmla="*/ 256 w 4097"/>
                                <a:gd name="T7" fmla="*/ 4096 h 4096"/>
                                <a:gd name="T8" fmla="*/ 256 w 4097"/>
                                <a:gd name="T9" fmla="*/ 4072 h 4096"/>
                                <a:gd name="T10" fmla="*/ 0 w 4097"/>
                                <a:gd name="T11" fmla="*/ 3712 h 4096"/>
                                <a:gd name="T12" fmla="*/ 384 w 4097"/>
                                <a:gd name="T13" fmla="*/ 3200 h 4096"/>
                                <a:gd name="T14" fmla="*/ 1536 w 4097"/>
                                <a:gd name="T15" fmla="*/ 2560 h 4096"/>
                                <a:gd name="T16" fmla="*/ 1536 w 4097"/>
                                <a:gd name="T17" fmla="*/ 2294 h 4096"/>
                                <a:gd name="T18" fmla="*/ 1024 w 4097"/>
                                <a:gd name="T19" fmla="*/ 1408 h 4096"/>
                                <a:gd name="T20" fmla="*/ 1024 w 4097"/>
                                <a:gd name="T21" fmla="*/ 1024 h 4096"/>
                                <a:gd name="T22" fmla="*/ 2048 w 4097"/>
                                <a:gd name="T23" fmla="*/ 0 h 4096"/>
                                <a:gd name="T24" fmla="*/ 3072 w 4097"/>
                                <a:gd name="T25" fmla="*/ 1024 h 4096"/>
                                <a:gd name="T26" fmla="*/ 3072 w 4097"/>
                                <a:gd name="T27" fmla="*/ 1408 h 4096"/>
                                <a:gd name="T28" fmla="*/ 2560 w 4097"/>
                                <a:gd name="T29" fmla="*/ 2294 h 4096"/>
                                <a:gd name="T30" fmla="*/ 2560 w 4097"/>
                                <a:gd name="T31" fmla="*/ 2560 h 4096"/>
                                <a:gd name="T32" fmla="*/ 3712 w 4097"/>
                                <a:gd name="T33" fmla="*/ 3200 h 4096"/>
                                <a:gd name="T34" fmla="*/ 4096 w 4097"/>
                                <a:gd name="T35" fmla="*/ 3712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097" h="4096">
                                  <a:moveTo>
                                    <a:pt x="4096" y="3712"/>
                                  </a:moveTo>
                                  <a:cubicBezTo>
                                    <a:pt x="4097" y="3879"/>
                                    <a:pt x="3989" y="4020"/>
                                    <a:pt x="3840" y="4072"/>
                                  </a:cubicBezTo>
                                  <a:cubicBezTo>
                                    <a:pt x="3840" y="4096"/>
                                    <a:pt x="3840" y="4096"/>
                                    <a:pt x="3840" y="4096"/>
                                  </a:cubicBezTo>
                                  <a:cubicBezTo>
                                    <a:pt x="256" y="4096"/>
                                    <a:pt x="256" y="4096"/>
                                    <a:pt x="256" y="4096"/>
                                  </a:cubicBezTo>
                                  <a:cubicBezTo>
                                    <a:pt x="256" y="4072"/>
                                    <a:pt x="256" y="4072"/>
                                    <a:pt x="256" y="4072"/>
                                  </a:cubicBezTo>
                                  <a:cubicBezTo>
                                    <a:pt x="107" y="4020"/>
                                    <a:pt x="0" y="3879"/>
                                    <a:pt x="0" y="3712"/>
                                  </a:cubicBezTo>
                                  <a:cubicBezTo>
                                    <a:pt x="0" y="3411"/>
                                    <a:pt x="384" y="3200"/>
                                    <a:pt x="384" y="3200"/>
                                  </a:cubicBezTo>
                                  <a:cubicBezTo>
                                    <a:pt x="1536" y="2560"/>
                                    <a:pt x="1536" y="2560"/>
                                    <a:pt x="1536" y="2560"/>
                                  </a:cubicBezTo>
                                  <a:cubicBezTo>
                                    <a:pt x="1536" y="2294"/>
                                    <a:pt x="1536" y="2294"/>
                                    <a:pt x="1536" y="2294"/>
                                  </a:cubicBezTo>
                                  <a:cubicBezTo>
                                    <a:pt x="1230" y="2117"/>
                                    <a:pt x="1024" y="1787"/>
                                    <a:pt x="1024" y="1408"/>
                                  </a:cubicBezTo>
                                  <a:cubicBezTo>
                                    <a:pt x="1024" y="1340"/>
                                    <a:pt x="1024" y="1092"/>
                                    <a:pt x="1024" y="1024"/>
                                  </a:cubicBezTo>
                                  <a:cubicBezTo>
                                    <a:pt x="1024" y="458"/>
                                    <a:pt x="1482" y="0"/>
                                    <a:pt x="2048" y="0"/>
                                  </a:cubicBezTo>
                                  <a:cubicBezTo>
                                    <a:pt x="2614" y="0"/>
                                    <a:pt x="3072" y="458"/>
                                    <a:pt x="3072" y="1024"/>
                                  </a:cubicBezTo>
                                  <a:cubicBezTo>
                                    <a:pt x="3072" y="1092"/>
                                    <a:pt x="3072" y="1340"/>
                                    <a:pt x="3072" y="1408"/>
                                  </a:cubicBezTo>
                                  <a:cubicBezTo>
                                    <a:pt x="3072" y="1787"/>
                                    <a:pt x="2866" y="2117"/>
                                    <a:pt x="2560" y="2294"/>
                                  </a:cubicBezTo>
                                  <a:cubicBezTo>
                                    <a:pt x="2560" y="2560"/>
                                    <a:pt x="2560" y="2560"/>
                                    <a:pt x="2560" y="2560"/>
                                  </a:cubicBezTo>
                                  <a:cubicBezTo>
                                    <a:pt x="3712" y="3200"/>
                                    <a:pt x="3712" y="3200"/>
                                    <a:pt x="3712" y="3200"/>
                                  </a:cubicBezTo>
                                  <a:cubicBezTo>
                                    <a:pt x="3712" y="3200"/>
                                    <a:pt x="4094" y="3421"/>
                                    <a:pt x="4096" y="37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64" name="Freeform 11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346841"/>
                              <a:ext cx="135000" cy="180000"/>
                            </a:xfrm>
                            <a:custGeom>
                              <a:avLst/>
                              <a:gdLst>
                                <a:gd name="T0" fmla="*/ 1351 w 2701"/>
                                <a:gd name="T1" fmla="*/ 897 h 3587"/>
                                <a:gd name="T2" fmla="*/ 900 w 2701"/>
                                <a:gd name="T3" fmla="*/ 1345 h 3587"/>
                                <a:gd name="T4" fmla="*/ 1351 w 2701"/>
                                <a:gd name="T5" fmla="*/ 1794 h 3587"/>
                                <a:gd name="T6" fmla="*/ 1801 w 2701"/>
                                <a:gd name="T7" fmla="*/ 1345 h 3587"/>
                                <a:gd name="T8" fmla="*/ 1351 w 2701"/>
                                <a:gd name="T9" fmla="*/ 897 h 3587"/>
                                <a:gd name="T10" fmla="*/ 1351 w 2701"/>
                                <a:gd name="T11" fmla="*/ 897 h 3587"/>
                                <a:gd name="T12" fmla="*/ 1351 w 2701"/>
                                <a:gd name="T13" fmla="*/ 897 h 3587"/>
                                <a:gd name="T14" fmla="*/ 1351 w 2701"/>
                                <a:gd name="T15" fmla="*/ 0 h 3587"/>
                                <a:gd name="T16" fmla="*/ 0 w 2701"/>
                                <a:gd name="T17" fmla="*/ 1345 h 3587"/>
                                <a:gd name="T18" fmla="*/ 1351 w 2701"/>
                                <a:gd name="T19" fmla="*/ 3587 h 3587"/>
                                <a:gd name="T20" fmla="*/ 2701 w 2701"/>
                                <a:gd name="T21" fmla="*/ 1345 h 3587"/>
                                <a:gd name="T22" fmla="*/ 1351 w 2701"/>
                                <a:gd name="T23" fmla="*/ 0 h 3587"/>
                                <a:gd name="T24" fmla="*/ 1351 w 2701"/>
                                <a:gd name="T25" fmla="*/ 0 h 3587"/>
                                <a:gd name="T26" fmla="*/ 1351 w 2701"/>
                                <a:gd name="T27" fmla="*/ 0 h 3587"/>
                                <a:gd name="T28" fmla="*/ 1351 w 2701"/>
                                <a:gd name="T29" fmla="*/ 2242 h 3587"/>
                                <a:gd name="T30" fmla="*/ 450 w 2701"/>
                                <a:gd name="T31" fmla="*/ 1345 h 3587"/>
                                <a:gd name="T32" fmla="*/ 1351 w 2701"/>
                                <a:gd name="T33" fmla="*/ 448 h 3587"/>
                                <a:gd name="T34" fmla="*/ 2251 w 2701"/>
                                <a:gd name="T35" fmla="*/ 1345 h 3587"/>
                                <a:gd name="T36" fmla="*/ 1351 w 2701"/>
                                <a:gd name="T37" fmla="*/ 2242 h 3587"/>
                                <a:gd name="T38" fmla="*/ 1351 w 2701"/>
                                <a:gd name="T39" fmla="*/ 2242 h 3587"/>
                                <a:gd name="T40" fmla="*/ 1351 w 2701"/>
                                <a:gd name="T41" fmla="*/ 2242 h 35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701" h="3587">
                                  <a:moveTo>
                                    <a:pt x="1351" y="897"/>
                                  </a:moveTo>
                                  <a:cubicBezTo>
                                    <a:pt x="1102" y="897"/>
                                    <a:pt x="900" y="1097"/>
                                    <a:pt x="900" y="1345"/>
                                  </a:cubicBezTo>
                                  <a:cubicBezTo>
                                    <a:pt x="900" y="1593"/>
                                    <a:pt x="1102" y="1794"/>
                                    <a:pt x="1351" y="1794"/>
                                  </a:cubicBezTo>
                                  <a:cubicBezTo>
                                    <a:pt x="1599" y="1794"/>
                                    <a:pt x="1801" y="1593"/>
                                    <a:pt x="1801" y="1345"/>
                                  </a:cubicBezTo>
                                  <a:cubicBezTo>
                                    <a:pt x="1801" y="1098"/>
                                    <a:pt x="1599" y="897"/>
                                    <a:pt x="1351" y="897"/>
                                  </a:cubicBezTo>
                                  <a:cubicBezTo>
                                    <a:pt x="1351" y="897"/>
                                    <a:pt x="1351" y="897"/>
                                    <a:pt x="1351" y="897"/>
                                  </a:cubicBezTo>
                                  <a:cubicBezTo>
                                    <a:pt x="1351" y="897"/>
                                    <a:pt x="1351" y="897"/>
                                    <a:pt x="1351" y="897"/>
                                  </a:cubicBezTo>
                                  <a:close/>
                                  <a:moveTo>
                                    <a:pt x="1351" y="0"/>
                                  </a:moveTo>
                                  <a:cubicBezTo>
                                    <a:pt x="605" y="0"/>
                                    <a:pt x="0" y="603"/>
                                    <a:pt x="0" y="1345"/>
                                  </a:cubicBezTo>
                                  <a:cubicBezTo>
                                    <a:pt x="0" y="2088"/>
                                    <a:pt x="1351" y="3587"/>
                                    <a:pt x="1351" y="3587"/>
                                  </a:cubicBezTo>
                                  <a:cubicBezTo>
                                    <a:pt x="1351" y="3587"/>
                                    <a:pt x="2701" y="2088"/>
                                    <a:pt x="2701" y="1345"/>
                                  </a:cubicBezTo>
                                  <a:cubicBezTo>
                                    <a:pt x="2701" y="603"/>
                                    <a:pt x="2097" y="0"/>
                                    <a:pt x="1351" y="0"/>
                                  </a:cubicBezTo>
                                  <a:cubicBezTo>
                                    <a:pt x="1351" y="0"/>
                                    <a:pt x="1351" y="0"/>
                                    <a:pt x="1351" y="0"/>
                                  </a:cubicBezTo>
                                  <a:cubicBezTo>
                                    <a:pt x="1351" y="0"/>
                                    <a:pt x="1351" y="0"/>
                                    <a:pt x="1351" y="0"/>
                                  </a:cubicBezTo>
                                  <a:close/>
                                  <a:moveTo>
                                    <a:pt x="1351" y="2242"/>
                                  </a:moveTo>
                                  <a:cubicBezTo>
                                    <a:pt x="853" y="2242"/>
                                    <a:pt x="450" y="1840"/>
                                    <a:pt x="450" y="1345"/>
                                  </a:cubicBezTo>
                                  <a:cubicBezTo>
                                    <a:pt x="450" y="850"/>
                                    <a:pt x="853" y="448"/>
                                    <a:pt x="1351" y="448"/>
                                  </a:cubicBezTo>
                                  <a:cubicBezTo>
                                    <a:pt x="1848" y="448"/>
                                    <a:pt x="2251" y="850"/>
                                    <a:pt x="2251" y="1345"/>
                                  </a:cubicBezTo>
                                  <a:cubicBezTo>
                                    <a:pt x="2251" y="1840"/>
                                    <a:pt x="1848" y="2242"/>
                                    <a:pt x="1351" y="2242"/>
                                  </a:cubicBezTo>
                                  <a:cubicBezTo>
                                    <a:pt x="1351" y="2242"/>
                                    <a:pt x="1351" y="2242"/>
                                    <a:pt x="1351" y="2242"/>
                                  </a:cubicBezTo>
                                  <a:cubicBezTo>
                                    <a:pt x="1351" y="2242"/>
                                    <a:pt x="1351" y="2242"/>
                                    <a:pt x="1351" y="22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65" name="Freeform 127"/>
                          <wps:cNvSpPr>
                            <a:spLocks noChangeAspect="1"/>
                          </wps:cNvSpPr>
                          <wps:spPr bwMode="auto">
                            <a:xfrm>
                              <a:off x="0" y="693682"/>
                              <a:ext cx="180000" cy="180000"/>
                            </a:xfrm>
                            <a:custGeom>
                              <a:avLst/>
                              <a:gdLst>
                                <a:gd name="T0" fmla="*/ 1905 w 4545"/>
                                <a:gd name="T1" fmla="*/ 2640 h 4545"/>
                                <a:gd name="T2" fmla="*/ 1302 w 4545"/>
                                <a:gd name="T3" fmla="*/ 1588 h 4545"/>
                                <a:gd name="T4" fmla="*/ 1329 w 4545"/>
                                <a:gd name="T5" fmla="*/ 581 h 4545"/>
                                <a:gd name="T6" fmla="*/ 295 w 4545"/>
                                <a:gd name="T7" fmla="*/ 702 h 4545"/>
                                <a:gd name="T8" fmla="*/ 1365 w 4545"/>
                                <a:gd name="T9" fmla="*/ 3180 h 4545"/>
                                <a:gd name="T10" fmla="*/ 3843 w 4545"/>
                                <a:gd name="T11" fmla="*/ 4250 h 4545"/>
                                <a:gd name="T12" fmla="*/ 3964 w 4545"/>
                                <a:gd name="T13" fmla="*/ 3217 h 4545"/>
                                <a:gd name="T14" fmla="*/ 2957 w 4545"/>
                                <a:gd name="T15" fmla="*/ 3243 h 4545"/>
                                <a:gd name="T16" fmla="*/ 1905 w 4545"/>
                                <a:gd name="T17" fmla="*/ 2640 h 4545"/>
                                <a:gd name="T18" fmla="*/ 1905 w 4545"/>
                                <a:gd name="T19" fmla="*/ 2640 h 45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545" h="4545">
                                  <a:moveTo>
                                    <a:pt x="1905" y="2640"/>
                                  </a:moveTo>
                                  <a:cubicBezTo>
                                    <a:pt x="1502" y="2238"/>
                                    <a:pt x="1118" y="1772"/>
                                    <a:pt x="1302" y="1588"/>
                                  </a:cubicBezTo>
                                  <a:cubicBezTo>
                                    <a:pt x="1566" y="1324"/>
                                    <a:pt x="1795" y="1162"/>
                                    <a:pt x="1329" y="581"/>
                                  </a:cubicBezTo>
                                  <a:cubicBezTo>
                                    <a:pt x="862" y="0"/>
                                    <a:pt x="550" y="446"/>
                                    <a:pt x="295" y="702"/>
                                  </a:cubicBezTo>
                                  <a:cubicBezTo>
                                    <a:pt x="0" y="996"/>
                                    <a:pt x="279" y="2095"/>
                                    <a:pt x="1365" y="3180"/>
                                  </a:cubicBezTo>
                                  <a:cubicBezTo>
                                    <a:pt x="2450" y="4265"/>
                                    <a:pt x="3549" y="4545"/>
                                    <a:pt x="3843" y="4250"/>
                                  </a:cubicBezTo>
                                  <a:cubicBezTo>
                                    <a:pt x="4099" y="3995"/>
                                    <a:pt x="4545" y="3684"/>
                                    <a:pt x="3964" y="3217"/>
                                  </a:cubicBezTo>
                                  <a:cubicBezTo>
                                    <a:pt x="3383" y="2750"/>
                                    <a:pt x="3221" y="2979"/>
                                    <a:pt x="2957" y="3243"/>
                                  </a:cubicBezTo>
                                  <a:cubicBezTo>
                                    <a:pt x="2773" y="3426"/>
                                    <a:pt x="2307" y="3042"/>
                                    <a:pt x="1905" y="2640"/>
                                  </a:cubicBezTo>
                                  <a:cubicBezTo>
                                    <a:pt x="1905" y="2640"/>
                                    <a:pt x="1905" y="2640"/>
                                    <a:pt x="1905" y="26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66" name="Freeform 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1040524"/>
                              <a:ext cx="179577" cy="144000"/>
                            </a:xfrm>
                            <a:custGeom>
                              <a:avLst/>
                              <a:gdLst>
                                <a:gd name="T0" fmla="*/ 4531 w 5035"/>
                                <a:gd name="T1" fmla="*/ 0 h 4028"/>
                                <a:gd name="T2" fmla="*/ 503 w 5035"/>
                                <a:gd name="T3" fmla="*/ 0 h 4028"/>
                                <a:gd name="T4" fmla="*/ 0 w 5035"/>
                                <a:gd name="T5" fmla="*/ 503 h 4028"/>
                                <a:gd name="T6" fmla="*/ 0 w 5035"/>
                                <a:gd name="T7" fmla="*/ 3524 h 4028"/>
                                <a:gd name="T8" fmla="*/ 503 w 5035"/>
                                <a:gd name="T9" fmla="*/ 4028 h 4028"/>
                                <a:gd name="T10" fmla="*/ 4531 w 5035"/>
                                <a:gd name="T11" fmla="*/ 4028 h 4028"/>
                                <a:gd name="T12" fmla="*/ 5035 w 5035"/>
                                <a:gd name="T13" fmla="*/ 3524 h 4028"/>
                                <a:gd name="T14" fmla="*/ 5035 w 5035"/>
                                <a:gd name="T15" fmla="*/ 503 h 4028"/>
                                <a:gd name="T16" fmla="*/ 4531 w 5035"/>
                                <a:gd name="T17" fmla="*/ 0 h 4028"/>
                                <a:gd name="T18" fmla="*/ 4531 w 5035"/>
                                <a:gd name="T19" fmla="*/ 1007 h 4028"/>
                                <a:gd name="T20" fmla="*/ 2517 w 5035"/>
                                <a:gd name="T21" fmla="*/ 2266 h 4028"/>
                                <a:gd name="T22" fmla="*/ 503 w 5035"/>
                                <a:gd name="T23" fmla="*/ 1007 h 4028"/>
                                <a:gd name="T24" fmla="*/ 503 w 5035"/>
                                <a:gd name="T25" fmla="*/ 503 h 4028"/>
                                <a:gd name="T26" fmla="*/ 2517 w 5035"/>
                                <a:gd name="T27" fmla="*/ 1762 h 4028"/>
                                <a:gd name="T28" fmla="*/ 4531 w 5035"/>
                                <a:gd name="T29" fmla="*/ 503 h 4028"/>
                                <a:gd name="T30" fmla="*/ 4531 w 5035"/>
                                <a:gd name="T31" fmla="*/ 1007 h 40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5035" h="4028">
                                  <a:moveTo>
                                    <a:pt x="4531" y="0"/>
                                  </a:moveTo>
                                  <a:cubicBezTo>
                                    <a:pt x="503" y="0"/>
                                    <a:pt x="503" y="0"/>
                                    <a:pt x="503" y="0"/>
                                  </a:cubicBezTo>
                                  <a:cubicBezTo>
                                    <a:pt x="227" y="0"/>
                                    <a:pt x="0" y="227"/>
                                    <a:pt x="0" y="503"/>
                                  </a:cubicBezTo>
                                  <a:cubicBezTo>
                                    <a:pt x="0" y="3524"/>
                                    <a:pt x="0" y="3524"/>
                                    <a:pt x="0" y="3524"/>
                                  </a:cubicBezTo>
                                  <a:cubicBezTo>
                                    <a:pt x="0" y="3801"/>
                                    <a:pt x="227" y="4028"/>
                                    <a:pt x="503" y="4028"/>
                                  </a:cubicBezTo>
                                  <a:cubicBezTo>
                                    <a:pt x="4531" y="4028"/>
                                    <a:pt x="4531" y="4028"/>
                                    <a:pt x="4531" y="4028"/>
                                  </a:cubicBezTo>
                                  <a:cubicBezTo>
                                    <a:pt x="4808" y="4028"/>
                                    <a:pt x="5035" y="3801"/>
                                    <a:pt x="5035" y="3524"/>
                                  </a:cubicBezTo>
                                  <a:cubicBezTo>
                                    <a:pt x="5035" y="503"/>
                                    <a:pt x="5035" y="503"/>
                                    <a:pt x="5035" y="503"/>
                                  </a:cubicBezTo>
                                  <a:cubicBezTo>
                                    <a:pt x="5035" y="227"/>
                                    <a:pt x="4808" y="0"/>
                                    <a:pt x="4531" y="0"/>
                                  </a:cubicBezTo>
                                  <a:close/>
                                  <a:moveTo>
                                    <a:pt x="4531" y="1007"/>
                                  </a:moveTo>
                                  <a:cubicBezTo>
                                    <a:pt x="2517" y="2266"/>
                                    <a:pt x="2517" y="2266"/>
                                    <a:pt x="2517" y="2266"/>
                                  </a:cubicBezTo>
                                  <a:cubicBezTo>
                                    <a:pt x="503" y="1007"/>
                                    <a:pt x="503" y="1007"/>
                                    <a:pt x="503" y="1007"/>
                                  </a:cubicBezTo>
                                  <a:cubicBezTo>
                                    <a:pt x="503" y="503"/>
                                    <a:pt x="503" y="503"/>
                                    <a:pt x="503" y="503"/>
                                  </a:cubicBezTo>
                                  <a:cubicBezTo>
                                    <a:pt x="2517" y="1762"/>
                                    <a:pt x="2517" y="1762"/>
                                    <a:pt x="2517" y="1762"/>
                                  </a:cubicBezTo>
                                  <a:cubicBezTo>
                                    <a:pt x="4531" y="503"/>
                                    <a:pt x="4531" y="503"/>
                                    <a:pt x="4531" y="503"/>
                                  </a:cubicBezTo>
                                  <a:cubicBezTo>
                                    <a:pt x="4531" y="1007"/>
                                    <a:pt x="4531" y="1007"/>
                                    <a:pt x="4531" y="10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1.1pt;margin-top:3.95pt;height:122.25pt;width:160.3pt;z-index:251726848;mso-width-relative:page;mso-height-relative:page;" coordsize="2035697,1552575" o:gfxdata="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">
                <o:lock v:ext="edit" aspectratio="f"/>
                <v:shape id="文本框 5" o:spid="_x0000_s1026" o:spt="202" type="#_x0000_t202" style="position:absolute;left:199697;top:0;height:1552575;width:1836000;" filled="f" stroked="f" coordsize="21600,21600" o:gfxdata="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N+4x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1994.07.11</w:t>
                        </w:r>
                      </w:p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深圳</w:t>
                        </w:r>
                      </w:p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15927147392</w:t>
                        </w:r>
                      </w:p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312090373@qq.com</w:t>
                        </w:r>
                      </w:p>
                    </w:txbxContent>
                  </v:textbox>
                </v:shape>
                <v:group id="_x0000_s1026" o:spid="_x0000_s1026" o:spt="203" style="position:absolute;left:0;top:52552;height:1184524;width:180000;" coordsize="180000,1184524" o:gfxdata="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orXgGc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Freeform 69" o:spid="_x0000_s1026" o:spt="100" style="position:absolute;left:0;top:0;height:180000;width:180000;" fillcolor="#0061B0" filled="t" stroked="f" coordsize="4097,4096" o:gfxdata="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YE5IL4A&#10;AADcAAAADwAAAAAAAAABACAAAAAiAAAAZHJzL2Rvd25yZXYueG1sUEsBAhQAFAAAAAgAh07iQDMv&#10;BZ47AAAAOQAAABAAAAAAAAAAAQAgAAAADQEAAGRycy9zaGFwZXhtbC54bWxQSwUGAAAAAAYABgBb&#10;AQAAtwMAAAAA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    <v:path o:connectlocs="179956,163125;168708,178945;168708,180000;11247,180000;11247,178945;0,163125;16870,140625;67483,112500;67483,100810;44989,61875;44989,45000;89978,0;134967,45000;134967,61875;112472,100810;112472,112500;163085,140625;179956,163125" o:connectangles="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11" o:spid="_x0000_s1026" o:spt="100" style="position:absolute;left:0;top:346841;height:180000;width:135000;" fillcolor="#0061B0" filled="t" stroked="f" coordsize="2701,3587" o:gfxdata="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7WbK8AAAA&#10;3AAAAA8AAAAAAAAAAQAgAAAAIgAAAGRycy9kb3ducmV2LnhtbFBLAQIUABQAAAAIAIdO4kAzLwWe&#10;OwAAADkAAAAQAAAAAAAAAAEAIAAAAAsBAABkcnMvc2hhcGV4bWwueG1sUEsFBgAAAAAGAAYAWwEA&#10;ALUDAAAAAA==&#10;" path="m1351,897c1102,897,900,1097,900,1345c900,1593,1102,1794,1351,1794c1599,1794,1801,1593,1801,1345c1801,1098,1599,897,1351,897c1351,897,1351,897,1351,897c1351,897,1351,897,1351,897xm1351,0c605,0,0,603,0,1345c0,2088,1351,3587,1351,3587c1351,3587,2701,2088,2701,1345c2701,603,2097,0,1351,0c1351,0,1351,0,1351,0c1351,0,1351,0,1351,0xm1351,2242c853,2242,450,1840,450,1345c450,850,853,448,1351,448c1848,448,2251,850,2251,1345c2251,1840,1848,2242,1351,2242c1351,2242,1351,2242,1351,2242c1351,2242,1351,2242,1351,2242xe">
                    <v:path o:connectlocs="67524,45012;44983,67493;67524,90025;90016,67493;67524,45012;67524,45012;67524,45012;67524,0;0,67493;67524,180000;135000,67493;67524,0;67524,0;67524,0;67524,112506;22491,67493;67524,22481;112508,67493;67524,112506;67524,112506;67524,112506" o:connectangles="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27" o:spid="_x0000_s1026" o:spt="100" style="position:absolute;left:0;top:693682;height:180000;width:180000;" fillcolor="#0061B0" filled="t" stroked="f" coordsize="4545,4545" o:gfxdata="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9ZQcy&#10;wAAAANwAAAAPAAAAAAAAAAEAIAAAACIAAABkcnMvZG93bnJldi54bWxQSwECFAAUAAAACACHTuJA&#10;My8FnjsAAAA5AAAAEAAAAAAAAAABACAAAAAPAQAAZHJzL3NoYXBleG1sLnhtbFBLBQYAAAAABgAG&#10;AFsBAAC5AwAAAAA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  <v:path o:connectlocs="75445,104554;51564,62891;52633,23009;11683,27801;54059,125940;152198,168316;156990,127405;117108,128435;75445,104554;75445,104554" o:connectangles="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9" o:spid="_x0000_s1026" o:spt="100" style="position:absolute;left:0;top:1040524;height:144000;width:179577;" fillcolor="#0061B2" filled="t" stroked="f" coordsize="5035,4028" o:gfxdata="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0286a/&#10;AAAA3AAAAA8AAAAAAAAAAQAgAAAAIgAAAGRycy9kb3ducmV2LnhtbFBLAQIUABQAAAAIAIdO4kAz&#10;LwWeOwAAADkAAAAQAAAAAAAAAAEAIAAAAA4BAABkcnMvc2hhcGV4bWwueG1sUEsFBgAAAAAGAAYA&#10;WwEAALgDAAAAAA==&#10;" path="m4531,0c503,0,503,0,503,0c227,0,0,227,0,503c0,3524,0,3524,0,3524c0,3801,227,4028,503,4028c4531,4028,4531,4028,4531,4028c4808,4028,5035,3801,5035,3524c5035,503,5035,503,5035,503c5035,227,4808,0,4531,0xm4531,1007c2517,2266,2517,2266,2517,2266c503,1007,503,1007,503,1007c503,503,503,503,503,503c2517,1762,2517,1762,2517,1762c4531,503,4531,503,4531,503c4531,1007,4531,1007,4531,1007xe">
                    <v:path o:connectlocs="161601,0;17939,0;0,17982;0,125982;17939,144000;161601,144000;179577,125982;179577,17982;161601,0;161601,36000;89770,81008;17939,36000;17939,17982;89770,62991;161601,17982;161601,3600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1542415</wp:posOffset>
                </wp:positionH>
                <wp:positionV relativeFrom="paragraph">
                  <wp:posOffset>27305</wp:posOffset>
                </wp:positionV>
                <wp:extent cx="2562225" cy="1228725"/>
                <wp:effectExtent l="0" t="0" r="0" b="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pacing w:val="6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60"/>
                                <w:sz w:val="52"/>
                                <w:szCs w:val="52"/>
                              </w:rPr>
                              <w:t>陶锦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前端开发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45pt;margin-top:2.15pt;height:96.75pt;width:201.75pt;z-index:251687936;mso-width-relative:page;mso-height-relative:page;" filled="f" stroked="f" coordsize="21600,21600" o:gfxdata="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FL2s59sAAAAJAQAADwAAAAAAAAABACAAAAAiAAAAZHJzL2Rvd25yZXYueG1sUEsBAhQA&#10;FAAAAAgAh07iQKHJ88YoAgAAKw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pacing w:val="60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60"/>
                          <w:sz w:val="52"/>
                          <w:szCs w:val="52"/>
                        </w:rPr>
                        <w:t>陶锦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前端开发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247140" cy="1679575"/>
            <wp:effectExtent l="0" t="0" r="10160" b="15875"/>
            <wp:docPr id="11" name="图片 11" descr="DSC_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SC_00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14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微软雅黑" w:hAnsi="微软雅黑" w:eastAsia="微软雅黑"/>
        </w:rPr>
        <w:sectPr>
          <w:footerReference r:id="rId3" w:type="default"/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posOffset>97790</wp:posOffset>
                </wp:positionH>
                <wp:positionV relativeFrom="paragraph">
                  <wp:posOffset>3326130</wp:posOffset>
                </wp:positionV>
                <wp:extent cx="6539865" cy="4687570"/>
                <wp:effectExtent l="0" t="0" r="0" b="0"/>
                <wp:wrapNone/>
                <wp:docPr id="251" name="文本框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9865" cy="4687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before="156" w:beforeLines="5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天津神州数码信息科技服务有限公司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建行深圳开发中心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）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前端开发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架构管理团队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负责前端技术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 w:firstLineChars="2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工作内容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前端技术选型，对老项目进行前后端分离重构，编写基础模块、公共模块，带领前端小组进行业务需求开发，参与产品需求分析及提出个人解决方案。快应用，mpass等新技术研究。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参与项目：主要进行建信普会金融平台搭建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代表项目：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156" w:beforeLines="50"/>
                              <w:ind w:left="420" w:leftChars="0" w:firstLine="4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义务金融超市（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u w:val="single"/>
                                <w:shd w:val="clear" w:color="auto" w:fill="FFFFFF"/>
                              </w:rPr>
                              <w:t>http://jrcs.yw.gov.cn/fimall/shop/#/index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156" w:beforeLines="50"/>
                              <w:ind w:left="420" w:leftChars="0" w:firstLine="42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义务金融机构后管（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u w:val="single"/>
                                <w:shd w:val="clear" w:color="auto" w:fill="FFFFFF"/>
                                <w:lang w:val="en-US" w:eastAsia="zh-CN"/>
                              </w:rPr>
                              <w:t>http://jrcs.yw.gov.cn/fimall/ficonsole/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156" w:beforeLines="50"/>
                              <w:ind w:left="420" w:leftChars="0" w:firstLine="42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义务运营机构后管（http://jrcs.yw.gov.cn/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u w:val="single"/>
                                <w:shd w:val="clear" w:color="auto" w:fill="FFFFFF"/>
                                <w:lang w:val="en-US" w:eastAsia="zh-CN"/>
                              </w:rPr>
                              <w:t>fimall/opconsole/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156" w:beforeLines="50"/>
                              <w:ind w:left="420" w:leftChars="0" w:firstLine="42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义融通（微信小程序）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介绍：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840" w:firstLineChars="4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后管系统主要采用vue全家桶+ant design+webpack3.0搭建，对axios进行请求、响应拦截封装，规范传参，对增(post)删(delete)改(put)查(get)进行规范化，菜单、按钮进行权限控制；pc渠道端主要采用vue全家桶+webpack4.0搭建，按需引入element-ui；H5移动端vue+webpack4.0+vant；微信小程序采用原生语法开发。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 w:firstLine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7pt;margin-top:261.9pt;height:369.1pt;width:514.95pt;mso-position-horizontal-relative:margin;z-index:251729920;mso-width-relative:page;mso-height-relative:page;" filled="f" stroked="f" coordsize="21600,21600" o:gfxdata="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9PSdjtsAAAAMAQAADwAAAAAAAAABACAAAAAiAAAAZHJzL2Rvd25yZXYueG1sUEsBAhQA&#10;FAAAAAgAh07iQHKCE4goAgAAKw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before="156" w:beforeLines="5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天津神州数码信息科技服务有限公司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建行深圳开发中心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）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前端开发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架构管理团队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负责前端技术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 w:firstLineChars="20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工作内容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前端技术选型，对老项目进行前后端分离重构，编写基础模块、公共模块，带领前端小组进行业务需求开发，参与产品需求分析及提出个人解决方案。快应用，mpass等新技术研究。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参与项目：主要进行建信普会金融平台搭建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代表项目：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before="156" w:beforeLines="50"/>
                        <w:ind w:left="420" w:leftChars="0" w:firstLine="42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义务金融超市（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u w:val="single"/>
                          <w:shd w:val="clear" w:color="auto" w:fill="FFFFFF"/>
                        </w:rPr>
                        <w:t>http://jrcs.yw.gov.cn/fimall/shop/#/index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before="156" w:beforeLines="50"/>
                        <w:ind w:left="420" w:leftChars="0" w:firstLine="420"/>
                        <w:jc w:val="left"/>
                        <w:rPr>
                          <w:rFonts w:hint="default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义务金融机构后管（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u w:val="single"/>
                          <w:shd w:val="clear" w:color="auto" w:fill="FFFFFF"/>
                          <w:lang w:val="en-US" w:eastAsia="zh-CN"/>
                        </w:rPr>
                        <w:t>http://jrcs.yw.gov.cn/fimall/ficonsole/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before="156" w:beforeLines="50"/>
                        <w:ind w:left="420" w:leftChars="0" w:firstLine="420"/>
                        <w:jc w:val="left"/>
                        <w:rPr>
                          <w:rFonts w:hint="default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义务运营机构后管（http://jrcs.yw.gov.cn/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u w:val="single"/>
                          <w:shd w:val="clear" w:color="auto" w:fill="FFFFFF"/>
                          <w:lang w:val="en-US" w:eastAsia="zh-CN"/>
                        </w:rPr>
                        <w:t>fimall/opconsole/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before="156" w:beforeLines="50"/>
                        <w:ind w:left="420" w:leftChars="0" w:firstLine="420"/>
                        <w:jc w:val="left"/>
                        <w:rPr>
                          <w:rFonts w:hint="default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义融通（微信小程序）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项目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介绍：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840" w:firstLineChars="40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后管系统主要采用vue全家桶+ant design+webpack3.0搭建，对axios进行请求、响应拦截封装，规范传参，对增(post)删(delete)改(put)查(get)进行规范化，菜单、按钮进行权限控制；pc渠道端主要采用vue全家桶+webpack4.0搭建，按需引入element-ui；H5移动端vue+webpack4.0+vant；微信小程序采用原生语法开发。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 w:firstLineChars="0"/>
                        <w:jc w:val="left"/>
                        <w:rPr>
                          <w:rFonts w:hint="default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3312795</wp:posOffset>
            </wp:positionV>
            <wp:extent cx="447675" cy="447675"/>
            <wp:effectExtent l="0" t="0" r="0" b="0"/>
            <wp:wrapNone/>
            <wp:docPr id="259" name="图片 259" descr="C:\Users\Administrator\Desktop\简历\图标-白\技能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259" descr="C:\Users\Administrator\Desktop\简历\图标-白\技能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margin">
                  <wp:posOffset>200025</wp:posOffset>
                </wp:positionH>
                <wp:positionV relativeFrom="paragraph">
                  <wp:posOffset>312420</wp:posOffset>
                </wp:positionV>
                <wp:extent cx="6200775" cy="2590800"/>
                <wp:effectExtent l="0" t="0" r="0" b="0"/>
                <wp:wrapNone/>
                <wp:docPr id="257" name="文本框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259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精通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HTML5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CSS3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，实现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各种动画特效。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擅长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d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iv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+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css进行网页排版以及设计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熟练运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用J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、DOM、BOM，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能使用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原生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代码开发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页面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功能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熟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练运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ES5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ES6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TypeScript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熟练掌握jQuery以及jQue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y ui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框架，echarts绘图；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熟练掌握Angular.js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Vue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.js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2.0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ng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微信公众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微信小程序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开发；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熟练使用git、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svn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代码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托管，webpack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gulp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前端构建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工具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熟练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使用element-ui、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Ant Design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vant、weui等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Jenkins+docker+nginx前端自动化部署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cordova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Node.js、AST抽象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语法树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75pt;margin-top:24.6pt;height:204pt;width:488.25pt;mso-position-horizontal-relative:margin;z-index:251727872;mso-width-relative:page;mso-height-relative:page;" filled="f" stroked="f" coordsize="21600,21600" o:gfxdata="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iS6+F2gAAAAoBAAAPAAAAAAAAAAEAIAAAACIAAABkcnMvZG93bnJldi54bWxQSwECFAAU&#10;AAAACACHTuJAekw3pigCAAArBAAADgAAAAAAAAABACAAAAAp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精通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HTML5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CSS3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，实现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各种动画特效。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擅长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d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iv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+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 xml:space="preserve"> css进行网页排版以及设计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熟练运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用J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、DOM、BOM，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能使用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原生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代码开发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页面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功能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熟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练运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用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ES5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ES6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熟悉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TypeScript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熟练掌握jQuery以及jQue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y ui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框架，echarts绘图；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熟练掌握Angular.js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Vue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.js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2.0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ng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微信公众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微信小程序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开发；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熟练使用git、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 xml:space="preserve">svn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代码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托管，webpack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eastAsia="zh-CN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gulp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前端构建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工具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;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熟练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使用element-ui、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Ant Design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vant、weui等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Jenkins+docker+nginx前端自动化部署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eastAsia="zh-CN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cordova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Node.js、AST抽象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语法树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等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margin">
                  <wp:posOffset>-85725</wp:posOffset>
                </wp:positionH>
                <wp:positionV relativeFrom="paragraph">
                  <wp:posOffset>2884170</wp:posOffset>
                </wp:positionV>
                <wp:extent cx="6414135" cy="409575"/>
                <wp:effectExtent l="3810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4135" cy="409575"/>
                          <a:chOff x="0" y="0"/>
                          <a:chExt cx="6415426" cy="419100"/>
                        </a:xfrm>
                      </wpg:grpSpPr>
                      <wpg:grpSp>
                        <wpg:cNvPr id="38" name="组合 38"/>
                        <wpg:cNvGrpSpPr/>
                        <wpg:grpSpPr>
                          <a:xfrm>
                            <a:off x="42041" y="0"/>
                            <a:ext cx="6373385" cy="419100"/>
                            <a:chOff x="49760" y="0"/>
                            <a:chExt cx="6373385" cy="419100"/>
                          </a:xfrm>
                        </wpg:grpSpPr>
                        <wpg:grpSp>
                          <wpg:cNvPr id="39" name="组合 39"/>
                          <wpg:cNvGrpSpPr/>
                          <wpg:grpSpPr>
                            <a:xfrm>
                              <a:off x="315310" y="0"/>
                              <a:ext cx="6107835" cy="419100"/>
                              <a:chOff x="238125" y="0"/>
                              <a:chExt cx="6109361" cy="419100"/>
                            </a:xfrm>
                          </wpg:grpSpPr>
                          <wps:wsp>
                            <wps:cNvPr id="40" name="文本框 40"/>
                            <wps:cNvSpPr txBox="1"/>
                            <wps:spPr>
                              <a:xfrm>
                                <a:off x="238125" y="0"/>
                                <a:ext cx="104775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  <w:t>实践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  <w:t>经验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41" name="直接连接符 41"/>
                            <wps:cNvCnPr/>
                            <wps:spPr>
                              <a:xfrm>
                                <a:off x="1197790" y="214562"/>
                                <a:ext cx="514969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70C0"/>
                                </a:solidFill>
                                <a:prstDash val="lgDash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42" name="Group 24"/>
                          <wpg:cNvGrpSpPr>
                            <a:grpSpLocks noChangeAspect="1"/>
                          </wpg:cNvGrpSpPr>
                          <wpg:grpSpPr>
                            <a:xfrm>
                              <a:off x="49760" y="157573"/>
                              <a:ext cx="184566" cy="122089"/>
                              <a:chOff x="3339886" y="77160"/>
                              <a:chExt cx="322" cy="2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43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39886" y="77275"/>
                                <a:ext cx="26" cy="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4" name="Freeform 27"/>
                            <wps:cNvSpPr/>
                            <wps:spPr bwMode="auto">
                              <a:xfrm>
                                <a:off x="3340108" y="77160"/>
                                <a:ext cx="72" cy="44"/>
                              </a:xfrm>
                              <a:custGeom>
                                <a:avLst/>
                                <a:gdLst>
                                  <a:gd name="T0" fmla="*/ 72 w 72"/>
                                  <a:gd name="T1" fmla="*/ 32 h 44"/>
                                  <a:gd name="T2" fmla="*/ 6 w 72"/>
                                  <a:gd name="T3" fmla="*/ 0 h 44"/>
                                  <a:gd name="T4" fmla="*/ 0 w 72"/>
                                  <a:gd name="T5" fmla="*/ 12 h 44"/>
                                  <a:gd name="T6" fmla="*/ 66 w 72"/>
                                  <a:gd name="T7" fmla="*/ 44 h 44"/>
                                  <a:gd name="T8" fmla="*/ 72 w 72"/>
                                  <a:gd name="T9" fmla="*/ 32 h 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2" h="44">
                                    <a:moveTo>
                                      <a:pt x="72" y="32"/>
                                    </a:moveTo>
                                    <a:lnTo>
                                      <a:pt x="6" y="0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6" y="44"/>
                                    </a:lnTo>
                                    <a:lnTo>
                                      <a:pt x="72" y="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5" name="Freeform 28"/>
                            <wps:cNvSpPr/>
                            <wps:spPr bwMode="auto">
                              <a:xfrm>
                                <a:off x="3340189" y="77200"/>
                                <a:ext cx="19" cy="18"/>
                              </a:xfrm>
                              <a:custGeom>
                                <a:avLst/>
                                <a:gdLst>
                                  <a:gd name="T0" fmla="*/ 6 w 19"/>
                                  <a:gd name="T1" fmla="*/ 0 h 18"/>
                                  <a:gd name="T2" fmla="*/ 19 w 19"/>
                                  <a:gd name="T3" fmla="*/ 7 h 18"/>
                                  <a:gd name="T4" fmla="*/ 13 w 19"/>
                                  <a:gd name="T5" fmla="*/ 18 h 18"/>
                                  <a:gd name="T6" fmla="*/ 0 w 19"/>
                                  <a:gd name="T7" fmla="*/ 12 h 18"/>
                                  <a:gd name="T8" fmla="*/ 6 w 19"/>
                                  <a:gd name="T9" fmla="*/ 0 h 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" h="18">
                                    <a:moveTo>
                                      <a:pt x="6" y="0"/>
                                    </a:moveTo>
                                    <a:lnTo>
                                      <a:pt x="19" y="7"/>
                                    </a:lnTo>
                                    <a:lnTo>
                                      <a:pt x="13" y="1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g:grpSp>
                        <wpg:cNvPr id="46" name="组合 119"/>
                        <wpg:cNvGrpSpPr>
                          <a:grpSpLocks noChangeAspect="1"/>
                        </wpg:cNvGrpSpPr>
                        <wpg:grpSpPr>
                          <a:xfrm>
                            <a:off x="0" y="31532"/>
                            <a:ext cx="324000" cy="324000"/>
                            <a:chOff x="1715562" y="646494"/>
                            <a:chExt cx="324000" cy="3240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47" name="椭圆 47"/>
                          <wps:cNvSpPr>
                            <a:spLocks noChangeAspect="1"/>
                          </wps:cNvSpPr>
                          <wps:spPr>
                            <a:xfrm>
                              <a:off x="1715562" y="646494"/>
                              <a:ext cx="324000" cy="324000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0070C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8" name="Freeform 4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797341" y="722786"/>
                              <a:ext cx="180000" cy="166696"/>
                            </a:xfrm>
                            <a:custGeom>
                              <a:avLst/>
                              <a:gdLst>
                                <a:gd name="T0" fmla="*/ 3285 w 3568"/>
                                <a:gd name="T1" fmla="*/ 495 h 3297"/>
                                <a:gd name="T2" fmla="*/ 2436 w 3568"/>
                                <a:gd name="T3" fmla="*/ 495 h 3297"/>
                                <a:gd name="T4" fmla="*/ 2436 w 3568"/>
                                <a:gd name="T5" fmla="*/ 209 h 3297"/>
                                <a:gd name="T6" fmla="*/ 2226 w 3568"/>
                                <a:gd name="T7" fmla="*/ 0 h 3297"/>
                                <a:gd name="T8" fmla="*/ 1342 w 3568"/>
                                <a:gd name="T9" fmla="*/ 0 h 3297"/>
                                <a:gd name="T10" fmla="*/ 1132 w 3568"/>
                                <a:gd name="T11" fmla="*/ 209 h 3297"/>
                                <a:gd name="T12" fmla="*/ 1132 w 3568"/>
                                <a:gd name="T13" fmla="*/ 495 h 3297"/>
                                <a:gd name="T14" fmla="*/ 283 w 3568"/>
                                <a:gd name="T15" fmla="*/ 495 h 3297"/>
                                <a:gd name="T16" fmla="*/ 0 w 3568"/>
                                <a:gd name="T17" fmla="*/ 780 h 3297"/>
                                <a:gd name="T18" fmla="*/ 0 w 3568"/>
                                <a:gd name="T19" fmla="*/ 3011 h 3297"/>
                                <a:gd name="T20" fmla="*/ 283 w 3568"/>
                                <a:gd name="T21" fmla="*/ 3297 h 3297"/>
                                <a:gd name="T22" fmla="*/ 3285 w 3568"/>
                                <a:gd name="T23" fmla="*/ 3297 h 3297"/>
                                <a:gd name="T24" fmla="*/ 3568 w 3568"/>
                                <a:gd name="T25" fmla="*/ 3011 h 3297"/>
                                <a:gd name="T26" fmla="*/ 3568 w 3568"/>
                                <a:gd name="T27" fmla="*/ 780 h 3297"/>
                                <a:gd name="T28" fmla="*/ 3285 w 3568"/>
                                <a:gd name="T29" fmla="*/ 495 h 3297"/>
                                <a:gd name="T30" fmla="*/ 1280 w 3568"/>
                                <a:gd name="T31" fmla="*/ 209 h 3297"/>
                                <a:gd name="T32" fmla="*/ 1342 w 3568"/>
                                <a:gd name="T33" fmla="*/ 147 h 3297"/>
                                <a:gd name="T34" fmla="*/ 2226 w 3568"/>
                                <a:gd name="T35" fmla="*/ 147 h 3297"/>
                                <a:gd name="T36" fmla="*/ 2288 w 3568"/>
                                <a:gd name="T37" fmla="*/ 209 h 3297"/>
                                <a:gd name="T38" fmla="*/ 2288 w 3568"/>
                                <a:gd name="T39" fmla="*/ 487 h 3297"/>
                                <a:gd name="T40" fmla="*/ 1280 w 3568"/>
                                <a:gd name="T41" fmla="*/ 487 h 3297"/>
                                <a:gd name="T42" fmla="*/ 1280 w 3568"/>
                                <a:gd name="T43" fmla="*/ 209 h 3297"/>
                                <a:gd name="T44" fmla="*/ 3503 w 3568"/>
                                <a:gd name="T45" fmla="*/ 1986 h 3297"/>
                                <a:gd name="T46" fmla="*/ 2222 w 3568"/>
                                <a:gd name="T47" fmla="*/ 1986 h 3297"/>
                                <a:gd name="T48" fmla="*/ 2222 w 3568"/>
                                <a:gd name="T49" fmla="*/ 2044 h 3297"/>
                                <a:gd name="T50" fmla="*/ 2152 w 3568"/>
                                <a:gd name="T51" fmla="*/ 2113 h 3297"/>
                                <a:gd name="T52" fmla="*/ 1430 w 3568"/>
                                <a:gd name="T53" fmla="*/ 2113 h 3297"/>
                                <a:gd name="T54" fmla="*/ 1360 w 3568"/>
                                <a:gd name="T55" fmla="*/ 2044 h 3297"/>
                                <a:gd name="T56" fmla="*/ 1360 w 3568"/>
                                <a:gd name="T57" fmla="*/ 1986 h 3297"/>
                                <a:gd name="T58" fmla="*/ 32 w 3568"/>
                                <a:gd name="T59" fmla="*/ 1986 h 3297"/>
                                <a:gd name="T60" fmla="*/ 32 w 3568"/>
                                <a:gd name="T61" fmla="*/ 1856 h 3297"/>
                                <a:gd name="T62" fmla="*/ 1360 w 3568"/>
                                <a:gd name="T63" fmla="*/ 1856 h 3297"/>
                                <a:gd name="T64" fmla="*/ 1360 w 3568"/>
                                <a:gd name="T65" fmla="*/ 1799 h 3297"/>
                                <a:gd name="T66" fmla="*/ 1430 w 3568"/>
                                <a:gd name="T67" fmla="*/ 1729 h 3297"/>
                                <a:gd name="T68" fmla="*/ 2152 w 3568"/>
                                <a:gd name="T69" fmla="*/ 1729 h 3297"/>
                                <a:gd name="T70" fmla="*/ 2222 w 3568"/>
                                <a:gd name="T71" fmla="*/ 1799 h 3297"/>
                                <a:gd name="T72" fmla="*/ 2222 w 3568"/>
                                <a:gd name="T73" fmla="*/ 1856 h 3297"/>
                                <a:gd name="T74" fmla="*/ 3503 w 3568"/>
                                <a:gd name="T75" fmla="*/ 1856 h 3297"/>
                                <a:gd name="T76" fmla="*/ 3503 w 3568"/>
                                <a:gd name="T77" fmla="*/ 1986 h 32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3568" h="3297">
                                  <a:moveTo>
                                    <a:pt x="3285" y="495"/>
                                  </a:moveTo>
                                  <a:cubicBezTo>
                                    <a:pt x="2436" y="495"/>
                                    <a:pt x="2436" y="495"/>
                                    <a:pt x="2436" y="495"/>
                                  </a:cubicBezTo>
                                  <a:cubicBezTo>
                                    <a:pt x="2436" y="209"/>
                                    <a:pt x="2436" y="209"/>
                                    <a:pt x="2436" y="209"/>
                                  </a:cubicBezTo>
                                  <a:cubicBezTo>
                                    <a:pt x="2436" y="94"/>
                                    <a:pt x="2342" y="0"/>
                                    <a:pt x="2226" y="0"/>
                                  </a:cubicBezTo>
                                  <a:cubicBezTo>
                                    <a:pt x="1342" y="0"/>
                                    <a:pt x="1342" y="0"/>
                                    <a:pt x="1342" y="0"/>
                                  </a:cubicBezTo>
                                  <a:cubicBezTo>
                                    <a:pt x="1226" y="0"/>
                                    <a:pt x="1132" y="94"/>
                                    <a:pt x="1132" y="209"/>
                                  </a:cubicBezTo>
                                  <a:cubicBezTo>
                                    <a:pt x="1132" y="495"/>
                                    <a:pt x="1132" y="495"/>
                                    <a:pt x="1132" y="495"/>
                                  </a:cubicBezTo>
                                  <a:cubicBezTo>
                                    <a:pt x="283" y="495"/>
                                    <a:pt x="283" y="495"/>
                                    <a:pt x="283" y="495"/>
                                  </a:cubicBezTo>
                                  <a:cubicBezTo>
                                    <a:pt x="127" y="495"/>
                                    <a:pt x="0" y="623"/>
                                    <a:pt x="0" y="780"/>
                                  </a:cubicBezTo>
                                  <a:cubicBezTo>
                                    <a:pt x="0" y="3011"/>
                                    <a:pt x="0" y="3011"/>
                                    <a:pt x="0" y="3011"/>
                                  </a:cubicBezTo>
                                  <a:cubicBezTo>
                                    <a:pt x="0" y="3169"/>
                                    <a:pt x="127" y="3297"/>
                                    <a:pt x="283" y="3297"/>
                                  </a:cubicBezTo>
                                  <a:cubicBezTo>
                                    <a:pt x="3285" y="3297"/>
                                    <a:pt x="3285" y="3297"/>
                                    <a:pt x="3285" y="3297"/>
                                  </a:cubicBezTo>
                                  <a:cubicBezTo>
                                    <a:pt x="3441" y="3297"/>
                                    <a:pt x="3568" y="3169"/>
                                    <a:pt x="3568" y="3011"/>
                                  </a:cubicBezTo>
                                  <a:cubicBezTo>
                                    <a:pt x="3568" y="780"/>
                                    <a:pt x="3568" y="780"/>
                                    <a:pt x="3568" y="780"/>
                                  </a:cubicBezTo>
                                  <a:cubicBezTo>
                                    <a:pt x="3568" y="623"/>
                                    <a:pt x="3441" y="495"/>
                                    <a:pt x="3285" y="495"/>
                                  </a:cubicBezTo>
                                  <a:close/>
                                  <a:moveTo>
                                    <a:pt x="1280" y="209"/>
                                  </a:moveTo>
                                  <a:cubicBezTo>
                                    <a:pt x="1280" y="175"/>
                                    <a:pt x="1308" y="147"/>
                                    <a:pt x="1342" y="147"/>
                                  </a:cubicBezTo>
                                  <a:cubicBezTo>
                                    <a:pt x="2226" y="147"/>
                                    <a:pt x="2226" y="147"/>
                                    <a:pt x="2226" y="147"/>
                                  </a:cubicBezTo>
                                  <a:cubicBezTo>
                                    <a:pt x="2260" y="147"/>
                                    <a:pt x="2288" y="175"/>
                                    <a:pt x="2288" y="209"/>
                                  </a:cubicBezTo>
                                  <a:cubicBezTo>
                                    <a:pt x="2288" y="487"/>
                                    <a:pt x="2288" y="487"/>
                                    <a:pt x="2288" y="487"/>
                                  </a:cubicBezTo>
                                  <a:cubicBezTo>
                                    <a:pt x="1280" y="487"/>
                                    <a:pt x="1280" y="487"/>
                                    <a:pt x="1280" y="487"/>
                                  </a:cubicBezTo>
                                  <a:cubicBezTo>
                                    <a:pt x="1280" y="209"/>
                                    <a:pt x="1280" y="209"/>
                                    <a:pt x="1280" y="209"/>
                                  </a:cubicBezTo>
                                  <a:close/>
                                  <a:moveTo>
                                    <a:pt x="3503" y="1986"/>
                                  </a:moveTo>
                                  <a:cubicBezTo>
                                    <a:pt x="2222" y="1986"/>
                                    <a:pt x="2222" y="1986"/>
                                    <a:pt x="2222" y="1986"/>
                                  </a:cubicBezTo>
                                  <a:cubicBezTo>
                                    <a:pt x="2222" y="2044"/>
                                    <a:pt x="2222" y="2044"/>
                                    <a:pt x="2222" y="2044"/>
                                  </a:cubicBezTo>
                                  <a:cubicBezTo>
                                    <a:pt x="2222" y="2082"/>
                                    <a:pt x="2191" y="2113"/>
                                    <a:pt x="2152" y="2113"/>
                                  </a:cubicBezTo>
                                  <a:cubicBezTo>
                                    <a:pt x="1430" y="2113"/>
                                    <a:pt x="1430" y="2113"/>
                                    <a:pt x="1430" y="2113"/>
                                  </a:cubicBezTo>
                                  <a:cubicBezTo>
                                    <a:pt x="1391" y="2113"/>
                                    <a:pt x="1360" y="2082"/>
                                    <a:pt x="1360" y="2044"/>
                                  </a:cubicBezTo>
                                  <a:cubicBezTo>
                                    <a:pt x="1360" y="1986"/>
                                    <a:pt x="1360" y="1986"/>
                                    <a:pt x="1360" y="1986"/>
                                  </a:cubicBezTo>
                                  <a:cubicBezTo>
                                    <a:pt x="32" y="1986"/>
                                    <a:pt x="32" y="1986"/>
                                    <a:pt x="32" y="1986"/>
                                  </a:cubicBezTo>
                                  <a:cubicBezTo>
                                    <a:pt x="32" y="1856"/>
                                    <a:pt x="32" y="1856"/>
                                    <a:pt x="32" y="1856"/>
                                  </a:cubicBezTo>
                                  <a:cubicBezTo>
                                    <a:pt x="1360" y="1856"/>
                                    <a:pt x="1360" y="1856"/>
                                    <a:pt x="1360" y="1856"/>
                                  </a:cubicBezTo>
                                  <a:cubicBezTo>
                                    <a:pt x="1360" y="1799"/>
                                    <a:pt x="1360" y="1799"/>
                                    <a:pt x="1360" y="1799"/>
                                  </a:cubicBezTo>
                                  <a:cubicBezTo>
                                    <a:pt x="1360" y="1760"/>
                                    <a:pt x="1391" y="1729"/>
                                    <a:pt x="1430" y="1729"/>
                                  </a:cubicBezTo>
                                  <a:cubicBezTo>
                                    <a:pt x="2152" y="1729"/>
                                    <a:pt x="2152" y="1729"/>
                                    <a:pt x="2152" y="1729"/>
                                  </a:cubicBezTo>
                                  <a:cubicBezTo>
                                    <a:pt x="2191" y="1729"/>
                                    <a:pt x="2222" y="1760"/>
                                    <a:pt x="2222" y="1799"/>
                                  </a:cubicBezTo>
                                  <a:cubicBezTo>
                                    <a:pt x="2222" y="1856"/>
                                    <a:pt x="2222" y="1856"/>
                                    <a:pt x="2222" y="1856"/>
                                  </a:cubicBezTo>
                                  <a:cubicBezTo>
                                    <a:pt x="3503" y="1856"/>
                                    <a:pt x="3503" y="1856"/>
                                    <a:pt x="3503" y="1856"/>
                                  </a:cubicBezTo>
                                  <a:lnTo>
                                    <a:pt x="3503" y="19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5pt;margin-top:227.1pt;height:32.25pt;width:505.05pt;mso-position-horizontal-relative:margin;z-index:251728896;mso-width-relative:page;mso-height-relative:page;" coordsize="6415426,419100" o:gfxdata="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">
                <o:lock v:ext="edit" aspectratio="f"/>
                <v:group id="_x0000_s1026" o:spid="_x0000_s1026" o:spt="203" style="position:absolute;left:42041;top:0;height:419100;width:6373385;" coordorigin="49760,0" coordsize="6373385,41910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315310;top:0;height:419100;width:6107835;" coordorigin="238125,0" coordsize="6109361,41910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  <w:t>实践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  <w:t>经验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1197790;top:214562;height:0;width:5149696;" filled="f" stroked="t" coordsize="21600,21600" o:gfxdata="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LKyoC&#10;wAAAANsAAAAPAAAAAAAAAAEAIAAAACIAAABkcnMvZG93bnJldi54bWxQSwECFAAUAAAACACHTuJA&#10;My8FnjsAAAA5AAAAEAAAAAAAAAABACAAAAAPAQAAZHJzL3NoYXBleG1sLnhtbFBLBQYAAAAABgAG&#10;AFsBAAC5AwAAAAA=&#10;">
                      <v:fill on="f" focussize="0,0"/>
                      <v:stroke weight="1.5pt" color="#0070C0" miterlimit="8" joinstyle="miter" dashstyle="longDash"/>
                      <v:imagedata o:title=""/>
                      <o:lock v:ext="edit" aspectratio="f"/>
                    </v:line>
                  </v:group>
                  <v:group id="Group 24" o:spid="_x0000_s1026" o:spt="203" style="position:absolute;left:49760;top:157573;height:122089;width:184566;" coordorigin="3339886,77160" coordsize="322,213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  <o:lock v:ext="edit" aspectratio="t"/>
                    <v:rect id="Rectangle 26" o:spid="_x0000_s1026" o:spt="1" style="position:absolute;left:3339886;top:77275;height:98;width:26;" filled="t" stroked="f" coordsize="21600,21600" o:gfxdata="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bp5Q7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27" o:spid="_x0000_s1026" o:spt="100" style="position:absolute;left:3340108;top:77160;height:44;width:72;" filled="t" stroked="f" coordsize="72,44" o:gfxdata="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UYVwb4A&#10;AADbAAAADwAAAAAAAAABACAAAAAiAAAAZHJzL2Rvd25yZXYueG1sUEsBAhQAFAAAAAgAh07iQDMv&#10;BZ47AAAAOQAAABAAAAAAAAAAAQAgAAAADQEAAGRycy9zaGFwZXhtbC54bWxQSwUGAAAAAAYABgBb&#10;AQAAtwMAAAAA&#10;" path="m72,32l6,0,0,12,66,44,72,32xe">
                      <v:path o:connectlocs="72,32;6,0;0,12;66,44;72,32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8" o:spid="_x0000_s1026" o:spt="100" style="position:absolute;left:3340189;top:77200;height:18;width:19;" filled="t" stroked="f" coordsize="19,18" o:gfxdata="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Kh/qvQAA&#10;ANsAAAAPAAAAAAAAAAEAIAAAACIAAABkcnMvZG93bnJldi54bWxQSwECFAAUAAAACACHTuJAMy8F&#10;njsAAAA5AAAAEAAAAAAAAAABACAAAAAMAQAAZHJzL3NoYXBleG1sLnhtbFBLBQYAAAAABgAGAFsB&#10;AAC2AwAAAAA=&#10;" path="m6,0l19,7,13,18,0,12,6,0xe">
                      <v:path o:connectlocs="6,0;19,7;13,18;0,12;6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  <v:group id="组合 119" o:spid="_x0000_s1026" o:spt="203" style="position:absolute;left:0;top:31532;height:324000;width:324000;" coordorigin="1715562,646494" coordsize="324000,324000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_x0000_s1026" o:spid="_x0000_s1026" o:spt="3" type="#_x0000_t3" style="position:absolute;left:1715562;top:646494;height:324000;width:324000;v-text-anchor:middle;" filled="t" stroked="t" coordsize="21600,21600" o:gfxdata="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NLba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70C0" miterlimit="8" joinstyle="miter"/>
                    <v:imagedata o:title=""/>
                    <o:lock v:ext="edit" aspectratio="t"/>
                  </v:shape>
                  <v:shape id="Freeform 44" o:spid="_x0000_s1026" o:spt="100" style="position:absolute;left:1797341;top:722786;height:166696;width:180000;" fillcolor="#0070C0" filled="t" stroked="f" coordsize="3568,3297" o:gfxdata="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m9F2S5AAAA2wAA&#10;AA8AAAAAAAAAAQAgAAAAIgAAAGRycy9kb3ducmV2LnhtbFBLAQIUABQAAAAIAIdO4kAzLwWeOwAA&#10;ADkAAAAQAAAAAAAAAAEAIAAAAAgBAABkcnMvc2hhcGV4bWwueG1sUEsFBgAAAAAGAAYAWwEAALID&#10;AAAAAA==&#10;" path="m3285,495c2436,495,2436,495,2436,495c2436,209,2436,209,2436,209c2436,94,2342,0,2226,0c1342,0,1342,0,1342,0c1226,0,1132,94,1132,209c1132,495,1132,495,1132,495c283,495,283,495,283,495c127,495,0,623,0,780c0,3011,0,3011,0,3011c0,3169,127,3297,283,3297c3285,3297,3285,3297,3285,3297c3441,3297,3568,3169,3568,3011c3568,780,3568,780,3568,780c3568,623,3441,495,3285,495xm1280,209c1280,175,1308,147,1342,147c2226,147,2226,147,2226,147c2260,147,2288,175,2288,209c2288,487,2288,487,2288,487c1280,487,1280,487,1280,487c1280,209,1280,209,1280,209xm3503,1986c2222,1986,2222,1986,2222,1986c2222,2044,2222,2044,2222,2044c2222,2082,2191,2113,2152,2113c1430,2113,1430,2113,1430,2113c1391,2113,1360,2082,1360,2044c1360,1986,1360,1986,1360,1986c32,1986,32,1986,32,1986c32,1856,32,1856,32,1856c1360,1856,1360,1856,1360,1856c1360,1799,1360,1799,1360,1799c1360,1760,1391,1729,1430,1729c2152,1729,2152,1729,2152,1729c2191,1729,2222,1760,2222,1799c2222,1856,2222,1856,2222,1856c3503,1856,3503,1856,3503,1856l3503,1986xe">
                    <v:path o:connectlocs="165723,25027;122892,25027;122892,10567;112298,0;67701,0;57107,10567;57107,25027;14276,25027;0,39436;0,152235;14276,166696;165723,166696;180000,152235;180000,39436;165723,25027;64573,10567;67701,7432;112298,7432;115426,10567;115426,24622;64573,24622;64573,10567;176720,100411;112096,100411;112096,103344;108565,106833;72141,106833;68609,103344;68609,100411;1614,100411;1614,93839;68609,93839;68609,90957;72141,87418;108565,87418;112096,90957;112096,93839;176720,93839;176720,100411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183515" cy="179705"/>
                <wp:effectExtent l="0" t="0" r="6985" b="0"/>
                <wp:wrapNone/>
                <wp:docPr id="36" name="Freeform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3515" cy="179705"/>
                        </a:xfrm>
                        <a:custGeom>
                          <a:avLst/>
                          <a:gdLst>
                            <a:gd name="T0" fmla="*/ 2844 w 2885"/>
                            <a:gd name="T1" fmla="*/ 2362 h 2830"/>
                            <a:gd name="T2" fmla="*/ 1976 w 2885"/>
                            <a:gd name="T3" fmla="*/ 1480 h 2830"/>
                            <a:gd name="T4" fmla="*/ 1828 w 2885"/>
                            <a:gd name="T5" fmla="*/ 1480 h 2830"/>
                            <a:gd name="T6" fmla="*/ 1765 w 2885"/>
                            <a:gd name="T7" fmla="*/ 1538 h 2830"/>
                            <a:gd name="T8" fmla="*/ 1615 w 2885"/>
                            <a:gd name="T9" fmla="*/ 1386 h 2830"/>
                            <a:gd name="T10" fmla="*/ 1867 w 2885"/>
                            <a:gd name="T11" fmla="*/ 1129 h 2830"/>
                            <a:gd name="T12" fmla="*/ 2511 w 2885"/>
                            <a:gd name="T13" fmla="*/ 989 h 2830"/>
                            <a:gd name="T14" fmla="*/ 2638 w 2885"/>
                            <a:gd name="T15" fmla="*/ 334 h 2830"/>
                            <a:gd name="T16" fmla="*/ 2279 w 2885"/>
                            <a:gd name="T17" fmla="*/ 686 h 2830"/>
                            <a:gd name="T18" fmla="*/ 2149 w 2885"/>
                            <a:gd name="T19" fmla="*/ 686 h 2830"/>
                            <a:gd name="T20" fmla="*/ 1996 w 2885"/>
                            <a:gd name="T21" fmla="*/ 534 h 2830"/>
                            <a:gd name="T22" fmla="*/ 1996 w 2885"/>
                            <a:gd name="T23" fmla="*/ 403 h 2830"/>
                            <a:gd name="T24" fmla="*/ 2338 w 2885"/>
                            <a:gd name="T25" fmla="*/ 63 h 2830"/>
                            <a:gd name="T26" fmla="*/ 1742 w 2885"/>
                            <a:gd name="T27" fmla="*/ 220 h 2830"/>
                            <a:gd name="T28" fmla="*/ 1607 w 2885"/>
                            <a:gd name="T29" fmla="*/ 873 h 2830"/>
                            <a:gd name="T30" fmla="*/ 1366 w 2885"/>
                            <a:gd name="T31" fmla="*/ 1143 h 2830"/>
                            <a:gd name="T32" fmla="*/ 1350 w 2885"/>
                            <a:gd name="T33" fmla="*/ 1143 h 2830"/>
                            <a:gd name="T34" fmla="*/ 565 w 2885"/>
                            <a:gd name="T35" fmla="*/ 352 h 2830"/>
                            <a:gd name="T36" fmla="*/ 541 w 2885"/>
                            <a:gd name="T37" fmla="*/ 190 h 2830"/>
                            <a:gd name="T38" fmla="*/ 414 w 2885"/>
                            <a:gd name="T39" fmla="*/ 68 h 2830"/>
                            <a:gd name="T40" fmla="*/ 174 w 2885"/>
                            <a:gd name="T41" fmla="*/ 309 h 2830"/>
                            <a:gd name="T42" fmla="*/ 301 w 2885"/>
                            <a:gd name="T43" fmla="*/ 430 h 2830"/>
                            <a:gd name="T44" fmla="*/ 467 w 2885"/>
                            <a:gd name="T45" fmla="*/ 455 h 2830"/>
                            <a:gd name="T46" fmla="*/ 1232 w 2885"/>
                            <a:gd name="T47" fmla="*/ 1230 h 2830"/>
                            <a:gd name="T48" fmla="*/ 1248 w 2885"/>
                            <a:gd name="T49" fmla="*/ 1257 h 2830"/>
                            <a:gd name="T50" fmla="*/ 245 w 2885"/>
                            <a:gd name="T51" fmla="*/ 2170 h 2830"/>
                            <a:gd name="T52" fmla="*/ 114 w 2885"/>
                            <a:gd name="T53" fmla="*/ 2302 h 2830"/>
                            <a:gd name="T54" fmla="*/ 114 w 2885"/>
                            <a:gd name="T55" fmla="*/ 2716 h 2830"/>
                            <a:gd name="T56" fmla="*/ 529 w 2885"/>
                            <a:gd name="T57" fmla="*/ 2716 h 2830"/>
                            <a:gd name="T58" fmla="*/ 660 w 2885"/>
                            <a:gd name="T59" fmla="*/ 2585 h 2830"/>
                            <a:gd name="T60" fmla="*/ 1506 w 2885"/>
                            <a:gd name="T61" fmla="*/ 1517 h 2830"/>
                            <a:gd name="T62" fmla="*/ 1644 w 2885"/>
                            <a:gd name="T63" fmla="*/ 1657 h 2830"/>
                            <a:gd name="T64" fmla="*/ 1568 w 2885"/>
                            <a:gd name="T65" fmla="*/ 1743 h 2830"/>
                            <a:gd name="T66" fmla="*/ 1568 w 2885"/>
                            <a:gd name="T67" fmla="*/ 1891 h 2830"/>
                            <a:gd name="T68" fmla="*/ 2431 w 2885"/>
                            <a:gd name="T69" fmla="*/ 2762 h 2830"/>
                            <a:gd name="T70" fmla="*/ 2578 w 2885"/>
                            <a:gd name="T71" fmla="*/ 2762 h 2830"/>
                            <a:gd name="T72" fmla="*/ 2844 w 2885"/>
                            <a:gd name="T73" fmla="*/ 2510 h 2830"/>
                            <a:gd name="T74" fmla="*/ 2844 w 2885"/>
                            <a:gd name="T75" fmla="*/ 2362 h 2830"/>
                            <a:gd name="T76" fmla="*/ 453 w 2885"/>
                            <a:gd name="T77" fmla="*/ 2498 h 2830"/>
                            <a:gd name="T78" fmla="*/ 323 w 2885"/>
                            <a:gd name="T79" fmla="*/ 2498 h 2830"/>
                            <a:gd name="T80" fmla="*/ 323 w 2885"/>
                            <a:gd name="T81" fmla="*/ 2367 h 2830"/>
                            <a:gd name="T82" fmla="*/ 453 w 2885"/>
                            <a:gd name="T83" fmla="*/ 2367 h 2830"/>
                            <a:gd name="T84" fmla="*/ 453 w 2885"/>
                            <a:gd name="T85" fmla="*/ 2498 h 2830"/>
                            <a:gd name="T86" fmla="*/ 2548 w 2885"/>
                            <a:gd name="T87" fmla="*/ 2631 h 2830"/>
                            <a:gd name="T88" fmla="*/ 2485 w 2885"/>
                            <a:gd name="T89" fmla="*/ 2631 h 2830"/>
                            <a:gd name="T90" fmla="*/ 1712 w 2885"/>
                            <a:gd name="T91" fmla="*/ 1820 h 2830"/>
                            <a:gd name="T92" fmla="*/ 1712 w 2885"/>
                            <a:gd name="T93" fmla="*/ 1757 h 2830"/>
                            <a:gd name="T94" fmla="*/ 1775 w 2885"/>
                            <a:gd name="T95" fmla="*/ 1757 h 2830"/>
                            <a:gd name="T96" fmla="*/ 2548 w 2885"/>
                            <a:gd name="T97" fmla="*/ 2569 h 2830"/>
                            <a:gd name="T98" fmla="*/ 2548 w 2885"/>
                            <a:gd name="T99" fmla="*/ 2631 h 2830"/>
                            <a:gd name="T100" fmla="*/ 2708 w 2885"/>
                            <a:gd name="T101" fmla="*/ 2471 h 2830"/>
                            <a:gd name="T102" fmla="*/ 2645 w 2885"/>
                            <a:gd name="T103" fmla="*/ 2471 h 2830"/>
                            <a:gd name="T104" fmla="*/ 1872 w 2885"/>
                            <a:gd name="T105" fmla="*/ 1659 h 2830"/>
                            <a:gd name="T106" fmla="*/ 1872 w 2885"/>
                            <a:gd name="T107" fmla="*/ 1596 h 2830"/>
                            <a:gd name="T108" fmla="*/ 1935 w 2885"/>
                            <a:gd name="T109" fmla="*/ 1596 h 2830"/>
                            <a:gd name="T110" fmla="*/ 2708 w 2885"/>
                            <a:gd name="T111" fmla="*/ 2408 h 2830"/>
                            <a:gd name="T112" fmla="*/ 2708 w 2885"/>
                            <a:gd name="T113" fmla="*/ 2471 h 28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2885" h="2830">
                              <a:moveTo>
                                <a:pt x="2844" y="2362"/>
                              </a:moveTo>
                              <a:cubicBezTo>
                                <a:pt x="1976" y="1480"/>
                                <a:pt x="1976" y="1480"/>
                                <a:pt x="1976" y="1480"/>
                              </a:cubicBezTo>
                              <a:cubicBezTo>
                                <a:pt x="1935" y="1439"/>
                                <a:pt x="1869" y="1439"/>
                                <a:pt x="1828" y="1480"/>
                              </a:cubicBezTo>
                              <a:cubicBezTo>
                                <a:pt x="1765" y="1538"/>
                                <a:pt x="1765" y="1538"/>
                                <a:pt x="1765" y="1538"/>
                              </a:cubicBezTo>
                              <a:cubicBezTo>
                                <a:pt x="1615" y="1386"/>
                                <a:pt x="1615" y="1386"/>
                                <a:pt x="1615" y="1386"/>
                              </a:cubicBezTo>
                              <a:cubicBezTo>
                                <a:pt x="1615" y="1386"/>
                                <a:pt x="1855" y="1123"/>
                                <a:pt x="1867" y="1129"/>
                              </a:cubicBezTo>
                              <a:cubicBezTo>
                                <a:pt x="2122" y="1242"/>
                                <a:pt x="2303" y="1191"/>
                                <a:pt x="2511" y="989"/>
                              </a:cubicBezTo>
                              <a:cubicBezTo>
                                <a:pt x="2694" y="806"/>
                                <a:pt x="2733" y="542"/>
                                <a:pt x="2638" y="334"/>
                              </a:cubicBezTo>
                              <a:cubicBezTo>
                                <a:pt x="2279" y="686"/>
                                <a:pt x="2279" y="686"/>
                                <a:pt x="2279" y="686"/>
                              </a:cubicBezTo>
                              <a:cubicBezTo>
                                <a:pt x="2243" y="722"/>
                                <a:pt x="2184" y="722"/>
                                <a:pt x="2149" y="686"/>
                              </a:cubicBezTo>
                              <a:cubicBezTo>
                                <a:pt x="1996" y="534"/>
                                <a:pt x="1996" y="534"/>
                                <a:pt x="1996" y="534"/>
                              </a:cubicBezTo>
                              <a:cubicBezTo>
                                <a:pt x="1960" y="498"/>
                                <a:pt x="1960" y="439"/>
                                <a:pt x="1996" y="403"/>
                              </a:cubicBezTo>
                              <a:cubicBezTo>
                                <a:pt x="2338" y="63"/>
                                <a:pt x="2338" y="63"/>
                                <a:pt x="2338" y="63"/>
                              </a:cubicBezTo>
                              <a:cubicBezTo>
                                <a:pt x="2141" y="0"/>
                                <a:pt x="1908" y="54"/>
                                <a:pt x="1742" y="220"/>
                              </a:cubicBezTo>
                              <a:cubicBezTo>
                                <a:pt x="1471" y="480"/>
                                <a:pt x="1513" y="666"/>
                                <a:pt x="1607" y="873"/>
                              </a:cubicBezTo>
                              <a:cubicBezTo>
                                <a:pt x="1610" y="882"/>
                                <a:pt x="1366" y="1143"/>
                                <a:pt x="1366" y="1143"/>
                              </a:cubicBezTo>
                              <a:cubicBezTo>
                                <a:pt x="1350" y="1143"/>
                                <a:pt x="1350" y="1143"/>
                                <a:pt x="1350" y="1143"/>
                              </a:cubicBezTo>
                              <a:cubicBezTo>
                                <a:pt x="565" y="352"/>
                                <a:pt x="565" y="352"/>
                                <a:pt x="565" y="352"/>
                              </a:cubicBezTo>
                              <a:cubicBezTo>
                                <a:pt x="565" y="352"/>
                                <a:pt x="600" y="249"/>
                                <a:pt x="541" y="190"/>
                              </a:cubicBezTo>
                              <a:cubicBezTo>
                                <a:pt x="414" y="68"/>
                                <a:pt x="414" y="68"/>
                                <a:pt x="414" y="68"/>
                              </a:cubicBezTo>
                              <a:cubicBezTo>
                                <a:pt x="174" y="309"/>
                                <a:pt x="174" y="309"/>
                                <a:pt x="174" y="309"/>
                              </a:cubicBezTo>
                              <a:cubicBezTo>
                                <a:pt x="301" y="430"/>
                                <a:pt x="301" y="430"/>
                                <a:pt x="301" y="430"/>
                              </a:cubicBezTo>
                              <a:cubicBezTo>
                                <a:pt x="301" y="430"/>
                                <a:pt x="397" y="489"/>
                                <a:pt x="467" y="455"/>
                              </a:cubicBezTo>
                              <a:cubicBezTo>
                                <a:pt x="1232" y="1230"/>
                                <a:pt x="1232" y="1230"/>
                                <a:pt x="1232" y="1230"/>
                              </a:cubicBezTo>
                              <a:cubicBezTo>
                                <a:pt x="1248" y="1257"/>
                                <a:pt x="1248" y="1257"/>
                                <a:pt x="1248" y="1257"/>
                              </a:cubicBezTo>
                              <a:cubicBezTo>
                                <a:pt x="245" y="2170"/>
                                <a:pt x="245" y="2170"/>
                                <a:pt x="245" y="2170"/>
                              </a:cubicBezTo>
                              <a:cubicBezTo>
                                <a:pt x="114" y="2302"/>
                                <a:pt x="114" y="2302"/>
                                <a:pt x="114" y="2302"/>
                              </a:cubicBezTo>
                              <a:cubicBezTo>
                                <a:pt x="0" y="2416"/>
                                <a:pt x="0" y="2602"/>
                                <a:pt x="114" y="2716"/>
                              </a:cubicBezTo>
                              <a:cubicBezTo>
                                <a:pt x="229" y="2830"/>
                                <a:pt x="414" y="2830"/>
                                <a:pt x="529" y="2716"/>
                              </a:cubicBezTo>
                              <a:cubicBezTo>
                                <a:pt x="660" y="2585"/>
                                <a:pt x="660" y="2585"/>
                                <a:pt x="660" y="2585"/>
                              </a:cubicBezTo>
                              <a:cubicBezTo>
                                <a:pt x="660" y="2585"/>
                                <a:pt x="1248" y="1824"/>
                                <a:pt x="1506" y="1517"/>
                              </a:cubicBezTo>
                              <a:cubicBezTo>
                                <a:pt x="1644" y="1657"/>
                                <a:pt x="1644" y="1657"/>
                                <a:pt x="1644" y="1657"/>
                              </a:cubicBezTo>
                              <a:cubicBezTo>
                                <a:pt x="1568" y="1743"/>
                                <a:pt x="1568" y="1743"/>
                                <a:pt x="1568" y="1743"/>
                              </a:cubicBezTo>
                              <a:cubicBezTo>
                                <a:pt x="1527" y="1784"/>
                                <a:pt x="1527" y="1850"/>
                                <a:pt x="1568" y="1891"/>
                              </a:cubicBezTo>
                              <a:cubicBezTo>
                                <a:pt x="2431" y="2762"/>
                                <a:pt x="2431" y="2762"/>
                                <a:pt x="2431" y="2762"/>
                              </a:cubicBezTo>
                              <a:cubicBezTo>
                                <a:pt x="2471" y="2803"/>
                                <a:pt x="2538" y="2803"/>
                                <a:pt x="2578" y="2762"/>
                              </a:cubicBezTo>
                              <a:cubicBezTo>
                                <a:pt x="2844" y="2510"/>
                                <a:pt x="2844" y="2510"/>
                                <a:pt x="2844" y="2510"/>
                              </a:cubicBezTo>
                              <a:cubicBezTo>
                                <a:pt x="2885" y="2469"/>
                                <a:pt x="2885" y="2402"/>
                                <a:pt x="2844" y="2362"/>
                              </a:cubicBezTo>
                              <a:close/>
                              <a:moveTo>
                                <a:pt x="453" y="2498"/>
                              </a:moveTo>
                              <a:cubicBezTo>
                                <a:pt x="418" y="2534"/>
                                <a:pt x="359" y="2534"/>
                                <a:pt x="323" y="2498"/>
                              </a:cubicBezTo>
                              <a:cubicBezTo>
                                <a:pt x="287" y="2462"/>
                                <a:pt x="287" y="2403"/>
                                <a:pt x="323" y="2367"/>
                              </a:cubicBezTo>
                              <a:cubicBezTo>
                                <a:pt x="359" y="2331"/>
                                <a:pt x="418" y="2331"/>
                                <a:pt x="453" y="2367"/>
                              </a:cubicBezTo>
                              <a:cubicBezTo>
                                <a:pt x="489" y="2403"/>
                                <a:pt x="489" y="2462"/>
                                <a:pt x="453" y="2498"/>
                              </a:cubicBezTo>
                              <a:close/>
                              <a:moveTo>
                                <a:pt x="2548" y="2631"/>
                              </a:moveTo>
                              <a:cubicBezTo>
                                <a:pt x="2530" y="2648"/>
                                <a:pt x="2502" y="2648"/>
                                <a:pt x="2485" y="2631"/>
                              </a:cubicBezTo>
                              <a:cubicBezTo>
                                <a:pt x="1712" y="1820"/>
                                <a:pt x="1712" y="1820"/>
                                <a:pt x="1712" y="1820"/>
                              </a:cubicBezTo>
                              <a:cubicBezTo>
                                <a:pt x="1695" y="1802"/>
                                <a:pt x="1695" y="1774"/>
                                <a:pt x="1712" y="1757"/>
                              </a:cubicBezTo>
                              <a:cubicBezTo>
                                <a:pt x="1729" y="1740"/>
                                <a:pt x="1757" y="1740"/>
                                <a:pt x="1775" y="1757"/>
                              </a:cubicBezTo>
                              <a:cubicBezTo>
                                <a:pt x="2548" y="2569"/>
                                <a:pt x="2548" y="2569"/>
                                <a:pt x="2548" y="2569"/>
                              </a:cubicBezTo>
                              <a:cubicBezTo>
                                <a:pt x="2565" y="2586"/>
                                <a:pt x="2565" y="2614"/>
                                <a:pt x="2548" y="2631"/>
                              </a:cubicBezTo>
                              <a:close/>
                              <a:moveTo>
                                <a:pt x="2708" y="2471"/>
                              </a:moveTo>
                              <a:cubicBezTo>
                                <a:pt x="2691" y="2488"/>
                                <a:pt x="2663" y="2488"/>
                                <a:pt x="2645" y="2471"/>
                              </a:cubicBezTo>
                              <a:cubicBezTo>
                                <a:pt x="1872" y="1659"/>
                                <a:pt x="1872" y="1659"/>
                                <a:pt x="1872" y="1659"/>
                              </a:cubicBezTo>
                              <a:cubicBezTo>
                                <a:pt x="1855" y="1642"/>
                                <a:pt x="1855" y="1614"/>
                                <a:pt x="1872" y="1596"/>
                              </a:cubicBezTo>
                              <a:cubicBezTo>
                                <a:pt x="1890" y="1579"/>
                                <a:pt x="1918" y="1579"/>
                                <a:pt x="1935" y="1596"/>
                              </a:cubicBezTo>
                              <a:cubicBezTo>
                                <a:pt x="2708" y="2408"/>
                                <a:pt x="2708" y="2408"/>
                                <a:pt x="2708" y="2408"/>
                              </a:cubicBezTo>
                              <a:cubicBezTo>
                                <a:pt x="2726" y="2425"/>
                                <a:pt x="2726" y="2453"/>
                                <a:pt x="2708" y="247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19" o:spid="_x0000_s1026" o:spt="100" style="position:absolute;left:0pt;margin-top:3pt;height:14.15pt;width:14.45pt;mso-position-horizontal:left;mso-position-horizontal-relative:margin;z-index:251736064;mso-width-relative:page;mso-height-relative:page;" fillcolor="#0070C0" filled="t" stroked="f" coordsize="2885,2830" o:gfxdata="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" path="m2844,2362c1976,1480,1976,1480,1976,1480c1935,1439,1869,1439,1828,1480c1765,1538,1765,1538,1765,1538c1615,1386,1615,1386,1615,1386c1615,1386,1855,1123,1867,1129c2122,1242,2303,1191,2511,989c2694,806,2733,542,2638,334c2279,686,2279,686,2279,686c2243,722,2184,722,2149,686c1996,534,1996,534,1996,534c1960,498,1960,439,1996,403c2338,63,2338,63,2338,63c2141,0,1908,54,1742,220c1471,480,1513,666,1607,873c1610,882,1366,1143,1366,1143c1350,1143,1350,1143,1350,1143c565,352,565,352,565,352c565,352,600,249,541,190c414,68,414,68,414,68c174,309,174,309,174,309c301,430,301,430,301,430c301,430,397,489,467,455c1232,1230,1232,1230,1232,1230c1248,1257,1248,1257,1248,1257c245,2170,245,2170,245,2170c114,2302,114,2302,114,2302c0,2416,0,2602,114,2716c229,2830,414,2830,529,2716c660,2585,660,2585,660,2585c660,2585,1248,1824,1506,1517c1644,1657,1644,1657,1644,1657c1568,1743,1568,1743,1568,1743c1527,1784,1527,1850,1568,1891c2431,2762,2431,2762,2431,2762c2471,2803,2538,2803,2578,2762c2844,2510,2844,2510,2844,2510c2885,2469,2885,2402,2844,2362xm453,2498c418,2534,359,2534,323,2498c287,2462,287,2403,323,2367c359,2331,418,2331,453,2367c489,2403,489,2462,453,2498xm2548,2631c2530,2648,2502,2648,2485,2631c1712,1820,1712,1820,1712,1820c1695,1802,1695,1774,1712,1757c1729,1740,1757,1740,1775,1757c2548,2569,2548,2569,2548,2569c2565,2586,2565,2614,2548,2631xm2708,2471c2691,2488,2663,2488,2645,2471c1872,1659,1872,1659,1872,1659c1855,1642,1855,1614,1872,1596c1890,1579,1918,1579,1935,1596c2708,2408,2708,2408,2708,2408c2726,2425,2726,2453,2708,2471xe">
                <v:path o:connectlocs="180906,149987;125693,93980;116279,93980;112271,97663;102730,88011;118759,71691;159724,62801;167803,21209;144967,43561;136698,43561;126965,33909;126965,25590;148720,4000;110808,13970;102221,55435;86891,72580;85873,72580;35939,22352;34413,12065;26334,4318;11068,19621;19146,27305;29705,28892;78367,78105;79385,79819;15584,137795;7251,146177;7251,172466;33649,172466;41982,164147;95796,96329;104574,105219;99740,110680;99740,120078;154636,175387;163986,175387;180906,159385;180906,149987;28815,158623;20546,158623;20546,150304;28815,150304;28815,158623;162078,167068;158070,167068;108900,115570;108900,111569;112907,111569;162078,163131;162078,167068;172256,156908;168248,156908;119078,105346;119078,101346;123085,101346;172256,152908;172256,156908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6612890" cy="1001014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2890" cy="10010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before="156" w:beforeLines="5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-201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/03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上海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百胜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软件股份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武汉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）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前端开发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智慧零售事业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：icrm、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ishop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前端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开发。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参与项目：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156" w:beforeLines="50"/>
                              <w:ind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icrm后台会员管理系统（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instrText xml:space="preserve"> HYPERLINK "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instrText xml:space="preserve">https://icrmshow.baison.net/icrm_lite/manage/web/build/index.html#/dashboard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instrText xml:space="preserve">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szCs w:val="21"/>
                                <w:shd w:val="clear" w:color="auto" w:fill="FFFFFF"/>
                              </w:rPr>
                              <w:t>https://icrmshow.baison.net/icrm_lite/manage/web/build/index.html#/dashboard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）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156" w:beforeLines="50"/>
                              <w:ind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公众号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百胜iCRM全渠道会员管理（内含小程序、微信卡包、积分商城、会员中心演示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）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156" w:beforeLines="50"/>
                              <w:ind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百胜i客服（千牛平台淘宝订单管理插件）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156" w:beforeLines="5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ishop商城完整版（小程序演示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H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商城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（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"https://dev.ishop.baison.net/frontend/h5/dist/#/"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/>
                                <w:szCs w:val="21"/>
                                <w:shd w:val="clear" w:color="auto" w:fill="FFFFFF"/>
                              </w:rPr>
                              <w:t>https://dev.ishop.baison.net/frontend/h5/dist/#/</w:t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/>
                                <w:szCs w:val="21"/>
                                <w:shd w:val="clear" w:color="auto" w:fill="FFFFFF"/>
                              </w:rPr>
                              <w:fldChar w:fldCharType="end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pc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商城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（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"https://dev.ishop.baison.net/frontend/pc/dist/" \l "/" \t "_blank"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/>
                                <w:color w:val="2165A8"/>
                                <w:szCs w:val="21"/>
                                <w:shd w:val="clear" w:color="auto" w:fill="FFFFFF"/>
                              </w:rPr>
                              <w:t>https://dev.ishop.baison.net/frontend/pc/dist/#/</w:t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/>
                                <w:color w:val="2165A8"/>
                                <w:szCs w:val="21"/>
                                <w:shd w:val="clear" w:color="auto" w:fill="FFFFFF"/>
                              </w:rPr>
                              <w:fldChar w:fldCharType="end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）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left="105" w:firstLine="420" w:firstLineChars="20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使用客户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361、林清轩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周大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生、潮宏基、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森林鸟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、七色纺、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杰奥、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梦洁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前端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技术介绍：icrm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产品前端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以angular.js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核心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，后台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管理系统、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h5、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微信公众号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匀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采用angular.js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shop产品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台前端使用用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NG6+Ant Design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构建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前台前端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商城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主要使用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vue2.5+vue-router+vuex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2017/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-2018/03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武汉市宝发创新科技有限公司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web前端开发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开发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web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前端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开发；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参与项目：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"http://310.vip" </w:instrTex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http://310.vip</w:t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（网站）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"http://jihua.310.vip" </w:instrTex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http://jihua.310.vip</w:t>
                            </w:r>
                            <w:r>
                              <w:rPr>
                                <w:rStyle w:val="10"/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（网站）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"http://www.310.vip/padhome" </w:instrTex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http://www.310.vip/padhome</w:t>
                            </w:r>
                            <w:r>
                              <w:rPr>
                                <w:rStyle w:val="10"/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Style w:val="10"/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（pad应用）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"http://m.surewin.com" </w:instrTex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http://m.surewin.com</w:t>
                            </w:r>
                            <w:r>
                              <w:rPr>
                                <w:rStyle w:val="10"/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（微信H5）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"http://www.longw.vip" </w:instrTex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http://www.longw.vip</w:t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（网站）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公司专注于数据信息推荐，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为客户提供专业指导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Cs w:val="21"/>
                                <w:shd w:val="clear" w:color="auto" w:fill="FFFFFF"/>
                              </w:rPr>
                              <w:t>项目网站、H5网页前端主要使用jQuery、zepto.js、bootstrap、layer、echarts以及各js插件，pad、webapp使用Cordova+Angular.js+Ionic构建。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项目收获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个人觉得前端是个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具有综合性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的工作，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是个比较有趣的工作。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综合性主要表现于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浏览器的兼容性、页面性能优化，前端有趣也在于如何去解决这类问题。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Jquery是个伟大的库，它解决了dom api兼容的问题，deffered的异步方案比promise更早，但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MVVM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的出现，把数据和视图的绑定变成了自动化的操作，进而把dom操作从业务中解除出来，jquery战胜了dom操作领域的所有对手，却输给了时代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Angular.js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框架现在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虽然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也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已经没落，但是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双向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数据绑定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构建后台应用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上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面还是很有优势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Vue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上手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快，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组件化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思想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提高了代码的管理及复用率。V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ue在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语法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模块化上面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很大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部分借鉴了ng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和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react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，个人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比较喜欢使用vue ,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刚开始接触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vuex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是个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很nice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东西，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和A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ngualr.js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的$rootScope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和react的redux相比，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vuex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状态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单向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数据流，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更易于数据状态的管理。Vue相比于ng2+，各有特点，ng2+版本采用typesript更适合构建大型项目，性能也是相当好，但每半年更新一个版本，每个版本的差异还比较大，使用vue后抛弃了ng,很期待即将采用typescript的vue3.0。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从事前端工作3年，对于项目没有最好的技术，只有最合适的技术，把技术更好的融入到项目中才是最好的展示。前端就好比一个人，html是骨架，css好比穿衣打扮，js是灵魂，作为一个前端开发 js是做好的技术展示，最有趣的也是js。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0.75pt;height:788.2pt;width:520.7pt;mso-position-horizontal:right;mso-position-horizontal-relative:margin;z-index:251712512;mso-width-relative:page;mso-height-relative:page;" filled="f" stroked="f" coordsize="21600,21600" o:gfxdata="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po4622AAAAAgBAAAPAAAAAAAAAAEAIAAAACIAAABkcnMvZG93bnJldi54bWxQSwECFAAUAAAA&#10;CACHTuJA8eXERycCAAAqBAAADgAAAAAAAAABACAAAAAn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before="156" w:beforeLines="5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201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/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-201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/03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上海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百胜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软件股份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武汉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）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前端开发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智慧零售事业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：icrm、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ishop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前端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开发。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参与项目：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3"/>
                        </w:numPr>
                        <w:snapToGrid w:val="0"/>
                        <w:spacing w:before="156" w:beforeLines="50"/>
                        <w:ind w:firstLineChars="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icrm后台会员管理系统（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instrText xml:space="preserve"> HYPERLINK "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instrText xml:space="preserve">https://icrmshow.baison.net/icrm_lite/manage/web/build/index.html#/dashboard</w:instrTex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instrText xml:space="preserve">" </w:instrTex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szCs w:val="21"/>
                          <w:shd w:val="clear" w:color="auto" w:fill="FFFFFF"/>
                        </w:rPr>
                        <w:t>https://icrmshow.baison.net/icrm_lite/manage/web/build/index.html#/dashboard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）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3"/>
                        </w:numPr>
                        <w:snapToGrid w:val="0"/>
                        <w:spacing w:before="156" w:beforeLines="50"/>
                        <w:ind w:firstLineChars="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公众号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百胜iCRM全渠道会员管理（内含小程序、微信卡包、积分商城、会员中心演示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）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3"/>
                        </w:numPr>
                        <w:snapToGrid w:val="0"/>
                        <w:spacing w:before="156" w:beforeLines="50"/>
                        <w:ind w:firstLineChars="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百胜i客服（千牛平台淘宝订单管理插件）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3"/>
                        </w:numPr>
                        <w:snapToGrid w:val="0"/>
                        <w:spacing w:before="156" w:beforeLines="5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ishop商城完整版（小程序演示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）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H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商城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（</w:t>
                      </w:r>
                      <w:r>
                        <w:fldChar w:fldCharType="begin"/>
                      </w:r>
                      <w:r>
                        <w:instrText xml:space="preserve"> HYPERLINK "https://dev.ishop.baison.net/frontend/h5/dist/#/" </w:instrText>
                      </w:r>
                      <w: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/>
                          <w:szCs w:val="21"/>
                          <w:shd w:val="clear" w:color="auto" w:fill="FFFFFF"/>
                        </w:rPr>
                        <w:t>https://dev.ishop.baison.net/frontend/h5/dist/#/</w:t>
                      </w:r>
                      <w:r>
                        <w:rPr>
                          <w:rStyle w:val="10"/>
                          <w:rFonts w:hint="eastAsia" w:ascii="微软雅黑" w:hAnsi="微软雅黑" w:eastAsia="微软雅黑"/>
                          <w:szCs w:val="21"/>
                          <w:shd w:val="clear" w:color="auto" w:fill="FFFFFF"/>
                        </w:rPr>
                        <w:fldChar w:fldCharType="end"/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）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pc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商城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（</w:t>
                      </w:r>
                      <w:r>
                        <w:fldChar w:fldCharType="begin"/>
                      </w:r>
                      <w:r>
                        <w:instrText xml:space="preserve"> HYPERLINK "https://dev.ishop.baison.net/frontend/pc/dist/" \l "/" \t "_blank" </w:instrText>
                      </w:r>
                      <w: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/>
                          <w:color w:val="2165A8"/>
                          <w:szCs w:val="21"/>
                          <w:shd w:val="clear" w:color="auto" w:fill="FFFFFF"/>
                        </w:rPr>
                        <w:t>https://dev.ishop.baison.net/frontend/pc/dist/#/</w:t>
                      </w:r>
                      <w:r>
                        <w:rPr>
                          <w:rStyle w:val="10"/>
                          <w:rFonts w:hint="eastAsia" w:ascii="微软雅黑" w:hAnsi="微软雅黑" w:eastAsia="微软雅黑"/>
                          <w:color w:val="2165A8"/>
                          <w:szCs w:val="21"/>
                          <w:shd w:val="clear" w:color="auto" w:fill="FFFFFF"/>
                        </w:rPr>
                        <w:fldChar w:fldCharType="end"/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）</w:t>
                      </w:r>
                    </w:p>
                    <w:p>
                      <w:pPr>
                        <w:snapToGrid w:val="0"/>
                        <w:spacing w:before="156" w:beforeLines="50"/>
                        <w:ind w:left="105" w:firstLine="420" w:firstLineChars="20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使用客户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361、林清轩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周大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生、潮宏基、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森林鸟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、七色纺、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杰奥、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梦洁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snapToGrid w:val="0"/>
                        <w:spacing w:before="156" w:beforeLines="5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前端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技术介绍：icrm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产品前端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以angular.js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为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核心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，后台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管理系统、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h5、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微信公众号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匀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采用angular.js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i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shop产品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后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台前端使用用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NG6+Ant Design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构建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前台前端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商城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主要使用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vue2.5+vue-router+vuex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snapToGrid w:val="0"/>
                        <w:spacing w:before="156" w:beforeLines="5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2017/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-2018/03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武汉市宝发创新科技有限公司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web前端开发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开发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：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web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前端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开发；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参与项目：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"http://310.vip" </w:instrTex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http://310.vip</w:t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（网站）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"http://jihua.310.vip" </w:instrTex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http://jihua.310.vip</w:t>
                      </w:r>
                      <w:r>
                        <w:rPr>
                          <w:rStyle w:val="10"/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（网站）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"http://www.310.vip/padhome" </w:instrTex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http://www.310.vip/padhome</w:t>
                      </w:r>
                      <w:r>
                        <w:rPr>
                          <w:rStyle w:val="10"/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Style w:val="10"/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（pad应用）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"http://m.surewin.com" </w:instrTex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http://m.surewin.com</w:t>
                      </w:r>
                      <w:r>
                        <w:rPr>
                          <w:rStyle w:val="10"/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（微信H5）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"http://www.longw.vip" </w:instrTex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http://www.longw.vip</w:t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（网站）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公司专注于数据信息推荐，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为客户提供专业指导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hint="eastAsia" w:ascii="微软雅黑" w:hAnsi="微软雅黑" w:eastAsia="微软雅黑" w:cs="微软雅黑"/>
                          <w:color w:val="auto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Cs w:val="21"/>
                          <w:shd w:val="clear" w:color="auto" w:fill="FFFFFF"/>
                        </w:rPr>
                        <w:t>项目网站、H5网页前端主要使用jQuery、zepto.js、bootstrap、layer、echarts以及各js插件，pad、webapp使用Cordova+Angular.js+Ionic构建。</w:t>
                      </w:r>
                    </w:p>
                    <w:p>
                      <w:pPr>
                        <w:snapToGrid w:val="0"/>
                        <w:spacing w:before="156" w:beforeLines="5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项目收获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：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个人觉得前端是个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具有综合性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的工作，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也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是个比较有趣的工作。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综合性主要表现于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浏览器的兼容性、页面性能优化，前端有趣也在于如何去解决这类问题。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Jquery是个伟大的库，它解决了dom api兼容的问题，deffered的异步方案比promise更早，但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MVVM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的出现，把数据和视图的绑定变成了自动化的操作，进而把dom操作从业务中解除出来，jquery战胜了dom操作领域的所有对手，却输给了时代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Angular.js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框架现在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虽然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也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已经没落，但是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双向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数据绑定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构建后台应用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上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面还是很有优势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Vue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上手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快，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组件化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思想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提高了代码的管理及复用率。V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ue在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语法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模块化上面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很大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部分借鉴了ng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和 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react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，个人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比较喜欢使用vue ,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刚开始接触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vuex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是个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很nice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东西，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和A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ngualr.js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的$rootScope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和react的redux相比，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vuex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状态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单向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数据流，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更易于数据状态的管理。Vue相比于ng2+，各有特点，ng2+版本采用typesript更适合构建大型项目，性能也是相当好，但每半年更新一个版本，每个版本的差异还比较大，使用vue后抛弃了ng,很期待即将采用typescript的vue3.0。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从事前端工作3年，对于项目没有最好的技术，只有最合适的技术，把技术更好的融入到项目中才是最好的展示。前端就好比一个人，html是骨架，css好比穿衣打扮，js是灵魂，作为一个前端开发 js是做好的技术展示，最有趣的也是js。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3381375</wp:posOffset>
            </wp:positionH>
            <wp:positionV relativeFrom="paragraph">
              <wp:posOffset>4810125</wp:posOffset>
            </wp:positionV>
            <wp:extent cx="447675" cy="447675"/>
            <wp:effectExtent l="0" t="0" r="0" b="0"/>
            <wp:wrapNone/>
            <wp:docPr id="34" name="图片 34" descr="C:\Users\Administrator\Desktop\简历\图标-白\技能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C:\Users\Administrator\Desktop\简历\图标-白\技能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posOffset>-103505</wp:posOffset>
                </wp:positionH>
                <wp:positionV relativeFrom="paragraph">
                  <wp:posOffset>2008505</wp:posOffset>
                </wp:positionV>
                <wp:extent cx="6265545" cy="1498600"/>
                <wp:effectExtent l="0" t="0" r="0" b="0"/>
                <wp:wrapNone/>
                <wp:docPr id="475" name="文本框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5545" cy="149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>2017.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-2018.03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 xml:space="preserve">  上海百胜软件股份有限公司（武汉）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>前端开发工程师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负责公司网站、H5、pad、webapp一系列前端开发工作。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2018.04-2019.03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 xml:space="preserve"> 武汉百胜睿迪有限公司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>前端开发工程师</w:t>
                            </w:r>
                          </w:p>
                          <w:p>
                            <w:pPr>
                              <w:snapToGrid w:val="0"/>
                              <w:ind w:firstLine="420" w:firstLineChars="200"/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负责公司icrm、ishop项目一系列前端开发工作。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>.04-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 xml:space="preserve">  天津神州数码信息科技服务有限公司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>前端开发工程师</w:t>
                            </w:r>
                          </w:p>
                          <w:p>
                            <w:pPr>
                              <w:snapToGrid w:val="0"/>
                              <w:ind w:firstLine="420" w:firstLineChars="200"/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负责公司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前端架构和模块的设计编码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>
                            <w:pPr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15pt;margin-top:158.15pt;height:118pt;width:493.35pt;mso-position-horizontal-relative:margin;z-index:251723776;mso-width-relative:page;mso-height-relative:page;" filled="f" stroked="f" coordsize="21600,21600" o:gfxdata="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fWop7cAAAACwEAAA8AAAAAAAAAAQAgAAAAIgAAAGRycy9kb3ducmV2LnhtbFBLAQIU&#10;ABQAAAAIAIdO4kD7y9PyKAIAACs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>2017.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-2018.03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 xml:space="preserve">  上海百胜软件股份有限公司（武汉）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>前端开发工程师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负责公司网站、H5、pad、webapp一系列前端开发工作。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2018.04-2019.03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 xml:space="preserve"> 武汉百胜睿迪有限公司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>前端开发工程师</w:t>
                      </w:r>
                    </w:p>
                    <w:p>
                      <w:pPr>
                        <w:snapToGrid w:val="0"/>
                        <w:ind w:firstLine="420" w:firstLineChars="200"/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负责公司icrm、ishop项目一系列前端开发工作。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>.04-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 xml:space="preserve">  天津神州数码信息科技服务有限公司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>前端开发工程师</w:t>
                      </w:r>
                    </w:p>
                    <w:p>
                      <w:pPr>
                        <w:snapToGrid w:val="0"/>
                        <w:ind w:firstLine="420" w:firstLineChars="200"/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负责公司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前端架构和模块的设计编码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>
                      <w:pPr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-63500</wp:posOffset>
                </wp:positionH>
                <wp:positionV relativeFrom="paragraph">
                  <wp:posOffset>4121150</wp:posOffset>
                </wp:positionV>
                <wp:extent cx="4429125" cy="771525"/>
                <wp:effectExtent l="0" t="0" r="0" b="0"/>
                <wp:wrapNone/>
                <wp:docPr id="250" name="文本框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工作认真负责、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待人真诚；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具有良好的团队协作能力，有较好的组织能力；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对前端技术有强烈的兴趣，接受新事物快；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pt;margin-top:324.5pt;height:60.75pt;width:348.75pt;mso-position-horizontal-relative:margin;z-index:251715584;mso-width-relative:page;mso-height-relative:page;" filled="f" stroked="f" coordsize="21600,21600" o:gfxdata="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enVyXcAAAACwEAAA8AAAAAAAAAAQAgAAAAIgAAAGRycy9kb3ducmV2LnhtbFBLAQIUABQA&#10;AAAIAIdO4kAfKyR6JQIAACo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工作认真负责、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待人真诚；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具有良好的团队协作能力，有较好的组织能力；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对前端技术有强烈的兴趣，接受新事物快；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posOffset>2849880</wp:posOffset>
                </wp:positionH>
                <wp:positionV relativeFrom="paragraph">
                  <wp:posOffset>3759200</wp:posOffset>
                </wp:positionV>
                <wp:extent cx="3218815" cy="76200"/>
                <wp:effectExtent l="0" t="0" r="0" b="19050"/>
                <wp:wrapNone/>
                <wp:docPr id="237" name="组合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815" cy="76200"/>
                          <a:chOff x="-636377" y="157573"/>
                          <a:chExt cx="3596071" cy="99449"/>
                        </a:xfrm>
                      </wpg:grpSpPr>
                      <wps:wsp>
                        <wps:cNvPr id="240" name="直接连接符 240"/>
                        <wps:cNvCnPr/>
                        <wps:spPr>
                          <a:xfrm flipV="1">
                            <a:off x="-636377" y="256007"/>
                            <a:ext cx="3596071" cy="101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0070C0"/>
                            </a:solidFill>
                            <a:prstDash val="lgDash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241" name="Group 24"/>
                        <wpg:cNvGrpSpPr>
                          <a:grpSpLocks noChangeAspect="1"/>
                        </wpg:cNvGrpSpPr>
                        <wpg:grpSpPr>
                          <a:xfrm>
                            <a:off x="177007" y="157573"/>
                            <a:ext cx="57319" cy="33245"/>
                            <a:chOff x="3340108" y="77160"/>
                            <a:chExt cx="100" cy="58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43" name="Freeform 27"/>
                          <wps:cNvSpPr/>
                          <wps:spPr bwMode="auto">
                            <a:xfrm>
                              <a:off x="3340108" y="77160"/>
                              <a:ext cx="72" cy="44"/>
                            </a:xfrm>
                            <a:custGeom>
                              <a:avLst/>
                              <a:gdLst>
                                <a:gd name="T0" fmla="*/ 72 w 72"/>
                                <a:gd name="T1" fmla="*/ 32 h 44"/>
                                <a:gd name="T2" fmla="*/ 6 w 72"/>
                                <a:gd name="T3" fmla="*/ 0 h 44"/>
                                <a:gd name="T4" fmla="*/ 0 w 72"/>
                                <a:gd name="T5" fmla="*/ 12 h 44"/>
                                <a:gd name="T6" fmla="*/ 66 w 72"/>
                                <a:gd name="T7" fmla="*/ 44 h 44"/>
                                <a:gd name="T8" fmla="*/ 72 w 72"/>
                                <a:gd name="T9" fmla="*/ 32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2" h="44">
                                  <a:moveTo>
                                    <a:pt x="72" y="32"/>
                                  </a:moveTo>
                                  <a:lnTo>
                                    <a:pt x="6" y="0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72" y="3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44" name="Freeform 28"/>
                          <wps:cNvSpPr/>
                          <wps:spPr bwMode="auto">
                            <a:xfrm>
                              <a:off x="3340189" y="77200"/>
                              <a:ext cx="19" cy="18"/>
                            </a:xfrm>
                            <a:custGeom>
                              <a:avLst/>
                              <a:gdLst>
                                <a:gd name="T0" fmla="*/ 6 w 19"/>
                                <a:gd name="T1" fmla="*/ 0 h 18"/>
                                <a:gd name="T2" fmla="*/ 19 w 19"/>
                                <a:gd name="T3" fmla="*/ 7 h 18"/>
                                <a:gd name="T4" fmla="*/ 13 w 19"/>
                                <a:gd name="T5" fmla="*/ 18 h 18"/>
                                <a:gd name="T6" fmla="*/ 0 w 19"/>
                                <a:gd name="T7" fmla="*/ 12 h 18"/>
                                <a:gd name="T8" fmla="*/ 6 w 19"/>
                                <a:gd name="T9" fmla="*/ 0 h 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9" h="18">
                                  <a:moveTo>
                                    <a:pt x="6" y="0"/>
                                  </a:moveTo>
                                  <a:lnTo>
                                    <a:pt x="19" y="7"/>
                                  </a:lnTo>
                                  <a:lnTo>
                                    <a:pt x="13" y="18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4.4pt;margin-top:296pt;height:6pt;width:253.45pt;mso-position-horizontal-relative:margin;z-index:251714560;mso-width-relative:page;mso-height-relative:page;" coordorigin="-636377,157573" coordsize="3596071,99449" o:gfxdata="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">
                <o:lock v:ext="edit" aspectratio="f"/>
                <v:line id="_x0000_s1026" o:spid="_x0000_s1026" o:spt="20" style="position:absolute;left:-636377;top:256007;flip:y;height:1015;width:3596071;" filled="f" stroked="t" coordsize="21600,21600" o:gfxdata="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9mu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70C0" miterlimit="8" joinstyle="miter" dashstyle="longDash"/>
                  <v:imagedata o:title=""/>
                  <o:lock v:ext="edit" aspectratio="f"/>
                </v:line>
                <v:group id="Group 24" o:spid="_x0000_s1026" o:spt="203" style="position:absolute;left:177007;top:157573;height:33245;width:57319;" coordorigin="3340108,77160" coordsize="100,58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<o:lock v:ext="edit" aspectratio="t"/>
                  <v:shape id="Freeform 27" o:spid="_x0000_s1026" o:spt="100" style="position:absolute;left:3340108;top:77160;height:44;width:72;" filled="t" stroked="f" coordsize="72,44" o:gfxdata="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UeFy/&#10;AAAA3AAAAA8AAAAAAAAAAQAgAAAAIgAAAGRycy9kb3ducmV2LnhtbFBLAQIUABQAAAAIAIdO4kAz&#10;LwWeOwAAADkAAAAQAAAAAAAAAAEAIAAAAA4BAABkcnMvc2hhcGV4bWwueG1sUEsFBgAAAAAGAAYA&#10;WwEAALgDAAAAAA==&#10;" path="m72,32l6,0,0,12,66,44,72,32xe">
                    <v:path o:connectlocs="72,32;6,0;0,12;66,44;72,32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8" o:spid="_x0000_s1026" o:spt="100" style="position:absolute;left:3340189;top:77200;height:18;width:19;" filled="t" stroked="f" coordsize="19,18" o:gfxdata="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ruo74A&#10;AADcAAAADwAAAAAAAAABACAAAAAiAAAAZHJzL2Rvd25yZXYueG1sUEsBAhQAFAAAAAgAh07iQDMv&#10;BZ47AAAAOQAAABAAAAAAAAAAAQAgAAAADQEAAGRycy9zaGFwZXhtbC54bWxQSwUGAAAAAAYABgBb&#10;AQAAtwMAAAAA&#10;" path="m6,0l19,7,13,18,0,12,6,0xe">
                    <v:path o:connectlocs="6,0;19,7;13,18;0,12;6,0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posOffset>-180340</wp:posOffset>
                </wp:positionH>
                <wp:positionV relativeFrom="paragraph">
                  <wp:posOffset>3628390</wp:posOffset>
                </wp:positionV>
                <wp:extent cx="2954020" cy="419100"/>
                <wp:effectExtent l="3810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4020" cy="419100"/>
                          <a:chOff x="0" y="0"/>
                          <a:chExt cx="2954186" cy="419100"/>
                        </a:xfrm>
                      </wpg:grpSpPr>
                      <wpg:grpSp>
                        <wpg:cNvPr id="225" name="组合 225"/>
                        <wpg:cNvGrpSpPr/>
                        <wpg:grpSpPr>
                          <a:xfrm>
                            <a:off x="47625" y="0"/>
                            <a:ext cx="2906561" cy="419100"/>
                            <a:chOff x="49760" y="0"/>
                            <a:chExt cx="2907680" cy="419100"/>
                          </a:xfrm>
                        </wpg:grpSpPr>
                        <wpg:grpSp>
                          <wpg:cNvPr id="226" name="组合 226"/>
                          <wpg:cNvGrpSpPr/>
                          <wpg:grpSpPr>
                            <a:xfrm>
                              <a:off x="315310" y="0"/>
                              <a:ext cx="2642130" cy="419100"/>
                              <a:chOff x="238125" y="0"/>
                              <a:chExt cx="2642790" cy="419100"/>
                            </a:xfrm>
                          </wpg:grpSpPr>
                          <wps:wsp>
                            <wps:cNvPr id="227" name="文本框 227"/>
                            <wps:cNvSpPr txBox="1"/>
                            <wps:spPr>
                              <a:xfrm>
                                <a:off x="238125" y="0"/>
                                <a:ext cx="104775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  <w:t>评价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28" name="直接连接符 228"/>
                            <wps:cNvCnPr/>
                            <wps:spPr>
                              <a:xfrm>
                                <a:off x="1224326" y="205105"/>
                                <a:ext cx="1656589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70C0"/>
                                </a:solidFill>
                                <a:prstDash val="lgDash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229" name="Group 24"/>
                          <wpg:cNvGrpSpPr>
                            <a:grpSpLocks noChangeAspect="1"/>
                          </wpg:cNvGrpSpPr>
                          <wpg:grpSpPr>
                            <a:xfrm>
                              <a:off x="49760" y="157573"/>
                              <a:ext cx="184566" cy="122089"/>
                              <a:chOff x="3339886" y="77160"/>
                              <a:chExt cx="322" cy="2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230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39886" y="77275"/>
                                <a:ext cx="26" cy="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31" name="Freeform 27"/>
                            <wps:cNvSpPr/>
                            <wps:spPr bwMode="auto">
                              <a:xfrm>
                                <a:off x="3340108" y="77160"/>
                                <a:ext cx="72" cy="44"/>
                              </a:xfrm>
                              <a:custGeom>
                                <a:avLst/>
                                <a:gdLst>
                                  <a:gd name="T0" fmla="*/ 72 w 72"/>
                                  <a:gd name="T1" fmla="*/ 32 h 44"/>
                                  <a:gd name="T2" fmla="*/ 6 w 72"/>
                                  <a:gd name="T3" fmla="*/ 0 h 44"/>
                                  <a:gd name="T4" fmla="*/ 0 w 72"/>
                                  <a:gd name="T5" fmla="*/ 12 h 44"/>
                                  <a:gd name="T6" fmla="*/ 66 w 72"/>
                                  <a:gd name="T7" fmla="*/ 44 h 44"/>
                                  <a:gd name="T8" fmla="*/ 72 w 72"/>
                                  <a:gd name="T9" fmla="*/ 32 h 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2" h="44">
                                    <a:moveTo>
                                      <a:pt x="72" y="32"/>
                                    </a:moveTo>
                                    <a:lnTo>
                                      <a:pt x="6" y="0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6" y="44"/>
                                    </a:lnTo>
                                    <a:lnTo>
                                      <a:pt x="72" y="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32" name="Freeform 28"/>
                            <wps:cNvSpPr/>
                            <wps:spPr bwMode="auto">
                              <a:xfrm>
                                <a:off x="3340189" y="77200"/>
                                <a:ext cx="19" cy="18"/>
                              </a:xfrm>
                              <a:custGeom>
                                <a:avLst/>
                                <a:gdLst>
                                  <a:gd name="T0" fmla="*/ 6 w 19"/>
                                  <a:gd name="T1" fmla="*/ 0 h 18"/>
                                  <a:gd name="T2" fmla="*/ 19 w 19"/>
                                  <a:gd name="T3" fmla="*/ 7 h 18"/>
                                  <a:gd name="T4" fmla="*/ 13 w 19"/>
                                  <a:gd name="T5" fmla="*/ 18 h 18"/>
                                  <a:gd name="T6" fmla="*/ 0 w 19"/>
                                  <a:gd name="T7" fmla="*/ 12 h 18"/>
                                  <a:gd name="T8" fmla="*/ 6 w 19"/>
                                  <a:gd name="T9" fmla="*/ 0 h 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" h="18">
                                    <a:moveTo>
                                      <a:pt x="6" y="0"/>
                                    </a:moveTo>
                                    <a:lnTo>
                                      <a:pt x="19" y="7"/>
                                    </a:lnTo>
                                    <a:lnTo>
                                      <a:pt x="13" y="1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s:wsp>
                        <wps:cNvPr id="477" name="椭圆 477"/>
                        <wps:cNvSpPr>
                          <a:spLocks noChangeAspect="1"/>
                        </wps:cNvSpPr>
                        <wps:spPr>
                          <a:xfrm>
                            <a:off x="0" y="19050"/>
                            <a:ext cx="323941" cy="324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g:grpSp>
                        <wpg:cNvPr id="262" name="Group 10"/>
                        <wpg:cNvGrpSpPr>
                          <a:grpSpLocks noChangeAspect="1"/>
                        </wpg:cNvGrpSpPr>
                        <wpg:grpSpPr>
                          <a:xfrm>
                            <a:off x="85725" y="95250"/>
                            <a:ext cx="180000" cy="168000"/>
                            <a:chOff x="0" y="2390933"/>
                            <a:chExt cx="244" cy="227"/>
                          </a:xfrm>
                        </wpg:grpSpPr>
                        <wps:wsp>
                          <wps:cNvPr id="263" name="Freeform 11"/>
                          <wps:cNvSpPr/>
                          <wps:spPr bwMode="auto">
                            <a:xfrm>
                              <a:off x="0" y="2390934"/>
                              <a:ext cx="23" cy="225"/>
                            </a:xfrm>
                            <a:custGeom>
                              <a:avLst/>
                              <a:gdLst>
                                <a:gd name="T0" fmla="*/ 0 w 368"/>
                                <a:gd name="T1" fmla="*/ 3398 h 3582"/>
                                <a:gd name="T2" fmla="*/ 0 w 368"/>
                                <a:gd name="T3" fmla="*/ 178 h 3582"/>
                                <a:gd name="T4" fmla="*/ 184 w 368"/>
                                <a:gd name="T5" fmla="*/ 0 h 3582"/>
                                <a:gd name="T6" fmla="*/ 368 w 368"/>
                                <a:gd name="T7" fmla="*/ 178 h 3582"/>
                                <a:gd name="T8" fmla="*/ 368 w 368"/>
                                <a:gd name="T9" fmla="*/ 3404 h 3582"/>
                                <a:gd name="T10" fmla="*/ 184 w 368"/>
                                <a:gd name="T11" fmla="*/ 3582 h 3582"/>
                                <a:gd name="T12" fmla="*/ 0 w 368"/>
                                <a:gd name="T13" fmla="*/ 3398 h 35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68" h="3582">
                                  <a:moveTo>
                                    <a:pt x="0" y="3398"/>
                                  </a:moveTo>
                                  <a:cubicBezTo>
                                    <a:pt x="0" y="178"/>
                                    <a:pt x="0" y="178"/>
                                    <a:pt x="0" y="178"/>
                                  </a:cubicBezTo>
                                  <a:cubicBezTo>
                                    <a:pt x="0" y="78"/>
                                    <a:pt x="83" y="0"/>
                                    <a:pt x="184" y="0"/>
                                  </a:cubicBezTo>
                                  <a:cubicBezTo>
                                    <a:pt x="284" y="0"/>
                                    <a:pt x="368" y="78"/>
                                    <a:pt x="368" y="178"/>
                                  </a:cubicBezTo>
                                  <a:cubicBezTo>
                                    <a:pt x="368" y="3404"/>
                                    <a:pt x="368" y="3404"/>
                                    <a:pt x="368" y="3404"/>
                                  </a:cubicBezTo>
                                  <a:cubicBezTo>
                                    <a:pt x="368" y="3504"/>
                                    <a:pt x="284" y="3582"/>
                                    <a:pt x="184" y="3582"/>
                                  </a:cubicBezTo>
                                  <a:cubicBezTo>
                                    <a:pt x="83" y="3582"/>
                                    <a:pt x="0" y="3499"/>
                                    <a:pt x="0" y="33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64" name="Freeform 12"/>
                          <wps:cNvSpPr/>
                          <wps:spPr bwMode="auto">
                            <a:xfrm>
                              <a:off x="211" y="2391046"/>
                              <a:ext cx="23" cy="113"/>
                            </a:xfrm>
                            <a:custGeom>
                              <a:avLst/>
                              <a:gdLst>
                                <a:gd name="T0" fmla="*/ 0 w 368"/>
                                <a:gd name="T1" fmla="*/ 1618 h 1802"/>
                                <a:gd name="T2" fmla="*/ 0 w 368"/>
                                <a:gd name="T3" fmla="*/ 179 h 1802"/>
                                <a:gd name="T4" fmla="*/ 184 w 368"/>
                                <a:gd name="T5" fmla="*/ 0 h 1802"/>
                                <a:gd name="T6" fmla="*/ 368 w 368"/>
                                <a:gd name="T7" fmla="*/ 179 h 1802"/>
                                <a:gd name="T8" fmla="*/ 368 w 368"/>
                                <a:gd name="T9" fmla="*/ 1618 h 1802"/>
                                <a:gd name="T10" fmla="*/ 184 w 368"/>
                                <a:gd name="T11" fmla="*/ 1797 h 1802"/>
                                <a:gd name="T12" fmla="*/ 0 w 368"/>
                                <a:gd name="T13" fmla="*/ 1618 h 18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68" h="1802">
                                  <a:moveTo>
                                    <a:pt x="0" y="1618"/>
                                  </a:moveTo>
                                  <a:cubicBezTo>
                                    <a:pt x="0" y="179"/>
                                    <a:pt x="0" y="179"/>
                                    <a:pt x="0" y="179"/>
                                  </a:cubicBezTo>
                                  <a:cubicBezTo>
                                    <a:pt x="0" y="78"/>
                                    <a:pt x="84" y="0"/>
                                    <a:pt x="184" y="0"/>
                                  </a:cubicBezTo>
                                  <a:cubicBezTo>
                                    <a:pt x="285" y="0"/>
                                    <a:pt x="368" y="78"/>
                                    <a:pt x="368" y="179"/>
                                  </a:cubicBezTo>
                                  <a:cubicBezTo>
                                    <a:pt x="368" y="1618"/>
                                    <a:pt x="368" y="1618"/>
                                    <a:pt x="368" y="1618"/>
                                  </a:cubicBezTo>
                                  <a:cubicBezTo>
                                    <a:pt x="368" y="1719"/>
                                    <a:pt x="285" y="1797"/>
                                    <a:pt x="184" y="1797"/>
                                  </a:cubicBezTo>
                                  <a:cubicBezTo>
                                    <a:pt x="84" y="1802"/>
                                    <a:pt x="0" y="1719"/>
                                    <a:pt x="0" y="16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65" name="Freeform 13"/>
                          <wps:cNvSpPr/>
                          <wps:spPr bwMode="auto">
                            <a:xfrm>
                              <a:off x="1" y="2391138"/>
                              <a:ext cx="233" cy="22"/>
                            </a:xfrm>
                            <a:custGeom>
                              <a:avLst/>
                              <a:gdLst>
                                <a:gd name="T0" fmla="*/ 189 w 3722"/>
                                <a:gd name="T1" fmla="*/ 0 h 358"/>
                                <a:gd name="T2" fmla="*/ 3538 w 3722"/>
                                <a:gd name="T3" fmla="*/ 0 h 358"/>
                                <a:gd name="T4" fmla="*/ 3722 w 3722"/>
                                <a:gd name="T5" fmla="*/ 179 h 358"/>
                                <a:gd name="T6" fmla="*/ 3538 w 3722"/>
                                <a:gd name="T7" fmla="*/ 358 h 358"/>
                                <a:gd name="T8" fmla="*/ 189 w 3722"/>
                                <a:gd name="T9" fmla="*/ 358 h 358"/>
                                <a:gd name="T10" fmla="*/ 5 w 3722"/>
                                <a:gd name="T11" fmla="*/ 179 h 358"/>
                                <a:gd name="T12" fmla="*/ 189 w 3722"/>
                                <a:gd name="T13" fmla="*/ 0 h 3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722" h="358">
                                  <a:moveTo>
                                    <a:pt x="189" y="0"/>
                                  </a:moveTo>
                                  <a:cubicBezTo>
                                    <a:pt x="3538" y="0"/>
                                    <a:pt x="3538" y="0"/>
                                    <a:pt x="3538" y="0"/>
                                  </a:cubicBezTo>
                                  <a:cubicBezTo>
                                    <a:pt x="3638" y="0"/>
                                    <a:pt x="3722" y="84"/>
                                    <a:pt x="3722" y="179"/>
                                  </a:cubicBezTo>
                                  <a:cubicBezTo>
                                    <a:pt x="3722" y="280"/>
                                    <a:pt x="3638" y="358"/>
                                    <a:pt x="3538" y="358"/>
                                  </a:cubicBezTo>
                                  <a:cubicBezTo>
                                    <a:pt x="189" y="358"/>
                                    <a:pt x="189" y="358"/>
                                    <a:pt x="189" y="358"/>
                                  </a:cubicBezTo>
                                  <a:cubicBezTo>
                                    <a:pt x="89" y="358"/>
                                    <a:pt x="5" y="274"/>
                                    <a:pt x="5" y="179"/>
                                  </a:cubicBezTo>
                                  <a:cubicBezTo>
                                    <a:pt x="0" y="79"/>
                                    <a:pt x="83" y="0"/>
                                    <a:pt x="18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66" name="Freeform 14"/>
                          <wps:cNvSpPr/>
                          <wps:spPr bwMode="auto">
                            <a:xfrm>
                              <a:off x="1" y="2390933"/>
                              <a:ext cx="210" cy="22"/>
                            </a:xfrm>
                            <a:custGeom>
                              <a:avLst/>
                              <a:gdLst>
                                <a:gd name="T0" fmla="*/ 184 w 3343"/>
                                <a:gd name="T1" fmla="*/ 0 h 357"/>
                                <a:gd name="T2" fmla="*/ 3159 w 3343"/>
                                <a:gd name="T3" fmla="*/ 0 h 357"/>
                                <a:gd name="T4" fmla="*/ 3343 w 3343"/>
                                <a:gd name="T5" fmla="*/ 178 h 357"/>
                                <a:gd name="T6" fmla="*/ 3159 w 3343"/>
                                <a:gd name="T7" fmla="*/ 357 h 357"/>
                                <a:gd name="T8" fmla="*/ 184 w 3343"/>
                                <a:gd name="T9" fmla="*/ 357 h 357"/>
                                <a:gd name="T10" fmla="*/ 0 w 3343"/>
                                <a:gd name="T11" fmla="*/ 178 h 357"/>
                                <a:gd name="T12" fmla="*/ 184 w 3343"/>
                                <a:gd name="T13" fmla="*/ 0 h 3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343" h="357">
                                  <a:moveTo>
                                    <a:pt x="184" y="0"/>
                                  </a:moveTo>
                                  <a:cubicBezTo>
                                    <a:pt x="3159" y="0"/>
                                    <a:pt x="3159" y="0"/>
                                    <a:pt x="3159" y="0"/>
                                  </a:cubicBezTo>
                                  <a:cubicBezTo>
                                    <a:pt x="3259" y="0"/>
                                    <a:pt x="3343" y="83"/>
                                    <a:pt x="3343" y="178"/>
                                  </a:cubicBezTo>
                                  <a:cubicBezTo>
                                    <a:pt x="3343" y="279"/>
                                    <a:pt x="3259" y="357"/>
                                    <a:pt x="3159" y="357"/>
                                  </a:cubicBezTo>
                                  <a:cubicBezTo>
                                    <a:pt x="184" y="357"/>
                                    <a:pt x="184" y="357"/>
                                    <a:pt x="184" y="357"/>
                                  </a:cubicBezTo>
                                  <a:cubicBezTo>
                                    <a:pt x="84" y="357"/>
                                    <a:pt x="0" y="273"/>
                                    <a:pt x="0" y="178"/>
                                  </a:cubicBezTo>
                                  <a:cubicBezTo>
                                    <a:pt x="0" y="78"/>
                                    <a:pt x="84" y="0"/>
                                    <a:pt x="18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67" name="Freeform 15"/>
                          <wps:cNvSpPr/>
                          <wps:spPr bwMode="auto">
                            <a:xfrm>
                              <a:off x="77" y="2390957"/>
                              <a:ext cx="167" cy="164"/>
                            </a:xfrm>
                            <a:custGeom>
                              <a:avLst/>
                              <a:gdLst>
                                <a:gd name="T0" fmla="*/ 100 w 2667"/>
                                <a:gd name="T1" fmla="*/ 2148 h 2606"/>
                                <a:gd name="T2" fmla="*/ 2199 w 2667"/>
                                <a:gd name="T3" fmla="*/ 100 h 2606"/>
                                <a:gd name="T4" fmla="*/ 2567 w 2667"/>
                                <a:gd name="T5" fmla="*/ 100 h 2606"/>
                                <a:gd name="T6" fmla="*/ 2567 w 2667"/>
                                <a:gd name="T7" fmla="*/ 457 h 2606"/>
                                <a:gd name="T8" fmla="*/ 469 w 2667"/>
                                <a:gd name="T9" fmla="*/ 2505 h 2606"/>
                                <a:gd name="T10" fmla="*/ 100 w 2667"/>
                                <a:gd name="T11" fmla="*/ 2505 h 2606"/>
                                <a:gd name="T12" fmla="*/ 100 w 2667"/>
                                <a:gd name="T13" fmla="*/ 2148 h 26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667" h="2606">
                                  <a:moveTo>
                                    <a:pt x="100" y="2148"/>
                                  </a:moveTo>
                                  <a:cubicBezTo>
                                    <a:pt x="2199" y="100"/>
                                    <a:pt x="2199" y="100"/>
                                    <a:pt x="2199" y="100"/>
                                  </a:cubicBezTo>
                                  <a:cubicBezTo>
                                    <a:pt x="2299" y="0"/>
                                    <a:pt x="2466" y="0"/>
                                    <a:pt x="2567" y="100"/>
                                  </a:cubicBezTo>
                                  <a:cubicBezTo>
                                    <a:pt x="2667" y="200"/>
                                    <a:pt x="2667" y="357"/>
                                    <a:pt x="2567" y="457"/>
                                  </a:cubicBezTo>
                                  <a:cubicBezTo>
                                    <a:pt x="469" y="2505"/>
                                    <a:pt x="469" y="2505"/>
                                    <a:pt x="469" y="2505"/>
                                  </a:cubicBezTo>
                                  <a:cubicBezTo>
                                    <a:pt x="368" y="2606"/>
                                    <a:pt x="201" y="2606"/>
                                    <a:pt x="100" y="2505"/>
                                  </a:cubicBezTo>
                                  <a:cubicBezTo>
                                    <a:pt x="0" y="2405"/>
                                    <a:pt x="0" y="2248"/>
                                    <a:pt x="100" y="2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2pt;margin-top:285.7pt;height:33pt;width:232.6pt;mso-position-horizontal-relative:margin;z-index:251716608;mso-width-relative:page;mso-height-relative:page;" coordsize="2954186,419100" o:gfxdata="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">
                <o:lock v:ext="edit" aspectratio="f"/>
                <v:group id="_x0000_s1026" o:spid="_x0000_s1026" o:spt="203" style="position:absolute;left:47625;top:0;height:419100;width:2906561;" coordorigin="49760,0" coordsize="2907680,419100" o:gfxdata="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19A1W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315310;top:0;height:419100;width:2642130;" coordorigin="238125,0" coordsize="2642790,419100" o:gfxdata="UEsDBAoAAAAAAIdO4kAAAAAAAAAAAAAAAAAEAAAAZHJzL1BLAwQUAAAACACHTuJA/a+dIr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I0XcD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9r50i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sLOo5sAAAADc&#10;AAAADwAAAGRycy9kb3ducmV2LnhtbEWPT2vCQBTE74LfYXlCb7pJoK2krlICQSn14J+Lt9fsMwnN&#10;vo3ZNbH99F2h4HGYmd8wi9XNNKKnztWWFcSzCARxYXXNpYLjIZ/OQTiPrLGxTAp+yMFqOR4tMNV2&#10;4B31e1+KAGGXooLK+zaV0hUVGXQz2xIH72w7gz7IrpS6wyHATSOTKHqRBmsOCxW2lFVUfO+vRsFH&#10;lm9x95WY+W+TrT/P7+3leHpW6mkSR28gPN38I/zf3mgFSfIK9zPhCM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s6jm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  <w:t>自我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  <w:t>评价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1224326;top:205105;height:0;width:1656589;" filled="f" stroked="t" coordsize="21600,21600" o:gfxdata="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ezMg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0070C0" miterlimit="8" joinstyle="miter" dashstyle="longDash"/>
                      <v:imagedata o:title=""/>
                      <o:lock v:ext="edit" aspectratio="f"/>
                    </v:line>
                  </v:group>
                  <v:group id="Group 24" o:spid="_x0000_s1026" o:spt="203" style="position:absolute;left:49760;top:157573;height:122089;width:184566;" coordorigin="3339886,77160" coordsize="322,213" o:gfxdata="UEsDBAoAAAAAAIdO4kAAAAAAAAAAAAAAAAAEAAAAZHJzL1BLAwQUAAAACACHTuJAjDAJUL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Uky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wCVC+AAAA3AAAAA8AAAAAAAAAAQAgAAAAIgAAAGRycy9kb3ducmV2Lnht&#10;bFBLAQIUABQAAAAIAIdO4kAzLwWeOwAAADkAAAAVAAAAAAAAAAEAIAAAAA0BAABkcnMvZ3JvdXBz&#10;aGFwZXhtbC54bWxQSwUGAAAAAAYABgBgAQAAygMAAAAA&#10;">
                    <o:lock v:ext="edit" aspectratio="t"/>
                    <v:rect id="Rectangle 26" o:spid="_x0000_s1026" o:spt="1" style="position:absolute;left:3339886;top:77275;height:98;width:26;" filled="t" stroked="f" coordsize="21600,21600" o:gfxdata="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Hwx8ugAAANwA&#10;AAAPAAAAAAAAAAEAIAAAACIAAABkcnMvZG93bnJldi54bWxQSwECFAAUAAAACACHTuJAMy8FnjsA&#10;AAA5AAAAEAAAAAAAAAABACAAAAAJAQAAZHJzL3NoYXBleG1sLnhtbFBLBQYAAAAABgAGAFsBAACz&#10;AwAAAAA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27" o:spid="_x0000_s1026" o:spt="100" style="position:absolute;left:3340108;top:77160;height:44;width:72;" filled="t" stroked="f" coordsize="72,44" o:gfxdata="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6MMM2/&#10;AAAA3AAAAA8AAAAAAAAAAQAgAAAAIgAAAGRycy9kb3ducmV2LnhtbFBLAQIUABQAAAAIAIdO4kAz&#10;LwWeOwAAADkAAAAQAAAAAAAAAAEAIAAAAA4BAABkcnMvc2hhcGV4bWwueG1sUEsFBgAAAAAGAAYA&#10;WwEAALgDAAAAAA==&#10;" path="m72,32l6,0,0,12,66,44,72,32xe">
                      <v:path o:connectlocs="72,32;6,0;0,12;66,44;72,32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8" o:spid="_x0000_s1026" o:spt="100" style="position:absolute;left:3340189;top:77200;height:18;width:19;" filled="t" stroked="f" coordsize="19,18" o:gfxdata="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SaAxvQAA&#10;ANwAAAAPAAAAAAAAAAEAIAAAACIAAABkcnMvZG93bnJldi54bWxQSwECFAAUAAAACACHTuJAMy8F&#10;njsAAAA5AAAAEAAAAAAAAAABACAAAAAMAQAAZHJzL3NoYXBleG1sLnhtbFBLBQYAAAAABgAGAFsB&#10;AAC2AwAAAAA=&#10;" path="m6,0l19,7,13,18,0,12,6,0xe">
                      <v:path o:connectlocs="6,0;19,7;13,18;0,12;6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  <v:shape id="_x0000_s1026" o:spid="_x0000_s1026" o:spt="3" type="#_x0000_t3" style="position:absolute;left:0;top:19050;height:324000;width:323941;v-text-anchor:middle;" fillcolor="#FFFFFF [3212]" filled="t" stroked="t" coordsize="21600,21600" o:gfxdata="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Jc/1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70C0" miterlimit="8" joinstyle="miter"/>
                  <v:imagedata o:title=""/>
                  <o:lock v:ext="edit" aspectratio="t"/>
                </v:shape>
                <v:group id="Group 10" o:spid="_x0000_s1026" o:spt="203" style="position:absolute;left:85725;top:95250;height:168000;width:180000;" coordorigin="0,2390933" coordsize="244,227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t"/>
                  <v:shape id="Freeform 11" o:spid="_x0000_s1026" o:spt="100" style="position:absolute;left:0;top:2390934;height:225;width:23;" fillcolor="#0061B0" filled="t" stroked="f" coordsize="368,3582" o:gfxdata="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xQBzvQAA&#10;ANwAAAAPAAAAAAAAAAEAIAAAACIAAABkcnMvZG93bnJldi54bWxQSwECFAAUAAAACACHTuJAMy8F&#10;njsAAAA5AAAAEAAAAAAAAAABACAAAAAMAQAAZHJzL3NoYXBleG1sLnhtbFBLBQYAAAAABgAGAFsB&#10;AAC2AwAAAAA=&#10;" path="m0,3398c0,178,0,178,0,178c0,78,83,0,184,0c284,0,368,78,368,178c368,3404,368,3404,368,3404c368,3504,284,3582,184,3582c83,3582,0,3499,0,3398xe">
                    <v:path o:connectlocs="0,213;0,11;11,0;23,11;23,213;11,225;0,213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2" o:spid="_x0000_s1026" o:spt="100" style="position:absolute;left:211;top:2391046;height:113;width:23;" fillcolor="#0061B0" filled="t" stroked="f" coordsize="368,1802" o:gfxdata="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tqB1L4A&#10;AADcAAAADwAAAAAAAAABACAAAAAiAAAAZHJzL2Rvd25yZXYueG1sUEsBAhQAFAAAAAgAh07iQDMv&#10;BZ47AAAAOQAAABAAAAAAAAAAAQAgAAAADQEAAGRycy9zaGFwZXhtbC54bWxQSwUGAAAAAAYABgBb&#10;AQAAtwMAAAAA&#10;" path="m0,1618c0,179,0,179,0,179c0,78,84,0,184,0c285,0,368,78,368,179c368,1618,368,1618,368,1618c368,1719,285,1797,184,1797c84,1802,0,1719,0,1618xe">
                    <v:path o:connectlocs="0,101;0,11;11,0;23,11;23,101;11,112;0,101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3" o:spid="_x0000_s1026" o:spt="100" style="position:absolute;left:1;top:2391138;height:22;width:233;" fillcolor="#0061B0" filled="t" stroked="f" coordsize="3722,358" o:gfxdata="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timy8AAAA&#10;3AAAAA8AAAAAAAAAAQAgAAAAIgAAAGRycy9kb3ducmV2LnhtbFBLAQIUABQAAAAIAIdO4kAzLwWe&#10;OwAAADkAAAAQAAAAAAAAAAEAIAAAAAsBAABkcnMvc2hhcGV4bWwueG1sUEsFBgAAAAAGAAYAWwEA&#10;ALUDAAAAAA==&#10;" path="m189,0c3538,0,3538,0,3538,0c3638,0,3722,84,3722,179c3722,280,3638,358,3538,358c189,358,189,358,189,358c89,358,5,274,5,179c0,79,83,0,189,0xe">
                    <v:path o:connectlocs="11,0;221,0;233,11;221,22;11,22;0,11;11,0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4" o:spid="_x0000_s1026" o:spt="100" style="position:absolute;left:1;top:2390933;height:22;width:210;" fillcolor="#0061B0" filled="t" stroked="f" coordsize="3343,357" o:gfxdata="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4SX2a/&#10;AAAA3AAAAA8AAAAAAAAAAQAgAAAAIgAAAGRycy9kb3ducmV2LnhtbFBLAQIUABQAAAAIAIdO4kAz&#10;LwWeOwAAADkAAAAQAAAAAAAAAAEAIAAAAA4BAABkcnMvc2hhcGV4bWwueG1sUEsFBgAAAAAGAAYA&#10;WwEAALgDAAAAAA==&#10;" path="m184,0c3159,0,3159,0,3159,0c3259,0,3343,83,3343,178c3343,279,3259,357,3159,357c184,357,184,357,184,357c84,357,0,273,0,178c0,78,84,0,184,0xe">
                    <v:path o:connectlocs="11,0;198,0;210,10;198,22;11,22;0,10;11,0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5" o:spid="_x0000_s1026" o:spt="100" style="position:absolute;left:77;top:2390957;height:164;width:167;" fillcolor="#0061B0" filled="t" stroked="f" coordsize="2667,2606" o:gfxdata="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+YCOvQAA&#10;ANwAAAAPAAAAAAAAAAEAIAAAACIAAABkcnMvZG93bnJldi54bWxQSwECFAAUAAAACACHTuJAMy8F&#10;njsAAAA5AAAAEAAAAAAAAAABACAAAAAMAQAAZHJzL3NoYXBleG1sLnhtbFBLBQYAAAAABgAGAFsB&#10;AAC2AwAAAAA=&#10;" path="m100,2148c2199,100,2199,100,2199,100c2299,0,2466,0,2567,100c2667,200,2667,357,2567,457c469,2505,469,2505,469,2505c368,2606,201,2606,100,2505c0,2405,0,2248,100,2148xe">
                    <v:path o:connectlocs="6,135;137,6;160,6;160,28;29,157;6,157;6,135" o:connectangles="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posOffset>-135255</wp:posOffset>
                </wp:positionH>
                <wp:positionV relativeFrom="paragraph">
                  <wp:posOffset>861060</wp:posOffset>
                </wp:positionV>
                <wp:extent cx="6254750" cy="41973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4750" cy="419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2013.09-2017.06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湖北工业大学商贸学院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       本科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65pt;margin-top:67.8pt;height:33.05pt;width:492.5pt;mso-position-horizontal-relative:margin;z-index:251718656;mso-width-relative:page;mso-height-relative:page;" filled="f" stroked="f" coordsize="21600,21600" o:gfxdata="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N10KT3AAAAAsBAAAPAAAAAAAAAAEAIAAAACIAAABkcnMvZG93bnJldi54bWxQSwECFAAUAAAA&#10;CACHTuJA6nuPEyMCAAAo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2013.09-2017.06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湖北工业大学商贸学院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       本科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posOffset>-189865</wp:posOffset>
                </wp:positionH>
                <wp:positionV relativeFrom="paragraph">
                  <wp:posOffset>260985</wp:posOffset>
                </wp:positionV>
                <wp:extent cx="6247130" cy="436245"/>
                <wp:effectExtent l="6350" t="0" r="1397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7130" cy="436245"/>
                          <a:chOff x="0" y="0"/>
                          <a:chExt cx="6343697" cy="419100"/>
                        </a:xfrm>
                      </wpg:grpSpPr>
                      <wpg:grpSp>
                        <wpg:cNvPr id="14" name="组合 576"/>
                        <wpg:cNvGrpSpPr/>
                        <wpg:grpSpPr>
                          <a:xfrm>
                            <a:off x="315310" y="0"/>
                            <a:ext cx="6028387" cy="419100"/>
                            <a:chOff x="238125" y="0"/>
                            <a:chExt cx="6029893" cy="419100"/>
                          </a:xfrm>
                        </wpg:grpSpPr>
                        <wps:wsp>
                          <wps:cNvPr id="18" name="文本框 577"/>
                          <wps:cNvSpPr txBox="1"/>
                          <wps:spPr>
                            <a:xfrm>
                              <a:off x="238125" y="0"/>
                              <a:ext cx="1047750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0070C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070C0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9" name="直接连接符 578"/>
                          <wps:cNvCnPr/>
                          <wps:spPr>
                            <a:xfrm>
                              <a:off x="1118244" y="211109"/>
                              <a:ext cx="5149774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0070C0"/>
                              </a:solidFill>
                              <a:prstDash val="lgDash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0" name="组合 41"/>
                        <wpg:cNvGrpSpPr>
                          <a:grpSpLocks noChangeAspect="1"/>
                        </wpg:cNvGrpSpPr>
                        <wpg:grpSpPr>
                          <a:xfrm>
                            <a:off x="0" y="52552"/>
                            <a:ext cx="323850" cy="323850"/>
                            <a:chOff x="3293287" y="0"/>
                            <a:chExt cx="360000" cy="3600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1" name="椭圆 2"/>
                          <wps:cNvSpPr>
                            <a:spLocks noChangeAspect="1"/>
                          </wps:cNvSpPr>
                          <wps:spPr>
                            <a:xfrm>
                              <a:off x="3293287" y="0"/>
                              <a:ext cx="360000" cy="360000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0070C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g:grpSp>
                          <wpg:cNvPr id="22" name="Group 24"/>
                          <wpg:cNvGrpSpPr>
                            <a:grpSpLocks noChangeAspect="1"/>
                          </wpg:cNvGrpSpPr>
                          <wpg:grpSpPr>
                            <a:xfrm>
                              <a:off x="3339233" y="77098"/>
                              <a:ext cx="288000" cy="205805"/>
                              <a:chOff x="3339869" y="77098"/>
                              <a:chExt cx="452" cy="323"/>
                            </a:xfrm>
                            <a:grpFill/>
                          </wpg:grpSpPr>
                          <wps:wsp>
                            <wps:cNvPr id="23" name="Freeform 2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39869" y="77098"/>
                                <a:ext cx="452" cy="323"/>
                              </a:xfrm>
                              <a:custGeom>
                                <a:avLst/>
                                <a:gdLst>
                                  <a:gd name="T0" fmla="*/ 4096 w 4096"/>
                                  <a:gd name="T1" fmla="*/ 983 h 2930"/>
                                  <a:gd name="T2" fmla="*/ 2031 w 4096"/>
                                  <a:gd name="T3" fmla="*/ 0 h 2930"/>
                                  <a:gd name="T4" fmla="*/ 0 w 4096"/>
                                  <a:gd name="T5" fmla="*/ 1007 h 2930"/>
                                  <a:gd name="T6" fmla="*/ 914 w 4096"/>
                                  <a:gd name="T7" fmla="*/ 1460 h 2930"/>
                                  <a:gd name="T8" fmla="*/ 914 w 4096"/>
                                  <a:gd name="T9" fmla="*/ 2523 h 2930"/>
                                  <a:gd name="T10" fmla="*/ 960 w 4096"/>
                                  <a:gd name="T11" fmla="*/ 2558 h 2930"/>
                                  <a:gd name="T12" fmla="*/ 2043 w 4096"/>
                                  <a:gd name="T13" fmla="*/ 2930 h 2930"/>
                                  <a:gd name="T14" fmla="*/ 2082 w 4096"/>
                                  <a:gd name="T15" fmla="*/ 2930 h 2930"/>
                                  <a:gd name="T16" fmla="*/ 3083 w 4096"/>
                                  <a:gd name="T17" fmla="*/ 2565 h 2930"/>
                                  <a:gd name="T18" fmla="*/ 3120 w 4096"/>
                                  <a:gd name="T19" fmla="*/ 2531 h 2930"/>
                                  <a:gd name="T20" fmla="*/ 3120 w 4096"/>
                                  <a:gd name="T21" fmla="*/ 1471 h 2930"/>
                                  <a:gd name="T22" fmla="*/ 4096 w 4096"/>
                                  <a:gd name="T23" fmla="*/ 983 h 2930"/>
                                  <a:gd name="T24" fmla="*/ 2033 w 4096"/>
                                  <a:gd name="T25" fmla="*/ 258 h 2930"/>
                                  <a:gd name="T26" fmla="*/ 3566 w 4096"/>
                                  <a:gd name="T27" fmla="*/ 988 h 2930"/>
                                  <a:gd name="T28" fmla="*/ 2032 w 4096"/>
                                  <a:gd name="T29" fmla="*/ 1755 h 2930"/>
                                  <a:gd name="T30" fmla="*/ 523 w 4096"/>
                                  <a:gd name="T31" fmla="*/ 1007 h 2930"/>
                                  <a:gd name="T32" fmla="*/ 2033 w 4096"/>
                                  <a:gd name="T33" fmla="*/ 258 h 2930"/>
                                  <a:gd name="T34" fmla="*/ 2888 w 4096"/>
                                  <a:gd name="T35" fmla="*/ 2425 h 2930"/>
                                  <a:gd name="T36" fmla="*/ 2049 w 4096"/>
                                  <a:gd name="T37" fmla="*/ 2698 h 2930"/>
                                  <a:gd name="T38" fmla="*/ 1147 w 4096"/>
                                  <a:gd name="T39" fmla="*/ 2405 h 2930"/>
                                  <a:gd name="T40" fmla="*/ 1147 w 4096"/>
                                  <a:gd name="T41" fmla="*/ 1576 h 2930"/>
                                  <a:gd name="T42" fmla="*/ 2032 w 4096"/>
                                  <a:gd name="T43" fmla="*/ 2015 h 2930"/>
                                  <a:gd name="T44" fmla="*/ 2888 w 4096"/>
                                  <a:gd name="T45" fmla="*/ 1587 h 2930"/>
                                  <a:gd name="T46" fmla="*/ 2888 w 4096"/>
                                  <a:gd name="T47" fmla="*/ 2425 h 293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4096" h="2930">
                                    <a:moveTo>
                                      <a:pt x="4096" y="983"/>
                                    </a:moveTo>
                                    <a:cubicBezTo>
                                      <a:pt x="2031" y="0"/>
                                      <a:pt x="2031" y="0"/>
                                      <a:pt x="2031" y="0"/>
                                    </a:cubicBezTo>
                                    <a:cubicBezTo>
                                      <a:pt x="0" y="1007"/>
                                      <a:pt x="0" y="1007"/>
                                      <a:pt x="0" y="1007"/>
                                    </a:cubicBezTo>
                                    <a:cubicBezTo>
                                      <a:pt x="914" y="1460"/>
                                      <a:pt x="914" y="1460"/>
                                      <a:pt x="914" y="1460"/>
                                    </a:cubicBezTo>
                                    <a:cubicBezTo>
                                      <a:pt x="914" y="2523"/>
                                      <a:pt x="914" y="2523"/>
                                      <a:pt x="914" y="2523"/>
                                    </a:cubicBezTo>
                                    <a:cubicBezTo>
                                      <a:pt x="960" y="2558"/>
                                      <a:pt x="960" y="2558"/>
                                      <a:pt x="960" y="2558"/>
                                    </a:cubicBezTo>
                                    <a:cubicBezTo>
                                      <a:pt x="979" y="2572"/>
                                      <a:pt x="1432" y="2914"/>
                                      <a:pt x="2043" y="2930"/>
                                    </a:cubicBezTo>
                                    <a:cubicBezTo>
                                      <a:pt x="2056" y="2930"/>
                                      <a:pt x="2069" y="2930"/>
                                      <a:pt x="2082" y="2930"/>
                                    </a:cubicBezTo>
                                    <a:cubicBezTo>
                                      <a:pt x="2680" y="2930"/>
                                      <a:pt x="3066" y="2580"/>
                                      <a:pt x="3083" y="2565"/>
                                    </a:cubicBezTo>
                                    <a:cubicBezTo>
                                      <a:pt x="3120" y="2531"/>
                                      <a:pt x="3120" y="2531"/>
                                      <a:pt x="3120" y="2531"/>
                                    </a:cubicBezTo>
                                    <a:cubicBezTo>
                                      <a:pt x="3120" y="1471"/>
                                      <a:pt x="3120" y="1471"/>
                                      <a:pt x="3120" y="1471"/>
                                    </a:cubicBezTo>
                                    <a:lnTo>
                                      <a:pt x="4096" y="983"/>
                                    </a:lnTo>
                                    <a:close/>
                                    <a:moveTo>
                                      <a:pt x="2033" y="258"/>
                                    </a:moveTo>
                                    <a:cubicBezTo>
                                      <a:pt x="3566" y="988"/>
                                      <a:pt x="3566" y="988"/>
                                      <a:pt x="3566" y="988"/>
                                    </a:cubicBezTo>
                                    <a:cubicBezTo>
                                      <a:pt x="2032" y="1755"/>
                                      <a:pt x="2032" y="1755"/>
                                      <a:pt x="2032" y="1755"/>
                                    </a:cubicBezTo>
                                    <a:cubicBezTo>
                                      <a:pt x="523" y="1007"/>
                                      <a:pt x="523" y="1007"/>
                                      <a:pt x="523" y="1007"/>
                                    </a:cubicBezTo>
                                    <a:lnTo>
                                      <a:pt x="2033" y="258"/>
                                    </a:lnTo>
                                    <a:close/>
                                    <a:moveTo>
                                      <a:pt x="2888" y="2425"/>
                                    </a:moveTo>
                                    <a:cubicBezTo>
                                      <a:pt x="2785" y="2504"/>
                                      <a:pt x="2472" y="2707"/>
                                      <a:pt x="2049" y="2698"/>
                                    </a:cubicBezTo>
                                    <a:cubicBezTo>
                                      <a:pt x="1619" y="2687"/>
                                      <a:pt x="1268" y="2484"/>
                                      <a:pt x="1147" y="2405"/>
                                    </a:cubicBezTo>
                                    <a:cubicBezTo>
                                      <a:pt x="1147" y="1576"/>
                                      <a:pt x="1147" y="1576"/>
                                      <a:pt x="1147" y="1576"/>
                                    </a:cubicBezTo>
                                    <a:cubicBezTo>
                                      <a:pt x="2032" y="2015"/>
                                      <a:pt x="2032" y="2015"/>
                                      <a:pt x="2032" y="2015"/>
                                    </a:cubicBezTo>
                                    <a:cubicBezTo>
                                      <a:pt x="2888" y="1587"/>
                                      <a:pt x="2888" y="1587"/>
                                      <a:pt x="2888" y="1587"/>
                                    </a:cubicBezTo>
                                    <a:lnTo>
                                      <a:pt x="2888" y="242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70C0"/>
                              </a:solidFill>
                              <a:ln w="9525">
                                <a:solidFill>
                                  <a:srgbClr val="0070C0"/>
                                </a:solidFill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4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39886" y="77275"/>
                                <a:ext cx="26" cy="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5" name="Freeform 27"/>
                            <wps:cNvSpPr/>
                            <wps:spPr bwMode="auto">
                              <a:xfrm>
                                <a:off x="3340108" y="77160"/>
                                <a:ext cx="72" cy="44"/>
                              </a:xfrm>
                              <a:custGeom>
                                <a:avLst/>
                                <a:gdLst>
                                  <a:gd name="T0" fmla="*/ 72 w 72"/>
                                  <a:gd name="T1" fmla="*/ 32 h 44"/>
                                  <a:gd name="T2" fmla="*/ 6 w 72"/>
                                  <a:gd name="T3" fmla="*/ 0 h 44"/>
                                  <a:gd name="T4" fmla="*/ 0 w 72"/>
                                  <a:gd name="T5" fmla="*/ 12 h 44"/>
                                  <a:gd name="T6" fmla="*/ 66 w 72"/>
                                  <a:gd name="T7" fmla="*/ 44 h 44"/>
                                  <a:gd name="T8" fmla="*/ 72 w 72"/>
                                  <a:gd name="T9" fmla="*/ 32 h 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2" h="44">
                                    <a:moveTo>
                                      <a:pt x="72" y="32"/>
                                    </a:moveTo>
                                    <a:lnTo>
                                      <a:pt x="6" y="0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6" y="44"/>
                                    </a:lnTo>
                                    <a:lnTo>
                                      <a:pt x="72" y="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6" name="Freeform 28"/>
                            <wps:cNvSpPr/>
                            <wps:spPr bwMode="auto">
                              <a:xfrm>
                                <a:off x="3340189" y="77200"/>
                                <a:ext cx="19" cy="18"/>
                              </a:xfrm>
                              <a:custGeom>
                                <a:avLst/>
                                <a:gdLst>
                                  <a:gd name="T0" fmla="*/ 6 w 19"/>
                                  <a:gd name="T1" fmla="*/ 0 h 18"/>
                                  <a:gd name="T2" fmla="*/ 19 w 19"/>
                                  <a:gd name="T3" fmla="*/ 7 h 18"/>
                                  <a:gd name="T4" fmla="*/ 13 w 19"/>
                                  <a:gd name="T5" fmla="*/ 18 h 18"/>
                                  <a:gd name="T6" fmla="*/ 0 w 19"/>
                                  <a:gd name="T7" fmla="*/ 12 h 18"/>
                                  <a:gd name="T8" fmla="*/ 6 w 19"/>
                                  <a:gd name="T9" fmla="*/ 0 h 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" h="18">
                                    <a:moveTo>
                                      <a:pt x="6" y="0"/>
                                    </a:moveTo>
                                    <a:lnTo>
                                      <a:pt x="19" y="7"/>
                                    </a:lnTo>
                                    <a:lnTo>
                                      <a:pt x="13" y="1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95pt;margin-top:20.55pt;height:34.35pt;width:491.9pt;mso-position-horizontal-relative:margin;z-index:251717632;mso-width-relative:page;mso-height-relative:page;" coordsize="6343697,419100" o:gfxdata="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">
                <o:lock v:ext="edit" aspectratio="f"/>
                <v:group id="组合 576" o:spid="_x0000_s1026" o:spt="203" style="position:absolute;left:315310;top:0;height:419100;width:6028387;" coordorigin="238125,0" coordsize="6029893,419100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577" o:spid="_x0000_s1026" o:spt="202" type="#_x0000_t202" style="position:absolute;left:238125;top:0;height:419100;width:1047750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0070C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070C0"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shape>
                  <v:line id="直接连接符 578" o:spid="_x0000_s1026" o:spt="20" style="position:absolute;left:1118244;top:211109;height:0;width:5149774;" filled="f" stroked="t" coordsize="21600,21600" o:gfxdata="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4JG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70C0" miterlimit="8" joinstyle="miter" dashstyle="longDash"/>
                    <v:imagedata o:title=""/>
                    <o:lock v:ext="edit" aspectratio="f"/>
                  </v:line>
                </v:group>
                <v:group id="组合 41" o:spid="_x0000_s1026" o:spt="203" style="position:absolute;left:0;top:52552;height:323850;width:323850;" coordorigin="3293287,0" coordsize="360000,36000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t"/>
                  <v:shape id="椭圆 2" o:spid="_x0000_s1026" o:spt="3" type="#_x0000_t3" style="position:absolute;left:3293287;top:0;height:360000;width:360000;v-text-anchor:middle;" filled="t" stroked="t" coordsize="21600,21600" o:gfxdata="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Tm6V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70C0" miterlimit="8" joinstyle="miter"/>
                    <v:imagedata o:title=""/>
                    <o:lock v:ext="edit" aspectratio="t"/>
                  </v:shape>
                  <v:group id="Group 24" o:spid="_x0000_s1026" o:spt="203" style="position:absolute;left:3339233;top:77098;height:205805;width:288000;" coordorigin="3339869,77098" coordsize="452,323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<o:lock v:ext="edit" aspectratio="t"/>
                    <v:shape id="Freeform 25" o:spid="_x0000_s1026" o:spt="100" style="position:absolute;left:3339869;top:77098;height:323;width:452;" fillcolor="#0070C0" filled="t" stroked="t" coordsize="4096,2930" o:gfxdata="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kRwFrsAAADb&#10;AAAADwAAAAAAAAABACAAAAAiAAAAZHJzL2Rvd25yZXYueG1sUEsBAhQAFAAAAAgAh07iQDMvBZ47&#10;AAAAOQAAABAAAAAAAAAAAQAgAAAACgEAAGRycy9zaGFwZXhtbC54bWxQSwUGAAAAAAYABgBbAQAA&#10;tAMAAAAA&#10;" path="m4096,983c2031,0,2031,0,2031,0c0,1007,0,1007,0,1007c914,1460,914,1460,914,1460c914,2523,914,2523,914,2523c960,2558,960,2558,960,2558c979,2572,1432,2914,2043,2930c2056,2930,2069,2930,2082,2930c2680,2930,3066,2580,3083,2565c3120,2531,3120,2531,3120,2531c3120,1471,3120,1471,3120,1471l4096,983xm2033,258c3566,988,3566,988,3566,988c2032,1755,2032,1755,2032,1755c523,1007,523,1007,523,1007l2033,258xm2888,2425c2785,2504,2472,2707,2049,2698c1619,2687,1268,2484,1147,2405c1147,1576,1147,1576,1147,1576c2032,2015,2032,2015,2032,2015c2888,1587,2888,1587,2888,1587l2888,2425xe">
                      <v:path o:connectlocs="452,108;224,0;0,111;100,160;100,278;105,281;225,323;229,323;340,282;344,279;344,162;452,108;224,28;393,108;224,193;57,111;224,28;318,267;226,297;126,265;126,173;224,222;318,174;318,267" o:connectangles="0,0,0,0,0,0,0,0,0,0,0,0,0,0,0,0,0,0,0,0,0,0,0,0"/>
                      <v:fill on="t" focussize="0,0"/>
                      <v:stroke color="#0070C0" joinstyle="round"/>
                      <v:imagedata o:title=""/>
                      <o:lock v:ext="edit" aspectratio="f"/>
                    </v:shape>
                    <v:rect id="Rectangle 26" o:spid="_x0000_s1026" o:spt="1" style="position:absolute;left:3339886;top:77275;height:98;width:26;" filled="t" stroked="f" coordsize="21600,21600" o:gfxdata="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MBJe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27" o:spid="_x0000_s1026" o:spt="100" style="position:absolute;left:3340108;top:77160;height:44;width:72;" filled="t" stroked="f" coordsize="72,44" o:gfxdata="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1VX6vQAA&#10;ANsAAAAPAAAAAAAAAAEAIAAAACIAAABkcnMvZG93bnJldi54bWxQSwECFAAUAAAACACHTuJAMy8F&#10;njsAAAA5AAAAEAAAAAAAAAABACAAAAAMAQAAZHJzL3NoYXBleG1sLnhtbFBLBQYAAAAABgAGAFsB&#10;AAC2AwAAAAA=&#10;" path="m72,32l6,0,0,12,66,44,72,32xe">
                      <v:path o:connectlocs="72,32;6,0;0,12;66,44;72,32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8" o:spid="_x0000_s1026" o:spt="100" style="position:absolute;left:3340189;top:77200;height:18;width:19;" filled="t" stroked="f" coordsize="19,18" o:gfxdata="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nZD28AAAA&#10;2wAAAA8AAAAAAAAAAQAgAAAAIgAAAGRycy9kb3ducmV2LnhtbFBLAQIUABQAAAAIAIdO4kAzLwWe&#10;OwAAADkAAAAQAAAAAAAAAAEAIAAAAAsBAABkcnMvc2hhcGV4bWwueG1sUEsFBgAAAAAGAAYAWwEA&#10;ALUDAAAAAA==&#10;" path="m6,0l19,7,13,18,0,12,6,0xe">
                      <v:path o:connectlocs="6,0;19,7;13,18;0,12;6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posOffset>-194310</wp:posOffset>
                </wp:positionH>
                <wp:positionV relativeFrom="paragraph">
                  <wp:posOffset>1486535</wp:posOffset>
                </wp:positionV>
                <wp:extent cx="6285230" cy="417830"/>
                <wp:effectExtent l="6350" t="0" r="0" b="1270"/>
                <wp:wrapNone/>
                <wp:docPr id="448" name="组合 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417830"/>
                          <a:chOff x="0" y="0"/>
                          <a:chExt cx="6407474" cy="419100"/>
                        </a:xfrm>
                      </wpg:grpSpPr>
                      <wpg:grpSp>
                        <wpg:cNvPr id="449" name="组合 449"/>
                        <wpg:cNvGrpSpPr/>
                        <wpg:grpSpPr>
                          <a:xfrm>
                            <a:off x="42041" y="0"/>
                            <a:ext cx="6365433" cy="419100"/>
                            <a:chOff x="49760" y="0"/>
                            <a:chExt cx="6365433" cy="419100"/>
                          </a:xfrm>
                        </wpg:grpSpPr>
                        <wpg:grpSp>
                          <wpg:cNvPr id="450" name="组合 450"/>
                          <wpg:cNvGrpSpPr/>
                          <wpg:grpSpPr>
                            <a:xfrm>
                              <a:off x="315310" y="0"/>
                              <a:ext cx="6099883" cy="419100"/>
                              <a:chOff x="238125" y="0"/>
                              <a:chExt cx="6101407" cy="419100"/>
                            </a:xfrm>
                          </wpg:grpSpPr>
                          <wps:wsp>
                            <wps:cNvPr id="451" name="文本框 451"/>
                            <wps:cNvSpPr txBox="1"/>
                            <wps:spPr>
                              <a:xfrm>
                                <a:off x="238125" y="0"/>
                                <a:ext cx="104775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  <w:t>实践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  <w:t>经验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452" name="直接连接符 452"/>
                            <wps:cNvCnPr/>
                            <wps:spPr>
                              <a:xfrm>
                                <a:off x="1189836" y="196786"/>
                                <a:ext cx="514969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70C0"/>
                                </a:solidFill>
                                <a:prstDash val="lgDash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453" name="Group 24"/>
                          <wpg:cNvGrpSpPr>
                            <a:grpSpLocks noChangeAspect="1"/>
                          </wpg:cNvGrpSpPr>
                          <wpg:grpSpPr>
                            <a:xfrm>
                              <a:off x="49760" y="157573"/>
                              <a:ext cx="184566" cy="122089"/>
                              <a:chOff x="3339886" y="77160"/>
                              <a:chExt cx="322" cy="2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454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39886" y="77275"/>
                                <a:ext cx="26" cy="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55" name="Freeform 27"/>
                            <wps:cNvSpPr/>
                            <wps:spPr bwMode="auto">
                              <a:xfrm>
                                <a:off x="3340108" y="77160"/>
                                <a:ext cx="72" cy="44"/>
                              </a:xfrm>
                              <a:custGeom>
                                <a:avLst/>
                                <a:gdLst>
                                  <a:gd name="T0" fmla="*/ 72 w 72"/>
                                  <a:gd name="T1" fmla="*/ 32 h 44"/>
                                  <a:gd name="T2" fmla="*/ 6 w 72"/>
                                  <a:gd name="T3" fmla="*/ 0 h 44"/>
                                  <a:gd name="T4" fmla="*/ 0 w 72"/>
                                  <a:gd name="T5" fmla="*/ 12 h 44"/>
                                  <a:gd name="T6" fmla="*/ 66 w 72"/>
                                  <a:gd name="T7" fmla="*/ 44 h 44"/>
                                  <a:gd name="T8" fmla="*/ 72 w 72"/>
                                  <a:gd name="T9" fmla="*/ 32 h 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2" h="44">
                                    <a:moveTo>
                                      <a:pt x="72" y="32"/>
                                    </a:moveTo>
                                    <a:lnTo>
                                      <a:pt x="6" y="0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6" y="44"/>
                                    </a:lnTo>
                                    <a:lnTo>
                                      <a:pt x="72" y="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56" name="Freeform 28"/>
                            <wps:cNvSpPr/>
                            <wps:spPr bwMode="auto">
                              <a:xfrm>
                                <a:off x="3340189" y="77200"/>
                                <a:ext cx="19" cy="18"/>
                              </a:xfrm>
                              <a:custGeom>
                                <a:avLst/>
                                <a:gdLst>
                                  <a:gd name="T0" fmla="*/ 6 w 19"/>
                                  <a:gd name="T1" fmla="*/ 0 h 18"/>
                                  <a:gd name="T2" fmla="*/ 19 w 19"/>
                                  <a:gd name="T3" fmla="*/ 7 h 18"/>
                                  <a:gd name="T4" fmla="*/ 13 w 19"/>
                                  <a:gd name="T5" fmla="*/ 18 h 18"/>
                                  <a:gd name="T6" fmla="*/ 0 w 19"/>
                                  <a:gd name="T7" fmla="*/ 12 h 18"/>
                                  <a:gd name="T8" fmla="*/ 6 w 19"/>
                                  <a:gd name="T9" fmla="*/ 0 h 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" h="18">
                                    <a:moveTo>
                                      <a:pt x="6" y="0"/>
                                    </a:moveTo>
                                    <a:lnTo>
                                      <a:pt x="19" y="7"/>
                                    </a:lnTo>
                                    <a:lnTo>
                                      <a:pt x="13" y="1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g:grpSp>
                        <wpg:cNvPr id="457" name="组合 119"/>
                        <wpg:cNvGrpSpPr>
                          <a:grpSpLocks noChangeAspect="1"/>
                        </wpg:cNvGrpSpPr>
                        <wpg:grpSpPr>
                          <a:xfrm>
                            <a:off x="0" y="31532"/>
                            <a:ext cx="324000" cy="324000"/>
                            <a:chOff x="1715562" y="646494"/>
                            <a:chExt cx="324000" cy="3240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458" name="椭圆 458"/>
                          <wps:cNvSpPr>
                            <a:spLocks noChangeAspect="1"/>
                          </wps:cNvSpPr>
                          <wps:spPr>
                            <a:xfrm>
                              <a:off x="1715562" y="646494"/>
                              <a:ext cx="324000" cy="324000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0070C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59" name="Freeform 4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797341" y="722786"/>
                              <a:ext cx="180000" cy="166696"/>
                            </a:xfrm>
                            <a:custGeom>
                              <a:avLst/>
                              <a:gdLst>
                                <a:gd name="T0" fmla="*/ 3285 w 3568"/>
                                <a:gd name="T1" fmla="*/ 495 h 3297"/>
                                <a:gd name="T2" fmla="*/ 2436 w 3568"/>
                                <a:gd name="T3" fmla="*/ 495 h 3297"/>
                                <a:gd name="T4" fmla="*/ 2436 w 3568"/>
                                <a:gd name="T5" fmla="*/ 209 h 3297"/>
                                <a:gd name="T6" fmla="*/ 2226 w 3568"/>
                                <a:gd name="T7" fmla="*/ 0 h 3297"/>
                                <a:gd name="T8" fmla="*/ 1342 w 3568"/>
                                <a:gd name="T9" fmla="*/ 0 h 3297"/>
                                <a:gd name="T10" fmla="*/ 1132 w 3568"/>
                                <a:gd name="T11" fmla="*/ 209 h 3297"/>
                                <a:gd name="T12" fmla="*/ 1132 w 3568"/>
                                <a:gd name="T13" fmla="*/ 495 h 3297"/>
                                <a:gd name="T14" fmla="*/ 283 w 3568"/>
                                <a:gd name="T15" fmla="*/ 495 h 3297"/>
                                <a:gd name="T16" fmla="*/ 0 w 3568"/>
                                <a:gd name="T17" fmla="*/ 780 h 3297"/>
                                <a:gd name="T18" fmla="*/ 0 w 3568"/>
                                <a:gd name="T19" fmla="*/ 3011 h 3297"/>
                                <a:gd name="T20" fmla="*/ 283 w 3568"/>
                                <a:gd name="T21" fmla="*/ 3297 h 3297"/>
                                <a:gd name="T22" fmla="*/ 3285 w 3568"/>
                                <a:gd name="T23" fmla="*/ 3297 h 3297"/>
                                <a:gd name="T24" fmla="*/ 3568 w 3568"/>
                                <a:gd name="T25" fmla="*/ 3011 h 3297"/>
                                <a:gd name="T26" fmla="*/ 3568 w 3568"/>
                                <a:gd name="T27" fmla="*/ 780 h 3297"/>
                                <a:gd name="T28" fmla="*/ 3285 w 3568"/>
                                <a:gd name="T29" fmla="*/ 495 h 3297"/>
                                <a:gd name="T30" fmla="*/ 1280 w 3568"/>
                                <a:gd name="T31" fmla="*/ 209 h 3297"/>
                                <a:gd name="T32" fmla="*/ 1342 w 3568"/>
                                <a:gd name="T33" fmla="*/ 147 h 3297"/>
                                <a:gd name="T34" fmla="*/ 2226 w 3568"/>
                                <a:gd name="T35" fmla="*/ 147 h 3297"/>
                                <a:gd name="T36" fmla="*/ 2288 w 3568"/>
                                <a:gd name="T37" fmla="*/ 209 h 3297"/>
                                <a:gd name="T38" fmla="*/ 2288 w 3568"/>
                                <a:gd name="T39" fmla="*/ 487 h 3297"/>
                                <a:gd name="T40" fmla="*/ 1280 w 3568"/>
                                <a:gd name="T41" fmla="*/ 487 h 3297"/>
                                <a:gd name="T42" fmla="*/ 1280 w 3568"/>
                                <a:gd name="T43" fmla="*/ 209 h 3297"/>
                                <a:gd name="T44" fmla="*/ 3503 w 3568"/>
                                <a:gd name="T45" fmla="*/ 1986 h 3297"/>
                                <a:gd name="T46" fmla="*/ 2222 w 3568"/>
                                <a:gd name="T47" fmla="*/ 1986 h 3297"/>
                                <a:gd name="T48" fmla="*/ 2222 w 3568"/>
                                <a:gd name="T49" fmla="*/ 2044 h 3297"/>
                                <a:gd name="T50" fmla="*/ 2152 w 3568"/>
                                <a:gd name="T51" fmla="*/ 2113 h 3297"/>
                                <a:gd name="T52" fmla="*/ 1430 w 3568"/>
                                <a:gd name="T53" fmla="*/ 2113 h 3297"/>
                                <a:gd name="T54" fmla="*/ 1360 w 3568"/>
                                <a:gd name="T55" fmla="*/ 2044 h 3297"/>
                                <a:gd name="T56" fmla="*/ 1360 w 3568"/>
                                <a:gd name="T57" fmla="*/ 1986 h 3297"/>
                                <a:gd name="T58" fmla="*/ 32 w 3568"/>
                                <a:gd name="T59" fmla="*/ 1986 h 3297"/>
                                <a:gd name="T60" fmla="*/ 32 w 3568"/>
                                <a:gd name="T61" fmla="*/ 1856 h 3297"/>
                                <a:gd name="T62" fmla="*/ 1360 w 3568"/>
                                <a:gd name="T63" fmla="*/ 1856 h 3297"/>
                                <a:gd name="T64" fmla="*/ 1360 w 3568"/>
                                <a:gd name="T65" fmla="*/ 1799 h 3297"/>
                                <a:gd name="T66" fmla="*/ 1430 w 3568"/>
                                <a:gd name="T67" fmla="*/ 1729 h 3297"/>
                                <a:gd name="T68" fmla="*/ 2152 w 3568"/>
                                <a:gd name="T69" fmla="*/ 1729 h 3297"/>
                                <a:gd name="T70" fmla="*/ 2222 w 3568"/>
                                <a:gd name="T71" fmla="*/ 1799 h 3297"/>
                                <a:gd name="T72" fmla="*/ 2222 w 3568"/>
                                <a:gd name="T73" fmla="*/ 1856 h 3297"/>
                                <a:gd name="T74" fmla="*/ 3503 w 3568"/>
                                <a:gd name="T75" fmla="*/ 1856 h 3297"/>
                                <a:gd name="T76" fmla="*/ 3503 w 3568"/>
                                <a:gd name="T77" fmla="*/ 1986 h 32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3568" h="3297">
                                  <a:moveTo>
                                    <a:pt x="3285" y="495"/>
                                  </a:moveTo>
                                  <a:cubicBezTo>
                                    <a:pt x="2436" y="495"/>
                                    <a:pt x="2436" y="495"/>
                                    <a:pt x="2436" y="495"/>
                                  </a:cubicBezTo>
                                  <a:cubicBezTo>
                                    <a:pt x="2436" y="209"/>
                                    <a:pt x="2436" y="209"/>
                                    <a:pt x="2436" y="209"/>
                                  </a:cubicBezTo>
                                  <a:cubicBezTo>
                                    <a:pt x="2436" y="94"/>
                                    <a:pt x="2342" y="0"/>
                                    <a:pt x="2226" y="0"/>
                                  </a:cubicBezTo>
                                  <a:cubicBezTo>
                                    <a:pt x="1342" y="0"/>
                                    <a:pt x="1342" y="0"/>
                                    <a:pt x="1342" y="0"/>
                                  </a:cubicBezTo>
                                  <a:cubicBezTo>
                                    <a:pt x="1226" y="0"/>
                                    <a:pt x="1132" y="94"/>
                                    <a:pt x="1132" y="209"/>
                                  </a:cubicBezTo>
                                  <a:cubicBezTo>
                                    <a:pt x="1132" y="495"/>
                                    <a:pt x="1132" y="495"/>
                                    <a:pt x="1132" y="495"/>
                                  </a:cubicBezTo>
                                  <a:cubicBezTo>
                                    <a:pt x="283" y="495"/>
                                    <a:pt x="283" y="495"/>
                                    <a:pt x="283" y="495"/>
                                  </a:cubicBezTo>
                                  <a:cubicBezTo>
                                    <a:pt x="127" y="495"/>
                                    <a:pt x="0" y="623"/>
                                    <a:pt x="0" y="780"/>
                                  </a:cubicBezTo>
                                  <a:cubicBezTo>
                                    <a:pt x="0" y="3011"/>
                                    <a:pt x="0" y="3011"/>
                                    <a:pt x="0" y="3011"/>
                                  </a:cubicBezTo>
                                  <a:cubicBezTo>
                                    <a:pt x="0" y="3169"/>
                                    <a:pt x="127" y="3297"/>
                                    <a:pt x="283" y="3297"/>
                                  </a:cubicBezTo>
                                  <a:cubicBezTo>
                                    <a:pt x="3285" y="3297"/>
                                    <a:pt x="3285" y="3297"/>
                                    <a:pt x="3285" y="3297"/>
                                  </a:cubicBezTo>
                                  <a:cubicBezTo>
                                    <a:pt x="3441" y="3297"/>
                                    <a:pt x="3568" y="3169"/>
                                    <a:pt x="3568" y="3011"/>
                                  </a:cubicBezTo>
                                  <a:cubicBezTo>
                                    <a:pt x="3568" y="780"/>
                                    <a:pt x="3568" y="780"/>
                                    <a:pt x="3568" y="780"/>
                                  </a:cubicBezTo>
                                  <a:cubicBezTo>
                                    <a:pt x="3568" y="623"/>
                                    <a:pt x="3441" y="495"/>
                                    <a:pt x="3285" y="495"/>
                                  </a:cubicBezTo>
                                  <a:close/>
                                  <a:moveTo>
                                    <a:pt x="1280" y="209"/>
                                  </a:moveTo>
                                  <a:cubicBezTo>
                                    <a:pt x="1280" y="175"/>
                                    <a:pt x="1308" y="147"/>
                                    <a:pt x="1342" y="147"/>
                                  </a:cubicBezTo>
                                  <a:cubicBezTo>
                                    <a:pt x="2226" y="147"/>
                                    <a:pt x="2226" y="147"/>
                                    <a:pt x="2226" y="147"/>
                                  </a:cubicBezTo>
                                  <a:cubicBezTo>
                                    <a:pt x="2260" y="147"/>
                                    <a:pt x="2288" y="175"/>
                                    <a:pt x="2288" y="209"/>
                                  </a:cubicBezTo>
                                  <a:cubicBezTo>
                                    <a:pt x="2288" y="487"/>
                                    <a:pt x="2288" y="487"/>
                                    <a:pt x="2288" y="487"/>
                                  </a:cubicBezTo>
                                  <a:cubicBezTo>
                                    <a:pt x="1280" y="487"/>
                                    <a:pt x="1280" y="487"/>
                                    <a:pt x="1280" y="487"/>
                                  </a:cubicBezTo>
                                  <a:cubicBezTo>
                                    <a:pt x="1280" y="209"/>
                                    <a:pt x="1280" y="209"/>
                                    <a:pt x="1280" y="209"/>
                                  </a:cubicBezTo>
                                  <a:close/>
                                  <a:moveTo>
                                    <a:pt x="3503" y="1986"/>
                                  </a:moveTo>
                                  <a:cubicBezTo>
                                    <a:pt x="2222" y="1986"/>
                                    <a:pt x="2222" y="1986"/>
                                    <a:pt x="2222" y="1986"/>
                                  </a:cubicBezTo>
                                  <a:cubicBezTo>
                                    <a:pt x="2222" y="2044"/>
                                    <a:pt x="2222" y="2044"/>
                                    <a:pt x="2222" y="2044"/>
                                  </a:cubicBezTo>
                                  <a:cubicBezTo>
                                    <a:pt x="2222" y="2082"/>
                                    <a:pt x="2191" y="2113"/>
                                    <a:pt x="2152" y="2113"/>
                                  </a:cubicBezTo>
                                  <a:cubicBezTo>
                                    <a:pt x="1430" y="2113"/>
                                    <a:pt x="1430" y="2113"/>
                                    <a:pt x="1430" y="2113"/>
                                  </a:cubicBezTo>
                                  <a:cubicBezTo>
                                    <a:pt x="1391" y="2113"/>
                                    <a:pt x="1360" y="2082"/>
                                    <a:pt x="1360" y="2044"/>
                                  </a:cubicBezTo>
                                  <a:cubicBezTo>
                                    <a:pt x="1360" y="1986"/>
                                    <a:pt x="1360" y="1986"/>
                                    <a:pt x="1360" y="1986"/>
                                  </a:cubicBezTo>
                                  <a:cubicBezTo>
                                    <a:pt x="32" y="1986"/>
                                    <a:pt x="32" y="1986"/>
                                    <a:pt x="32" y="1986"/>
                                  </a:cubicBezTo>
                                  <a:cubicBezTo>
                                    <a:pt x="32" y="1856"/>
                                    <a:pt x="32" y="1856"/>
                                    <a:pt x="32" y="1856"/>
                                  </a:cubicBezTo>
                                  <a:cubicBezTo>
                                    <a:pt x="1360" y="1856"/>
                                    <a:pt x="1360" y="1856"/>
                                    <a:pt x="1360" y="1856"/>
                                  </a:cubicBezTo>
                                  <a:cubicBezTo>
                                    <a:pt x="1360" y="1799"/>
                                    <a:pt x="1360" y="1799"/>
                                    <a:pt x="1360" y="1799"/>
                                  </a:cubicBezTo>
                                  <a:cubicBezTo>
                                    <a:pt x="1360" y="1760"/>
                                    <a:pt x="1391" y="1729"/>
                                    <a:pt x="1430" y="1729"/>
                                  </a:cubicBezTo>
                                  <a:cubicBezTo>
                                    <a:pt x="2152" y="1729"/>
                                    <a:pt x="2152" y="1729"/>
                                    <a:pt x="2152" y="1729"/>
                                  </a:cubicBezTo>
                                  <a:cubicBezTo>
                                    <a:pt x="2191" y="1729"/>
                                    <a:pt x="2222" y="1760"/>
                                    <a:pt x="2222" y="1799"/>
                                  </a:cubicBezTo>
                                  <a:cubicBezTo>
                                    <a:pt x="2222" y="1856"/>
                                    <a:pt x="2222" y="1856"/>
                                    <a:pt x="2222" y="1856"/>
                                  </a:cubicBezTo>
                                  <a:cubicBezTo>
                                    <a:pt x="3503" y="1856"/>
                                    <a:pt x="3503" y="1856"/>
                                    <a:pt x="3503" y="1856"/>
                                  </a:cubicBezTo>
                                  <a:lnTo>
                                    <a:pt x="3503" y="19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5.3pt;margin-top:117.05pt;height:32.9pt;width:494.9pt;mso-position-horizontal-relative:margin;z-index:251721728;mso-width-relative:page;mso-height-relative:page;" coordsize="6407474,419100" o:gfxdata="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">
                <o:lock v:ext="edit" aspectratio="f"/>
                <v:group id="_x0000_s1026" o:spid="_x0000_s1026" o:spt="203" style="position:absolute;left:42041;top:0;height:419100;width:6365433;" coordorigin="49760,0" coordsize="6365433,419100" o:gfxdata="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npC4I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315310;top:0;height:419100;width:6099883;" coordorigin="238125,0" coordsize="6101407,419100" o:gfxdata="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zRxFI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vlskjMAAAADc&#10;AAAADwAAAGRycy9kb3ducmV2LnhtbEWPQWvCQBSE74L/YXkFb2YTaURSVykBsUh70ObS22v2mYRm&#10;38bsqqm/3i0IPQ4z8w2zXA+mFRfqXWNZQRLFIIhLqxuuFBSfm+kChPPIGlvLpOCXHKxX49ESM22v&#10;vKfLwVciQNhlqKD2vsukdGVNBl1kO+LgHW1v0AfZV1L3eA1w08pZHM+lwYbDQo0d5TWVP4ezUbDL&#10;Nx+4/56Zxa3Nt+/H1+5UfKVKTZ6S+AWEp8H/hx/tN63gOU3g70w4AnJ1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+WySM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  <w:t>实践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  <w:t>经验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1189836;top:196786;height:0;width:5149696;" filled="f" stroked="t" coordsize="21600,21600" o:gfxdata="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d61&#10;T8EAAADcAAAADwAAAAAAAAABACAAAAAiAAAAZHJzL2Rvd25yZXYueG1sUEsBAhQAFAAAAAgAh07i&#10;QDMvBZ47AAAAOQAAABAAAAAAAAAAAQAgAAAAEAEAAGRycy9zaGFwZXhtbC54bWxQSwUGAAAAAAYA&#10;BgBbAQAAugMAAAAA&#10;">
                      <v:fill on="f" focussize="0,0"/>
                      <v:stroke weight="1.5pt" color="#0070C0" miterlimit="8" joinstyle="miter" dashstyle="longDash"/>
                      <v:imagedata o:title=""/>
                      <o:lock v:ext="edit" aspectratio="f"/>
                    </v:line>
                  </v:group>
                  <v:group id="Group 24" o:spid="_x0000_s1026" o:spt="203" style="position:absolute;left:49760;top:157573;height:122089;width:184566;" coordorigin="3339886,77160" coordsize="322,213" o:gfxdata="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A5WPP8AAAADcAAAADwAAAAAAAAABACAAAAAiAAAAZHJzL2Rvd25yZXYu&#10;eG1sUEsBAhQAFAAAAAgAh07iQDMvBZ47AAAAOQAAABUAAAAAAAAAAQAgAAAADwEAAGRycy9ncm91&#10;cHNoYXBleG1sLnhtbFBLBQYAAAAABgAGAGABAADMAwAAAAA=&#10;">
                    <o:lock v:ext="edit" aspectratio="t"/>
                    <v:rect id="Rectangle 26" o:spid="_x0000_s1026" o:spt="1" style="position:absolute;left:3339886;top:77275;height:98;width:26;" filled="t" stroked="f" coordsize="21600,21600" o:gfxdata="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AtJ7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27" o:spid="_x0000_s1026" o:spt="100" style="position:absolute;left:3340108;top:77160;height:44;width:72;" filled="t" stroked="f" coordsize="72,44" o:gfxdata="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ojEZa/&#10;AAAA3AAAAA8AAAAAAAAAAQAgAAAAIgAAAGRycy9kb3ducmV2LnhtbFBLAQIUABQAAAAIAIdO4kAz&#10;LwWeOwAAADkAAAAQAAAAAAAAAAEAIAAAAA4BAABkcnMvc2hhcGV4bWwueG1sUEsFBgAAAAAGAAYA&#10;WwEAALgDAAAAAA==&#10;" path="m72,32l6,0,0,12,66,44,72,32xe">
                      <v:path o:connectlocs="72,32;6,0;0,12;66,44;72,32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8" o:spid="_x0000_s1026" o:spt="100" style="position:absolute;left:3340189;top:77200;height:18;width:19;" filled="t" stroked="f" coordsize="19,18" o:gfxdata="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mgWq/&#10;AAAA3AAAAA8AAAAAAAAAAQAgAAAAIgAAAGRycy9kb3ducmV2LnhtbFBLAQIUABQAAAAIAIdO4kAz&#10;LwWeOwAAADkAAAAQAAAAAAAAAAEAIAAAAA4BAABkcnMvc2hhcGV4bWwueG1sUEsFBgAAAAAGAAYA&#10;WwEAALgDAAAAAA==&#10;" path="m6,0l19,7,13,18,0,12,6,0xe">
                      <v:path o:connectlocs="6,0;19,7;13,18;0,12;6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  <v:group id="组合 119" o:spid="_x0000_s1026" o:spt="203" style="position:absolute;left:0;top:31532;height:324000;width:324000;" coordorigin="1715562,646494" coordsize="324000,324000" o:gfxdata="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fK6JPMAAAADcAAAADwAAAAAAAAABACAAAAAiAAAAZHJzL2Rvd25yZXYu&#10;eG1sUEsBAhQAFAAAAAgAh07iQDMvBZ47AAAAOQAAABUAAAAAAAAAAQAgAAAADwEAAGRycy9ncm91&#10;cHNoYXBleG1sLnhtbFBLBQYAAAAABgAGAGABAADMAwAAAAA=&#10;">
                  <o:lock v:ext="edit" aspectratio="t"/>
                  <v:shape id="_x0000_s1026" o:spid="_x0000_s1026" o:spt="3" type="#_x0000_t3" style="position:absolute;left:1715562;top:646494;height:324000;width:324000;v-text-anchor:middle;" filled="t" stroked="t" coordsize="21600,21600" o:gfxdata="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8H57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070C0" miterlimit="8" joinstyle="miter"/>
                    <v:imagedata o:title=""/>
                    <o:lock v:ext="edit" aspectratio="t"/>
                  </v:shape>
                  <v:shape id="Freeform 44" o:spid="_x0000_s1026" o:spt="100" style="position:absolute;left:1797341;top:722786;height:166696;width:180000;" fillcolor="#0070C0" filled="t" stroked="f" coordsize="3568,3297" o:gfxdata="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LNpX&#10;wAAAANwAAAAPAAAAAAAAAAEAIAAAACIAAABkcnMvZG93bnJldi54bWxQSwECFAAUAAAACACHTuJA&#10;My8FnjsAAAA5AAAAEAAAAAAAAAABACAAAAAPAQAAZHJzL3NoYXBleG1sLnhtbFBLBQYAAAAABgAG&#10;AFsBAAC5AwAAAAA=&#10;" path="m3285,495c2436,495,2436,495,2436,495c2436,209,2436,209,2436,209c2436,94,2342,0,2226,0c1342,0,1342,0,1342,0c1226,0,1132,94,1132,209c1132,495,1132,495,1132,495c283,495,283,495,283,495c127,495,0,623,0,780c0,3011,0,3011,0,3011c0,3169,127,3297,283,3297c3285,3297,3285,3297,3285,3297c3441,3297,3568,3169,3568,3011c3568,780,3568,780,3568,780c3568,623,3441,495,3285,495xm1280,209c1280,175,1308,147,1342,147c2226,147,2226,147,2226,147c2260,147,2288,175,2288,209c2288,487,2288,487,2288,487c1280,487,1280,487,1280,487c1280,209,1280,209,1280,209xm3503,1986c2222,1986,2222,1986,2222,1986c2222,2044,2222,2044,2222,2044c2222,2082,2191,2113,2152,2113c1430,2113,1430,2113,1430,2113c1391,2113,1360,2082,1360,2044c1360,1986,1360,1986,1360,1986c32,1986,32,1986,32,1986c32,1856,32,1856,32,1856c1360,1856,1360,1856,1360,1856c1360,1799,1360,1799,1360,1799c1360,1760,1391,1729,1430,1729c2152,1729,2152,1729,2152,1729c2191,1729,2222,1760,2222,1799c2222,1856,2222,1856,2222,1856c3503,1856,3503,1856,3503,1856l3503,1986xe">
                    <v:path o:connectlocs="165723,25027;122892,25027;122892,10567;112298,0;67701,0;57107,10567;57107,25027;14276,25027;0,39436;0,152235;14276,166696;165723,166696;180000,152235;180000,39436;165723,25027;64573,10567;67701,7432;112298,7432;115426,10567;115426,24622;64573,24622;64573,10567;176720,100411;112096,100411;112096,103344;108565,106833;72141,106833;68609,103344;68609,100411;1614,100411;1614,93839;68609,93839;68609,90957;72141,87418;108565,87418;112096,90957;112096,93839;176720,93839;176720,100411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310633"/>
    <w:multiLevelType w:val="singleLevel"/>
    <w:tmpl w:val="FB31063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9F415AF"/>
    <w:multiLevelType w:val="multilevel"/>
    <w:tmpl w:val="39F415AF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45B1A81"/>
    <w:multiLevelType w:val="multilevel"/>
    <w:tmpl w:val="445B1A8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CAA5595"/>
    <w:multiLevelType w:val="multilevel"/>
    <w:tmpl w:val="7CAA559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cs="微软雅黑"/>
        <w:b w:val="0"/>
        <w:color w:val="48484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B840E4"/>
    <w:rsid w:val="0005189B"/>
    <w:rsid w:val="0008258A"/>
    <w:rsid w:val="00083C59"/>
    <w:rsid w:val="000873F5"/>
    <w:rsid w:val="0009644A"/>
    <w:rsid w:val="00096A21"/>
    <w:rsid w:val="000C3107"/>
    <w:rsid w:val="000C3752"/>
    <w:rsid w:val="000F696C"/>
    <w:rsid w:val="001133D4"/>
    <w:rsid w:val="00143548"/>
    <w:rsid w:val="00156AC9"/>
    <w:rsid w:val="001601F6"/>
    <w:rsid w:val="00165721"/>
    <w:rsid w:val="00182584"/>
    <w:rsid w:val="00185E3E"/>
    <w:rsid w:val="00191E77"/>
    <w:rsid w:val="001A5CDE"/>
    <w:rsid w:val="001B2E62"/>
    <w:rsid w:val="001B60C0"/>
    <w:rsid w:val="001D0B41"/>
    <w:rsid w:val="001D76A8"/>
    <w:rsid w:val="001F2DC1"/>
    <w:rsid w:val="00232F53"/>
    <w:rsid w:val="0023669B"/>
    <w:rsid w:val="002427C9"/>
    <w:rsid w:val="00242C77"/>
    <w:rsid w:val="00245726"/>
    <w:rsid w:val="00252F57"/>
    <w:rsid w:val="00265E35"/>
    <w:rsid w:val="00270399"/>
    <w:rsid w:val="002831F8"/>
    <w:rsid w:val="0028620E"/>
    <w:rsid w:val="00292939"/>
    <w:rsid w:val="00297A08"/>
    <w:rsid w:val="002A6792"/>
    <w:rsid w:val="002D018E"/>
    <w:rsid w:val="002F4AD1"/>
    <w:rsid w:val="002F751D"/>
    <w:rsid w:val="003358FE"/>
    <w:rsid w:val="00386044"/>
    <w:rsid w:val="00387D52"/>
    <w:rsid w:val="00393A50"/>
    <w:rsid w:val="0039467D"/>
    <w:rsid w:val="003A57E7"/>
    <w:rsid w:val="003C145D"/>
    <w:rsid w:val="003E6596"/>
    <w:rsid w:val="003F0ADA"/>
    <w:rsid w:val="00410584"/>
    <w:rsid w:val="00414F3D"/>
    <w:rsid w:val="00417828"/>
    <w:rsid w:val="00436231"/>
    <w:rsid w:val="00440170"/>
    <w:rsid w:val="00467DFD"/>
    <w:rsid w:val="00470F07"/>
    <w:rsid w:val="00482062"/>
    <w:rsid w:val="00490EEF"/>
    <w:rsid w:val="00494D97"/>
    <w:rsid w:val="004A24CE"/>
    <w:rsid w:val="004D1F04"/>
    <w:rsid w:val="0050263B"/>
    <w:rsid w:val="00502935"/>
    <w:rsid w:val="005245DF"/>
    <w:rsid w:val="005269AF"/>
    <w:rsid w:val="00537DF1"/>
    <w:rsid w:val="0055699B"/>
    <w:rsid w:val="005914B4"/>
    <w:rsid w:val="005B26D9"/>
    <w:rsid w:val="00626100"/>
    <w:rsid w:val="00655DBA"/>
    <w:rsid w:val="00682637"/>
    <w:rsid w:val="00682B4D"/>
    <w:rsid w:val="006D1518"/>
    <w:rsid w:val="0070004C"/>
    <w:rsid w:val="00700475"/>
    <w:rsid w:val="00706689"/>
    <w:rsid w:val="00707CDE"/>
    <w:rsid w:val="00715CC5"/>
    <w:rsid w:val="007249CC"/>
    <w:rsid w:val="00734E34"/>
    <w:rsid w:val="00747B51"/>
    <w:rsid w:val="00750E29"/>
    <w:rsid w:val="007C2CE9"/>
    <w:rsid w:val="007C5606"/>
    <w:rsid w:val="007D6BC0"/>
    <w:rsid w:val="00806BA3"/>
    <w:rsid w:val="00837DDA"/>
    <w:rsid w:val="008948E6"/>
    <w:rsid w:val="008A3FA6"/>
    <w:rsid w:val="008C5D27"/>
    <w:rsid w:val="008D6389"/>
    <w:rsid w:val="008F24C7"/>
    <w:rsid w:val="00927C9C"/>
    <w:rsid w:val="009475C5"/>
    <w:rsid w:val="0096053D"/>
    <w:rsid w:val="0098722E"/>
    <w:rsid w:val="009B15E7"/>
    <w:rsid w:val="009B5796"/>
    <w:rsid w:val="009B5E6D"/>
    <w:rsid w:val="009B613F"/>
    <w:rsid w:val="009C3466"/>
    <w:rsid w:val="009F4381"/>
    <w:rsid w:val="009F4E41"/>
    <w:rsid w:val="00A239A6"/>
    <w:rsid w:val="00A27C59"/>
    <w:rsid w:val="00A36604"/>
    <w:rsid w:val="00A43B3F"/>
    <w:rsid w:val="00A50CCE"/>
    <w:rsid w:val="00A538CF"/>
    <w:rsid w:val="00A73A2E"/>
    <w:rsid w:val="00A85415"/>
    <w:rsid w:val="00AA07D1"/>
    <w:rsid w:val="00AB6240"/>
    <w:rsid w:val="00AE1A55"/>
    <w:rsid w:val="00AE1CC2"/>
    <w:rsid w:val="00AF265B"/>
    <w:rsid w:val="00AF67A8"/>
    <w:rsid w:val="00B20F62"/>
    <w:rsid w:val="00B41293"/>
    <w:rsid w:val="00B74242"/>
    <w:rsid w:val="00B900A7"/>
    <w:rsid w:val="00BA608C"/>
    <w:rsid w:val="00BB2678"/>
    <w:rsid w:val="00BC2A57"/>
    <w:rsid w:val="00BC6561"/>
    <w:rsid w:val="00BD45D3"/>
    <w:rsid w:val="00BD4F26"/>
    <w:rsid w:val="00BE16B9"/>
    <w:rsid w:val="00BF2EFB"/>
    <w:rsid w:val="00C01055"/>
    <w:rsid w:val="00C159EB"/>
    <w:rsid w:val="00C17F18"/>
    <w:rsid w:val="00C277C1"/>
    <w:rsid w:val="00C42F9F"/>
    <w:rsid w:val="00C84C68"/>
    <w:rsid w:val="00C9319A"/>
    <w:rsid w:val="00C93DB2"/>
    <w:rsid w:val="00C94E5C"/>
    <w:rsid w:val="00CD4AF6"/>
    <w:rsid w:val="00CF71F7"/>
    <w:rsid w:val="00CF7E01"/>
    <w:rsid w:val="00D01B6E"/>
    <w:rsid w:val="00D15359"/>
    <w:rsid w:val="00D62CEF"/>
    <w:rsid w:val="00D663BB"/>
    <w:rsid w:val="00D915DC"/>
    <w:rsid w:val="00D954EB"/>
    <w:rsid w:val="00DA2A24"/>
    <w:rsid w:val="00DD6D22"/>
    <w:rsid w:val="00DE405D"/>
    <w:rsid w:val="00DE7713"/>
    <w:rsid w:val="00E6759E"/>
    <w:rsid w:val="00E72ACC"/>
    <w:rsid w:val="00E84E87"/>
    <w:rsid w:val="00EB03A6"/>
    <w:rsid w:val="00EC2A3C"/>
    <w:rsid w:val="00F04B61"/>
    <w:rsid w:val="00F1732E"/>
    <w:rsid w:val="00F243CA"/>
    <w:rsid w:val="00F407F6"/>
    <w:rsid w:val="00F8684D"/>
    <w:rsid w:val="00F94CB0"/>
    <w:rsid w:val="00F97A3F"/>
    <w:rsid w:val="00FA4083"/>
    <w:rsid w:val="00FB4C21"/>
    <w:rsid w:val="00FC6D9C"/>
    <w:rsid w:val="00FF71B5"/>
    <w:rsid w:val="08FE5799"/>
    <w:rsid w:val="13F9434B"/>
    <w:rsid w:val="148770A4"/>
    <w:rsid w:val="15194B30"/>
    <w:rsid w:val="1B185178"/>
    <w:rsid w:val="1B52587F"/>
    <w:rsid w:val="20064E3E"/>
    <w:rsid w:val="2E016019"/>
    <w:rsid w:val="2E4525B1"/>
    <w:rsid w:val="2E783E48"/>
    <w:rsid w:val="2F9E1496"/>
    <w:rsid w:val="37597544"/>
    <w:rsid w:val="3CAD0436"/>
    <w:rsid w:val="3EDE128E"/>
    <w:rsid w:val="44B840E4"/>
    <w:rsid w:val="45285169"/>
    <w:rsid w:val="46AD329A"/>
    <w:rsid w:val="493349D6"/>
    <w:rsid w:val="4A2D25EC"/>
    <w:rsid w:val="4D3F5622"/>
    <w:rsid w:val="525A0320"/>
    <w:rsid w:val="5668690D"/>
    <w:rsid w:val="58F00CB2"/>
    <w:rsid w:val="5AC970CB"/>
    <w:rsid w:val="5C333357"/>
    <w:rsid w:val="615147B9"/>
    <w:rsid w:val="63EE2C0E"/>
    <w:rsid w:val="669474A1"/>
    <w:rsid w:val="68C65B50"/>
    <w:rsid w:val="6D2B4048"/>
    <w:rsid w:val="6DBE5106"/>
    <w:rsid w:val="760762F1"/>
    <w:rsid w:val="78B357E9"/>
    <w:rsid w:val="7CAE5F24"/>
    <w:rsid w:val="7D0D4257"/>
    <w:rsid w:val="7D91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FollowedHyperlink"/>
    <w:basedOn w:val="8"/>
    <w:unhideWhenUsed/>
    <w:qFormat/>
    <w:uiPriority w:val="99"/>
    <w:rPr>
      <w:color w:val="800080"/>
      <w:u w:val="single"/>
    </w:r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paragraph" w:customStyle="1" w:styleId="12">
    <w:name w:val="p0"/>
    <w:basedOn w:val="1"/>
    <w:qFormat/>
    <w:uiPriority w:val="0"/>
    <w:pPr>
      <w:widowControl/>
      <w:ind w:left="350" w:leftChars="350" w:right="375" w:rightChars="375"/>
    </w:pPr>
    <w:rPr>
      <w:rFonts w:ascii="Times New Roman" w:hAnsi="Times New Roman" w:eastAsia="宋体" w:cs="Times New Roman"/>
      <w:kern w:val="0"/>
      <w:szCs w:val="21"/>
    </w:rPr>
  </w:style>
  <w:style w:type="character" w:customStyle="1" w:styleId="13">
    <w:name w:val="页眉 Char"/>
    <w:basedOn w:val="8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脚 Char"/>
    <w:basedOn w:val="8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  <w:style w:type="character" w:customStyle="1" w:styleId="16">
    <w:name w:val="标题 1 Char"/>
    <w:basedOn w:val="8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17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8">
    <w:name w:val="不明显强调1"/>
    <w:basedOn w:val="8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&#40664;&#35748;\2016&#26368;&#26032;&#12304;&#22303;&#26408;&#31616;&#21382;+&#27714;&#32844;&#25351;&#23548;+&#27714;&#32844;&#31036;&#21253;&#12305;&#21512;&#38598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2016最新【土木简历+求职指导+求职礼包】合集.docx</Template>
  <Company>Microsoft</Company>
  <Pages>2</Pages>
  <Words>3</Words>
  <Characters>21</Characters>
  <Lines>1</Lines>
  <Paragraphs>1</Paragraphs>
  <TotalTime>11</TotalTime>
  <ScaleCrop>false</ScaleCrop>
  <LinksUpToDate>false</LinksUpToDate>
  <CharactersWithSpaces>23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2016-10-13T04:15:00Z</dcterms:created>
  <dc:creator>lenovo</dc:creator>
  <cp:lastModifiedBy>lenovo</cp:lastModifiedBy>
  <dcterms:modified xsi:type="dcterms:W3CDTF">2020-05-25T15:25:18Z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