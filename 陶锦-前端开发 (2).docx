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E2B66" w:rsidRDefault="00D221D3">
      <w:r>
        <w:pict>
          <v:group id="_x0000_s1091" style="position:absolute;left:0;text-align:left;margin-left:317.5pt;margin-top:8.85pt;width:160.3pt;height:122.25pt;z-index:251726848" coordsize="20356,15525" o:gfxdata="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97" type="#_x0000_t202" style="position:absolute;left:1996;width:18360;height:15525" o:gfxdata="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N+4x&#10;wAAAANwAAAAPAAAAAAAAAAEAIAAAACIAAABkcnMvZG93bnJldi54bWxQSwECFAAUAAAACACHTuJA&#10;My8FnjsAAAA5AAAAEAAAAAAAAAABACAAAAAPAQAAZHJzL3NoYXBleG1sLnhtbFBLBQYAAAAABgAG&#10;AFsBAAC5AwAAAAA=&#10;" filled="f" stroked="f" strokeweight=".5pt">
              <v:textbox>
                <w:txbxContent>
                  <w:p w:rsidR="00916132" w:rsidRDefault="004827A3">
                    <w:pPr>
                      <w:snapToGrid w:val="0"/>
                      <w:spacing w:line="360" w:lineRule="auto"/>
                      <w:rPr>
                        <w:rFonts w:ascii="微软雅黑" w:eastAsia="微软雅黑" w:hAnsi="微软雅黑"/>
                        <w:color w:val="404040" w:themeColor="text1" w:themeTint="BF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04040" w:themeColor="text1" w:themeTint="BF"/>
                      </w:rPr>
                      <w:t>1994.07.11</w:t>
                    </w:r>
                  </w:p>
                  <w:p w:rsidR="00916132" w:rsidRDefault="004827A3">
                    <w:pPr>
                      <w:snapToGrid w:val="0"/>
                      <w:spacing w:line="360" w:lineRule="auto"/>
                      <w:rPr>
                        <w:rFonts w:ascii="微软雅黑" w:eastAsia="微软雅黑" w:hAnsi="微软雅黑"/>
                        <w:color w:val="404040" w:themeColor="text1" w:themeTint="BF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04040" w:themeColor="text1" w:themeTint="BF"/>
                      </w:rPr>
                      <w:t>深圳</w:t>
                    </w:r>
                  </w:p>
                  <w:p w:rsidR="00916132" w:rsidRDefault="004827A3">
                    <w:pPr>
                      <w:snapToGrid w:val="0"/>
                      <w:spacing w:line="360" w:lineRule="auto"/>
                      <w:rPr>
                        <w:rFonts w:ascii="微软雅黑" w:eastAsia="微软雅黑" w:hAnsi="微软雅黑"/>
                        <w:color w:val="404040" w:themeColor="text1" w:themeTint="BF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04040" w:themeColor="text1" w:themeTint="BF"/>
                      </w:rPr>
                      <w:t>15927147392</w:t>
                    </w:r>
                  </w:p>
                  <w:p w:rsidR="00916132" w:rsidRDefault="004827A3">
                    <w:pPr>
                      <w:snapToGrid w:val="0"/>
                      <w:spacing w:line="360" w:lineRule="auto"/>
                      <w:rPr>
                        <w:rFonts w:ascii="微软雅黑" w:eastAsia="微软雅黑" w:hAnsi="微软雅黑"/>
                        <w:color w:val="404040" w:themeColor="text1" w:themeTint="BF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04040" w:themeColor="text1" w:themeTint="BF"/>
                      </w:rPr>
                      <w:t>312090373@qq.com</w:t>
                    </w:r>
                  </w:p>
                </w:txbxContent>
              </v:textbox>
            </v:shape>
            <v:group id="_x0000_s1092" style="position:absolute;top:525;width:1800;height:11845" coordsize="1800,11845" o:gfxdata="UEsDBAoAAAAAAIdO4kAAAAAAAAAAAAAAAAAEAAAAZHJzL1BLAwQUAAAACACHTuJAorXgGc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X8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rXgGcAAAADcAAAADwAAAAAAAAABACAAAAAiAAAAZHJzL2Rvd25yZXYu&#10;eG1sUEsBAhQAFAAAAAgAh07iQDMvBZ47AAAAOQAAABUAAAAAAAAAAQAgAAAADwEAAGRycy9ncm91&#10;cHNoYXBleG1sLnhtbFBLBQYAAAAABgAGAGABAADMAwAAAAA=&#10;">
              <v:shape id="Freeform 69" o:spid="_x0000_s1096" style="position:absolute;width:1800;height:1800" coordsize="4097,4096" o:spt="100" o:gfxdata="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E5IL4A&#10;AADcAAAADwAAAAAAAAABACAAAAAiAAAAZHJzL2Rvd25yZXYueG1sUEsBAhQAFAAAAAgAh07iQDMv&#10;BZ47AAAAOQAAABAAAAAAAAAAAQAgAAAADQEAAGRycy9zaGFwZXhtbC54bWxQSwUGAAAAAAYABgBb&#10;AQAAtwMAAAAA&#10;" adj="0,,0" path="m4096,3712v1,167,-107,308,-256,360c3840,4096,3840,4096,3840,4096v-3584,,-3584,,-3584,c256,4072,256,4072,256,4072,107,4020,,3879,,3712,,3411,384,3200,384,3200,1536,2560,1536,2560,1536,2560v,-266,,-266,,-266c1230,2117,1024,1787,1024,1408v,-68,,-316,,-384c1024,458,1482,,2048,v566,,1024,458,1024,1024c3072,1092,3072,1340,3072,1408v,379,-206,709,-512,886c2560,2560,2560,2560,2560,2560v1152,640,1152,640,1152,640c3712,3200,4094,3421,4096,3712xe" fillcolor="#0061b0" stroked="f">
                <v:stroke joinstyle="round"/>
                <v:formulas/>
                <v:path o:connecttype="segments" o:connectlocs="179956,163125;168708,178945;168708,180000;11247,180000;11247,178945;0,163125;16870,140625;67483,112500;67483,100810;44989,61875;44989,45000;89978,0;134967,45000;134967,61875;112472,100810;112472,112500;163085,140625;179956,163125" o:connectangles="0,0,0,0,0,0,0,0,0,0,0,0,0,0,0,0,0,0"/>
                <o:lock v:ext="edit" aspectratio="t"/>
              </v:shape>
              <v:shape id="Freeform 111" o:spid="_x0000_s1095" style="position:absolute;top:3468;width:1350;height:1800" coordsize="2701,3587" o:spt="100" o:gfxdata="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7WbK8AAAA&#10;3AAAAA8AAAAAAAAAAQAgAAAAIgAAAGRycy9kb3ducmV2LnhtbFBLAQIUABQAAAAIAIdO4kAzLwWe&#10;OwAAADkAAAAQAAAAAAAAAAEAIAAAAAsBAABkcnMvc2hhcGV4bWwueG1sUEsFBgAAAAAGAAYAWwEA&#10;ALUDAAAAAA==&#10;" adj="0,,0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#0061b0" stroked="f">
                <v:stroke joinstyle="round"/>
                <v:formulas/>
                <v:path o:connecttype="segments" o:connectlocs="67524,45012;44983,67493;67524,90025;90016,67493;67524,45012;67524,45012;67524,45012;67524,0;0,67493;67524,180000;135000,67493;67524,0;67524,0;67524,0;67524,112506;22491,67493;67524,22481;112508,67493;67524,112506;67524,112506;67524,112506" o:connectangles="0,0,0,0,0,0,0,0,0,0,0,0,0,0,0,0,0,0,0,0,0"/>
                <o:lock v:ext="edit" aspectratio="t"/>
              </v:shape>
              <v:shape id="Freeform 127" o:spid="_x0000_s1094" style="position:absolute;top:6936;width:1800;height:1800" coordsize="4545,4545" o:spt="100" o:gfxdata="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ZQcy&#10;wAAAANwAAAAPAAAAAAAAAAEAIAAAACIAAABkcnMvZG93bnJldi54bWxQSwECFAAUAAAACACHTuJA&#10;My8FnjsAAAA5AAAAEAAAAAAAAAABACAAAAAPAQAAZHJzL3NoYXBleG1sLnhtbFBLBQYAAAAABgAG&#10;AFsBAAC5AwAAAAA=&#10;" adj="0,,0" path="m1905,2640c1502,2238,1118,1772,1302,1588v264,-264,493,-426,27,-1007c862,,550,446,295,702,,996,279,2095,1365,3180,2450,4265,3549,4545,3843,4250v256,-255,702,-566,121,-1033c3383,2750,3221,2979,2957,3243,2773,3426,2307,3042,1905,2640v,,,,,xe" fillcolor="#0061b0" stroked="f">
                <v:stroke joinstyle="round"/>
                <v:formulas/>
                <v:path o:connecttype="segments" o:connectlocs="75445,104554;51564,62891;52633,23009;11683,27801;54059,125940;152198,168316;156990,127405;117108,128435;75445,104554;75445,104554" o:connectangles="0,0,0,0,0,0,0,0,0,0"/>
                <o:lock v:ext="edit" aspectratio="t"/>
              </v:shape>
              <v:shape id="Freeform 19" o:spid="_x0000_s1093" style="position:absolute;top:10405;width:1795;height:1440" coordsize="5035,4028" o:spt="100" o:gfxdata="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286a/&#10;AAAA3AAAAA8AAAAAAAAAAQAgAAAAIgAAAGRycy9kb3ducmV2LnhtbFBLAQIUABQAAAAIAIdO4kAz&#10;LwWeOwAAADkAAAAQAAAAAAAAAAEAIAAAAA4BAABkcnMvc2hhcGV4bWwueG1sUEsFBgAAAAAGAAYA&#10;WwEAALgDAAAAAA==&#10;" adj="0,,0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#0061b2" stroked="f">
                <v:stroke joinstyle="round"/>
                <v:formulas/>
                <v:path o:connecttype="segments" o:connectlocs="161601,0;17939,0;0,17982;0,125982;17939,144000;161601,144000;179577,125982;179577,17982;161601,0;161601,36000;89770,81008;17939,36000;17939,17982;89770,62991;161601,17982;161601,36000" o:connectangles="0,0,0,0,0,0,0,0,0,0,0,0,0,0,0,0"/>
                <o:lock v:ext="edit" aspectratio="t"/>
              </v:shape>
            </v:group>
          </v:group>
        </w:pict>
      </w:r>
      <w:r>
        <w:pict>
          <v:shape id="_x0000_s1090" type="#_x0000_t202" style="position:absolute;left:0;text-align:left;margin-left:121.45pt;margin-top:2.15pt;width:201.75pt;height:96.75pt;z-index:251687936" o:gfxdata="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L2s59sAAAAJAQAADwAAAAAAAAABACAAAAAiAAAAZHJzL2Rvd25yZXYueG1sUEsBAhQA&#10;FAAAAAgAh07iQKHJ88YoAgAAKwQAAA4AAAAAAAAAAQAgAAAAKgEAAGRycy9lMm9Eb2MueG1sUEsF&#10;BgAAAAAGAAYAWQEAAMQFAAAAAA==&#10;" filled="f" stroked="f" strokeweight=".5pt">
            <v:textbox>
              <w:txbxContent>
                <w:p w:rsidR="00916132" w:rsidRPr="005A1CA8" w:rsidRDefault="004827A3">
                  <w:pPr>
                    <w:snapToGrid w:val="0"/>
                    <w:rPr>
                      <w:rFonts w:ascii="微软雅黑" w:eastAsia="微软雅黑" w:hAnsi="微软雅黑"/>
                      <w:spacing w:val="60"/>
                      <w:sz w:val="44"/>
                      <w:szCs w:val="44"/>
                    </w:rPr>
                  </w:pPr>
                  <w:r w:rsidRPr="005A1CA8">
                    <w:rPr>
                      <w:rFonts w:ascii="微软雅黑" w:eastAsia="微软雅黑" w:hAnsi="微软雅黑" w:hint="eastAsia"/>
                      <w:spacing w:val="60"/>
                      <w:sz w:val="44"/>
                      <w:szCs w:val="44"/>
                    </w:rPr>
                    <w:t>陶锦</w:t>
                  </w:r>
                </w:p>
                <w:p w:rsidR="00916132" w:rsidRPr="008E2B66" w:rsidRDefault="008E2B66" w:rsidP="008E2B66">
                  <w:pPr>
                    <w:snapToGrid w:val="0"/>
                    <w:rPr>
                      <w:rFonts w:ascii="DFKai-SB" w:eastAsia="DFKai-SB" w:hAnsi="DFKai-SB"/>
                      <w:sz w:val="28"/>
                      <w:szCs w:val="28"/>
                    </w:rPr>
                  </w:pPr>
                  <w:r w:rsidRPr="008E2B66">
                    <w:rPr>
                      <w:rFonts w:ascii="DFKai-SB" w:eastAsia="DFKai-SB" w:hAnsi="DFKai-SB" w:hint="eastAsia"/>
                      <w:sz w:val="28"/>
                      <w:szCs w:val="28"/>
                    </w:rPr>
                    <w:t>Jason</w:t>
                  </w:r>
                </w:p>
              </w:txbxContent>
            </v:textbox>
          </v:shape>
        </w:pict>
      </w:r>
      <w:r w:rsidR="004827A3">
        <w:rPr>
          <w:noProof/>
        </w:rPr>
        <w:drawing>
          <wp:inline distT="0" distB="0" distL="114300" distR="114300">
            <wp:extent cx="1247140" cy="1679575"/>
            <wp:effectExtent l="19050" t="0" r="0" b="0"/>
            <wp:docPr id="11" name="图片 11" descr="DSC_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SC_002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32" w:rsidRDefault="00F16714">
      <w:pPr>
        <w:widowControl/>
        <w:jc w:val="left"/>
        <w:rPr>
          <w:rFonts w:ascii="微软雅黑" w:eastAsia="微软雅黑" w:hAnsi="微软雅黑"/>
        </w:rPr>
        <w:sectPr w:rsidR="00916132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bookmarkStart w:id="0" w:name="_GoBack"/>
      <w:bookmarkEnd w:id="0"/>
      <w:r>
        <w:rPr>
          <w:rFonts w:ascii="微软雅黑" w:eastAsia="微软雅黑" w:hAnsi="微软雅黑"/>
        </w:rPr>
        <w:pict>
          <v:shape id="_x0000_s1089" type="#_x0000_t202" style="position:absolute;margin-left:-10.4pt;margin-top:262.45pt;width:518.25pt;height:402pt;z-index:251729920;mso-position-horizontal-relative:margin" o:gfxdata="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KnNYtwAAAAKAQAADwAAAAAAAAABACAAAAAiAAAAZHJzL2Rvd25yZXYueG1sUEsBAhQA&#10;FAAAAAgAh07iQGa1StInAgAAKwQAAA4AAAAAAAAAAQAgAAAAKwEAAGRycy9lMm9Eb2MueG1sUEsF&#10;BgAAAAAGAAYAWQEAAMQFAAAAAA==&#10;" filled="f" stroked="f" strokeweight=".5pt">
            <v:textbox>
              <w:txbxContent>
                <w:p w:rsidR="00916132" w:rsidRPr="000C562A" w:rsidRDefault="004827A3" w:rsidP="005A1CA8">
                  <w:pPr>
                    <w:snapToGrid w:val="0"/>
                    <w:spacing w:beforeLines="50" w:before="156"/>
                    <w:jc w:val="left"/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</w:pP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>201</w:t>
                  </w:r>
                  <w:r w:rsidRPr="000C562A"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  <w:t>8</w:t>
                  </w: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>/</w:t>
                  </w:r>
                  <w:r w:rsidRPr="000C562A"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  <w:t>4</w:t>
                  </w: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>-201</w:t>
                  </w:r>
                  <w:r w:rsidRPr="000C562A"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  <w:t>9</w:t>
                  </w: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 xml:space="preserve">/03  </w:t>
                  </w:r>
                  <w:r w:rsidRPr="000C562A"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  <w:t xml:space="preserve">  </w:t>
                  </w: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>武汉百胜睿迪软件有限公司（上海</w:t>
                  </w:r>
                  <w:r w:rsidRPr="000C562A"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  <w:t>百胜</w:t>
                  </w: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>软件股份</w:t>
                  </w:r>
                  <w:r w:rsidRPr="000C562A"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  <w:t>有限公司</w:t>
                  </w: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 xml:space="preserve">）  </w:t>
                  </w:r>
                  <w:r w:rsidRPr="000C562A"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  <w:tab/>
                  </w: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>前端开发</w:t>
                  </w:r>
                </w:p>
                <w:p w:rsidR="00916132" w:rsidRPr="008E2B66" w:rsidRDefault="004827A3" w:rsidP="005A1CA8">
                  <w:pPr>
                    <w:pStyle w:val="a8"/>
                    <w:numPr>
                      <w:ilvl w:val="0"/>
                      <w:numId w:val="9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智慧零售事业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部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：icrm、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ishop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前端</w:t>
                  </w:r>
                  <w:r w:rsidR="008E2B66"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开发</w:t>
                  </w:r>
                </w:p>
                <w:p w:rsidR="00916132" w:rsidRPr="008E2B66" w:rsidRDefault="004827A3" w:rsidP="005A1CA8">
                  <w:pPr>
                    <w:pStyle w:val="a8"/>
                    <w:numPr>
                      <w:ilvl w:val="0"/>
                      <w:numId w:val="6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参与项目：</w:t>
                  </w:r>
                </w:p>
                <w:p w:rsidR="00916132" w:rsidRDefault="004827A3" w:rsidP="005A1CA8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icrm后台会员管理系统（</w:t>
                  </w:r>
                  <w:hyperlink r:id="rId9" w:anchor="/dashboard" w:history="1">
                    <w:r>
                      <w:rPr>
                        <w:rStyle w:val="a7"/>
                        <w:rFonts w:ascii="微软雅黑" w:eastAsia="微软雅黑" w:hAnsi="微软雅黑" w:cs="微软雅黑" w:hint="eastAsia"/>
                        <w:szCs w:val="21"/>
                        <w:shd w:val="clear" w:color="auto" w:fill="FFFFFF"/>
                      </w:rPr>
                      <w:t>https://icrmshow.baison.net/icrm_lite/manage/web/build/index.html#/dashboard</w:t>
                    </w:r>
                  </w:hyperlink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）</w:t>
                  </w:r>
                </w:p>
                <w:p w:rsidR="00916132" w:rsidRDefault="004827A3" w:rsidP="005A1CA8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公众号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百胜iCRM全渠道会员管理（内含小程序、微信卡包、积分商城、会员中心演示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版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）</w:t>
                  </w:r>
                </w:p>
                <w:p w:rsidR="00916132" w:rsidRDefault="004827A3" w:rsidP="005A1CA8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百胜i客服（千牛平台淘宝订单管理插件）</w:t>
                  </w:r>
                </w:p>
                <w:p w:rsidR="00916132" w:rsidRDefault="004827A3" w:rsidP="005A1CA8">
                  <w:pPr>
                    <w:pStyle w:val="a8"/>
                    <w:numPr>
                      <w:ilvl w:val="0"/>
                      <w:numId w:val="1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ishop商城完整版（小程序演示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版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）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br/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H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5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商城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（</w:t>
                  </w:r>
                  <w:hyperlink r:id="rId10" w:anchor="/" w:history="1">
                    <w:r>
                      <w:rPr>
                        <w:rStyle w:val="a7"/>
                        <w:rFonts w:ascii="微软雅黑" w:eastAsia="微软雅黑" w:hAnsi="微软雅黑" w:hint="eastAsia"/>
                        <w:szCs w:val="21"/>
                        <w:shd w:val="clear" w:color="auto" w:fill="FFFFFF"/>
                      </w:rPr>
                      <w:t>https://dev.ishop.baison.net/frontend/h5/dist/#/</w:t>
                    </w:r>
                  </w:hyperlink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）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br/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pc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商城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（</w:t>
                  </w:r>
                  <w:hyperlink r:id="rId11" w:anchor="/" w:tgtFrame="_blank" w:history="1">
                    <w:r>
                      <w:rPr>
                        <w:rStyle w:val="a7"/>
                        <w:rFonts w:ascii="微软雅黑" w:eastAsia="微软雅黑" w:hAnsi="微软雅黑" w:hint="eastAsia"/>
                        <w:color w:val="2165A8"/>
                        <w:szCs w:val="21"/>
                        <w:shd w:val="clear" w:color="auto" w:fill="FFFFFF"/>
                      </w:rPr>
                      <w:t>https://dev.ishop.baison.net/frontend/pc/dist/#/</w:t>
                    </w:r>
                  </w:hyperlink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）</w:t>
                  </w:r>
                </w:p>
                <w:p w:rsidR="00916132" w:rsidRPr="008E2B66" w:rsidRDefault="004827A3" w:rsidP="005A1CA8">
                  <w:pPr>
                    <w:pStyle w:val="a8"/>
                    <w:numPr>
                      <w:ilvl w:val="0"/>
                      <w:numId w:val="5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使用客户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：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361、林清轩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、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周大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生、潮宏基、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森林鸟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、七色纺、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杰奥、梦洁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等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；</w:t>
                  </w:r>
                </w:p>
                <w:p w:rsidR="00916132" w:rsidRPr="008E2B66" w:rsidRDefault="004827A3" w:rsidP="005A1CA8">
                  <w:pPr>
                    <w:pStyle w:val="a8"/>
                    <w:numPr>
                      <w:ilvl w:val="0"/>
                      <w:numId w:val="7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前端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技术介绍：icrm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产品前端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以angular.js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为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核心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，后台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管理系统、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h5、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微信公众号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匀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采用angular.js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；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I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shop产品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后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台前端使用用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NG6+Ant Design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构建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，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前台前端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商城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主要使用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vue2.5+vue-router+vuex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；</w:t>
                  </w:r>
                </w:p>
                <w:p w:rsidR="008E2B66" w:rsidRDefault="008E2B66" w:rsidP="005A1CA8">
                  <w:pPr>
                    <w:snapToGrid w:val="0"/>
                    <w:spacing w:beforeLines="50" w:before="156"/>
                    <w:jc w:val="left"/>
                    <w:rPr>
                      <w:rFonts w:ascii="微软雅黑" w:eastAsia="微软雅黑" w:hAnsi="微软雅黑" w:cs="微软雅黑"/>
                      <w:b/>
                      <w:color w:val="484848"/>
                      <w:szCs w:val="21"/>
                      <w:shd w:val="clear" w:color="auto" w:fill="FFFFFF"/>
                    </w:rPr>
                  </w:pPr>
                </w:p>
                <w:p w:rsidR="00916132" w:rsidRPr="000C562A" w:rsidRDefault="004827A3" w:rsidP="005A1CA8">
                  <w:pPr>
                    <w:snapToGrid w:val="0"/>
                    <w:spacing w:beforeLines="50" w:before="156"/>
                    <w:jc w:val="left"/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</w:pP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>2017/</w:t>
                  </w:r>
                  <w:r w:rsidRPr="000C562A"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  <w:t>06</w:t>
                  </w: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 xml:space="preserve">-2018/03  </w:t>
                  </w:r>
                  <w:r w:rsidRPr="000C562A"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  <w:t xml:space="preserve">   </w:t>
                  </w: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 xml:space="preserve">武汉市宝发创新科技有限公司  </w:t>
                  </w:r>
                  <w:r w:rsidRPr="000C562A"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Cs w:val="21"/>
                      <w:shd w:val="clear" w:color="auto" w:fill="FFFFFF"/>
                    </w:rPr>
                    <w:t xml:space="preserve">                     </w:t>
                  </w:r>
                  <w:r w:rsidRPr="000C562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>web前端开发</w:t>
                  </w:r>
                </w:p>
                <w:p w:rsidR="00916132" w:rsidRDefault="00916132" w:rsidP="005A1CA8">
                  <w:pPr>
                    <w:snapToGrid w:val="0"/>
                    <w:spacing w:beforeLines="50" w:before="156"/>
                    <w:ind w:firstLine="42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微软雅黑" w:eastAsia="微软雅黑" w:hAnsi="微软雅黑"/>
        </w:rPr>
        <w:pict>
          <v:group id="_x0000_s1076" style="position:absolute;margin-left:-6pt;margin-top:242.85pt;width:505.05pt;height:32.25pt;z-index:251728896;mso-position-horizontal-relative:margin" coordsize="64154,4191002" o:gfxdata="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">
            <v:group id="_x0000_s1080" style="position:absolute;left:420;width:63734;height:4191" coordorigin="497" coordsize="63733,4191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<v:group id="_x0000_s1085" style="position:absolute;left:3153;width:61078;height:4191" coordorigin="2381" coordsize="61093,4191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v:shape id="_x0000_s1087" type="#_x0000_t202" style="position:absolute;left:2381;width:10477;height:4191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 filled="f" stroked="f" strokeweight=".5pt">
                  <v:textbox>
                    <w:txbxContent>
                      <w:p w:rsidR="00916132" w:rsidRDefault="004827A3">
                        <w:pPr>
                          <w:snapToGrid w:val="0"/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line id="_x0000_s1086" style="position:absolute" from="11977,2145" to="63474,2145" o:gfxdata="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KyoC&#10;wAAAANsAAAAPAAAAAAAAAAEAIAAAACIAAABkcnMvZG93bnJldi54bWxQSwECFAAUAAAACACHTuJA&#10;My8FnjsAAAA5AAAAEAAAAAAAAAABACAAAAAPAQAAZHJzL3NoYXBleG1sLnhtbFBLBQYAAAAABgAG&#10;AFsBAAC5AwAAAAA=&#10;" strokecolor="#0070c0" strokeweight="1.5pt">
                  <v:stroke dashstyle="longDash" joinstyle="miter"/>
                </v:line>
              </v:group>
              <v:group id="Group 24" o:spid="_x0000_s1081" style="position:absolute;left:497;top:1575;width:1846;height:1221" coordorigin="33398,771" coordsize="3,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<o:lock v:ext="edit" aspectratio="t"/>
                <v:rect id="Rectangle 26" o:spid="_x0000_s1084" style="position:absolute;left:33398;top:772;width:1;height:1" o:gfxdata="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p5Q7sAAADb&#10;AAAADwAAAAAAAAABACAAAAAiAAAAZHJzL2Rvd25yZXYueG1sUEsBAhQAFAAAAAgAh07iQDMvBZ47&#10;AAAAOQAAABAAAAAAAAAAAQAgAAAACgEAAGRycy9zaGFwZXhtbC54bWxQSwUGAAAAAAYABgBbAQAA&#10;tAMAAAAA&#10;" stroked="f"/>
                <v:shape id="Freeform 27" o:spid="_x0000_s1083" style="position:absolute;left:33401;top:771;width:0;height:1" coordsize="72,44" o:spt="100" o:gfxdata="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YVwb4A&#10;AADbAAAADwAAAAAAAAABACAAAAAiAAAAZHJzL2Rvd25yZXYueG1sUEsBAhQAFAAAAAgAh07iQDMv&#10;BZ47AAAAOQAAABAAAAAAAAAAAQAgAAAADQEAAGRycy9zaGFwZXhtbC54bWxQSwUGAAAAAAYABgBb&#10;AQAAtwMAAAAA&#10;" adj="0,,0" path="m72,32l6,,,12,66,44,72,32xe" stroked="f">
                  <v:stroke joinstyle="round"/>
                  <v:formulas/>
                  <v:path o:connecttype="segments" o:connectlocs="72,32;6,0;0,12;66,44;72,32" o:connectangles="0,0,0,0,0"/>
                </v:shape>
                <v:shape id="Freeform 28" o:spid="_x0000_s1082" style="position:absolute;left:33401;top:772;width:1;height:0" coordsize="19,18" o:spt="100" o:gfxdata="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h/qvQAA&#10;ANsAAAAPAAAAAAAAAAEAIAAAACIAAABkcnMvZG93bnJldi54bWxQSwECFAAUAAAACACHTuJAMy8F&#10;njsAAAA5AAAAEAAAAAAAAAABACAAAAAMAQAAZHJzL3NoYXBleG1sLnhtbFBLBQYAAAAABgAGAFsB&#10;AAC2AwAAAAA=&#10;" adj="0,,0" path="m6,l19,7,13,18,,12,6,xe" stroked="f">
                  <v:stroke joinstyle="round"/>
                  <v:formulas/>
                  <v:path o:connecttype="segments" o:connectlocs="6,0;19,7;13,18;0,12;6,0" o:connectangles="0,0,0,0,0"/>
                </v:shape>
              </v:group>
            </v:group>
            <v:group id="组合 119" o:spid="_x0000_s1077" style="position:absolute;top:315;width:3240;height:3240" coordorigin="17155,6464" coordsize="3240,324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<o:lock v:ext="edit" aspectratio="t"/>
              <v:oval id="_x0000_s1079" style="position:absolute;left:17155;top:6464;width:3240;height:3240;v-text-anchor:middle" o:gfxdata="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LbavQAA&#10;ANsAAAAPAAAAAAAAAAEAIAAAACIAAABkcnMvZG93bnJldi54bWxQSwECFAAUAAAACACHTuJAMy8F&#10;njsAAAA5AAAAEAAAAAAAAAABACAAAAAMAQAAZHJzL3NoYXBleG1sLnhtbFBLBQYAAAAABgAGAFsB&#10;AAC2AwAAAAA=&#10;" strokecolor="#0070c0" strokeweight="1pt">
                <v:stroke joinstyle="miter"/>
                <o:lock v:ext="edit" aspectratio="t"/>
              </v:oval>
              <v:shape id="Freeform 44" o:spid="_x0000_s1078" style="position:absolute;left:17973;top:7227;width:1800;height:1667" coordsize="3568,3297" o:spt="100" o:gfxdata="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9F2S5AAAA2wAA&#10;AA8AAAAAAAAAAQAgAAAAIgAAAGRycy9kb3ducmV2LnhtbFBLAQIUABQAAAAIAIdO4kAzLwWeOwAA&#10;ADkAAAAQAAAAAAAAAAEAIAAAAAgBAABkcnMvc2hhcGV4bWwueG1sUEsFBgAAAAAGAAYAWwEAALID&#10;AAAAAA==&#10;" adj="0,,0" path="m3285,495v-849,,-849,,-849,c2436,209,2436,209,2436,209,2436,94,2342,,2226,,1342,,1342,,1342,,1226,,1132,94,1132,209v,286,,286,,286c283,495,283,495,283,495,127,495,,623,,780,,3011,,3011,,3011v,158,127,286,283,286c3285,3297,3285,3297,3285,3297v156,,283,-128,283,-286c3568,780,3568,780,3568,780v,-157,-127,-285,-283,-285xm1280,209v,-34,28,-62,62,-62c2226,147,2226,147,2226,147v34,,62,28,62,62c2288,487,2288,487,2288,487v-1008,,-1008,,-1008,c1280,209,1280,209,1280,209xm3503,1986v-1281,,-1281,,-1281,c2222,2044,2222,2044,2222,2044v,38,-31,69,-70,69c1430,2113,1430,2113,1430,2113v-39,,-70,-31,-70,-69c1360,1986,1360,1986,1360,1986v-1328,,-1328,,-1328,c32,1856,32,1856,32,1856v1328,,1328,,1328,c1360,1799,1360,1799,1360,1799v,-39,31,-70,70,-70c2152,1729,2152,1729,2152,1729v39,,70,31,70,70c2222,1856,2222,1856,2222,1856v1281,,1281,,1281,l3503,1986xe" fillcolor="#0070c0" stroked="f">
                <v:stroke joinstyle="round"/>
                <v:formulas/>
                <v:path o:connecttype="segments"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<o:lock v:ext="edit" aspectratio="t"/>
              </v:shape>
            </v:group>
            <w10:wrap anchorx="margin"/>
          </v:group>
        </w:pict>
      </w:r>
      <w:r>
        <w:rPr>
          <w:rFonts w:ascii="微软雅黑" w:eastAsia="微软雅黑" w:hAnsi="微软雅黑"/>
        </w:rPr>
        <w:pict>
          <v:shape id="_x0000_s1088" type="#_x0000_t202" style="position:absolute;margin-left:15.75pt;margin-top:21.6pt;width:488.25pt;height:204pt;z-index:251727872;mso-position-horizontal-relative:margin;mso-position-vertical-relative:text" o:gfxdata="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S6+F2gAAAAoBAAAPAAAAAAAAAAEAIAAAACIAAABkcnMvZG93bnJldi54bWxQSwECFAAU&#10;AAAACACHTuJAekw3pigCAAArBAAADgAAAAAAAAABACAAAAApAQAAZHJzL2Uyb0RvYy54bWxQSwUG&#10;AAAAAAYABgBZAQAAwwUAAAAA&#10;" filled="f" stroked="f" strokeweight=".5pt">
            <v:textbox>
              <w:txbxContent>
                <w:p w:rsidR="00916132" w:rsidRDefault="004827A3" w:rsidP="008E2B66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firstLineChars="0"/>
                    <w:jc w:val="lef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精通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HTML5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CSS3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，实现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各种动画特效。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擅长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使用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d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iv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+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 xml:space="preserve"> css进行网页排版以及设计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；</w:t>
                  </w:r>
                </w:p>
                <w:p w:rsidR="00916132" w:rsidRDefault="004827A3" w:rsidP="008E2B66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firstLineChars="0"/>
                    <w:jc w:val="lef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熟练运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用J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S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、DOM、BOM，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能使用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原生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代码开发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页面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功能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掌握面向对象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继承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重载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等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设计方案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；</w:t>
                  </w:r>
                </w:p>
                <w:p w:rsidR="00916132" w:rsidRDefault="004827A3" w:rsidP="008E2B66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firstLineChars="0"/>
                    <w:jc w:val="lef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熟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练运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用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ES5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ES6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TypeScript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；</w:t>
                  </w:r>
                </w:p>
                <w:p w:rsidR="00916132" w:rsidRDefault="004827A3" w:rsidP="008E2B66">
                  <w:pPr>
                    <w:numPr>
                      <w:ilvl w:val="0"/>
                      <w:numId w:val="4"/>
                    </w:numPr>
                    <w:snapToGrid w:val="0"/>
                    <w:jc w:val="lef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熟练掌握jQuery以及jQue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y ui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框架，echarts绘图；</w:t>
                  </w:r>
                </w:p>
                <w:p w:rsidR="00916132" w:rsidRDefault="004827A3" w:rsidP="008E2B66">
                  <w:pPr>
                    <w:numPr>
                      <w:ilvl w:val="0"/>
                      <w:numId w:val="4"/>
                    </w:numPr>
                    <w:snapToGrid w:val="0"/>
                    <w:jc w:val="lef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熟练掌握Angular.js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1.0+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Vue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.js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2.0+(vue-router,vuex)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实现SPA应用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;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；</w:t>
                  </w:r>
                </w:p>
                <w:p w:rsidR="00916132" w:rsidRDefault="004827A3" w:rsidP="008E2B66">
                  <w:pPr>
                    <w:numPr>
                      <w:ilvl w:val="0"/>
                      <w:numId w:val="4"/>
                    </w:numPr>
                    <w:snapToGrid w:val="0"/>
                    <w:jc w:val="lef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熟悉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web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端、wap端之间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的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差异，解决常见的浏览器兼容性问题；</w:t>
                  </w:r>
                </w:p>
                <w:p w:rsidR="00916132" w:rsidRDefault="004827A3" w:rsidP="008E2B66">
                  <w:pPr>
                    <w:numPr>
                      <w:ilvl w:val="0"/>
                      <w:numId w:val="4"/>
                    </w:numPr>
                    <w:snapToGrid w:val="0"/>
                    <w:jc w:val="lef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熟悉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ng6+Ant Design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模块化编程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;</w:t>
                  </w:r>
                </w:p>
                <w:p w:rsidR="00916132" w:rsidRDefault="004827A3" w:rsidP="008E2B66">
                  <w:pPr>
                    <w:numPr>
                      <w:ilvl w:val="0"/>
                      <w:numId w:val="4"/>
                    </w:numPr>
                    <w:snapToGrid w:val="0"/>
                    <w:jc w:val="lef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熟悉微信公众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号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微信小程序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开发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；</w:t>
                  </w:r>
                </w:p>
                <w:p w:rsidR="00916132" w:rsidRDefault="004827A3" w:rsidP="008E2B66">
                  <w:pPr>
                    <w:numPr>
                      <w:ilvl w:val="0"/>
                      <w:numId w:val="4"/>
                    </w:numPr>
                    <w:snapToGrid w:val="0"/>
                    <w:jc w:val="lef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熟练使用git、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 xml:space="preserve">svn 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代码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托管，gulp3.0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webpack3.0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前端构建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工具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；</w:t>
                  </w:r>
                </w:p>
                <w:p w:rsidR="00916132" w:rsidRDefault="004827A3" w:rsidP="008E2B66">
                  <w:pPr>
                    <w:numPr>
                      <w:ilvl w:val="0"/>
                      <w:numId w:val="4"/>
                    </w:numPr>
                    <w:snapToGrid w:val="0"/>
                    <w:jc w:val="lef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熟悉cordova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打包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webapp;</w:t>
                  </w:r>
                </w:p>
                <w:p w:rsidR="00916132" w:rsidRDefault="004827A3" w:rsidP="008E2B66">
                  <w:pPr>
                    <w:numPr>
                      <w:ilvl w:val="0"/>
                      <w:numId w:val="4"/>
                    </w:numPr>
                    <w:snapToGrid w:val="0"/>
                    <w:jc w:val="lef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了解Node.js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PHP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、MySQL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、nginx、AST抽象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语法树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等。</w:t>
                  </w:r>
                </w:p>
              </w:txbxContent>
            </v:textbox>
            <w10:wrap anchorx="margin"/>
          </v:shape>
        </w:pict>
      </w:r>
      <w:r w:rsidR="00D221D3">
        <w:pict>
          <v:group id="_x0000_s1098" style="position:absolute;margin-left:-6.95pt;margin-top:10.1pt;width:505.05pt;height:33pt;z-index:251710464" coordsize="64152,4191002" o:gfxdata="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sn4JEtsAAAALAQAADwAA&#10;AAAAAAABACAAAAAiAAAAZHJzL2Rvd25yZXYueG1sUEsBAhQAFAAAAAgAh07iQBYt4JdOBgAAUhUA&#10;AA4AAAAAAAAAAQAgAAAAKgEAAGRycy9lMm9Eb2MueG1sUEsFBgAAAAAGAAYAWQEAAOoJAAAAAA==&#10;">
            <v:group id="_x0000_s1104" style="position:absolute;left:3153;width:60999;height:4191" coordorigin="2381" coordsize="61014,4191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<v:shape id="_x0000_s1026" type="#_x0000_t202" style="position:absolute;left:2381;width:10477;height:4191" o:gfxdata="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qkqe&#10;wAAAANwAAAAPAAAAAAAAAAEAIAAAACIAAABkcnMvZG93bnJldi54bWxQSwECFAAUAAAACACHTuJA&#10;My8FnjsAAAA5AAAAEAAAAAAAAAABACAAAAAPAQAAZHJzL3NoYXBleG1sLnhtbFBLBQYAAAAABgAG&#10;AFsBAAC5AwAAAAA=&#10;" filled="f" stroked="f" strokeweight=".5pt">
                <v:textbox>
                  <w:txbxContent>
                    <w:p w:rsidR="00916132" w:rsidRDefault="004827A3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8"/>
                          <w:szCs w:val="28"/>
                        </w:rPr>
                        <w:t>基本技能</w:t>
                      </w:r>
                    </w:p>
                  </w:txbxContent>
                </v:textbox>
              </v:shape>
              <v:line id="_x0000_s1105" style="position:absolute" from="11898,1967" to="63396,1967" o:gfxdata="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i0Vi/&#10;AAAA3AAAAA8AAAAAAAAAAQAgAAAAIgAAAGRycy9kb3ducmV2LnhtbFBLAQIUABQAAAAIAIdO4kAz&#10;LwWeOwAAADkAAAAQAAAAAAAAAAEAIAAAAA4BAABkcnMvc2hhcGV4bWwueG1sUEsFBgAAAAAGAAYA&#10;WwEAALgDAAAAAA==&#10;" strokecolor="#0070c0" strokeweight="1.5pt">
                <v:stroke dashstyle="longDash" joinstyle="miter"/>
              </v:line>
            </v:group>
            <v:group id="组合 41" o:spid="_x0000_s1099" style="position:absolute;top:525;width:3238;height:3239" coordorigin="32932" coordsize="3600,36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<o:lock v:ext="edit" aspectratio="t"/>
              <v:oval id="椭圆 2" o:spid="_x0000_s1103" style="position:absolute;left:32932;width:3600;height:3600;v-text-anchor:middle" o:gfxdata="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X5I3vQAA&#10;ANsAAAAPAAAAAAAAAAEAIAAAACIAAABkcnMvZG93bnJldi54bWxQSwECFAAUAAAACACHTuJAMy8F&#10;njsAAAA5AAAAEAAAAAAAAAABACAAAAAMAQAAZHJzL3NoYXBleG1sLnhtbFBLBQYAAAAABgAGAFsB&#10;AAC2AwAAAAA=&#10;" strokecolor="#0070c0" strokeweight="1pt">
                <v:stroke joinstyle="miter"/>
                <o:lock v:ext="edit" aspectratio="t"/>
              </v:oval>
              <v:group id="Group 24" o:spid="_x0000_s1100" style="position:absolute;left:33500;top:1420;width:2052;height:1103" coordorigin="33398,772" coordsize="3,1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<o:lock v:ext="edit" aspectratio="t"/>
                <v:rect id="Rectangle 26" o:spid="_x0000_s1102" style="position:absolute;left:33398;top:772;width:1;height:1" o:gfxdata="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6PN3ugAAANwA&#10;AAAPAAAAAAAAAAEAIAAAACIAAABkcnMvZG93bnJldi54bWxQSwECFAAUAAAACACHTuJAMy8FnjsA&#10;AAA5AAAAEAAAAAAAAAABACAAAAAJAQAAZHJzL3NoYXBleG1sLnhtbFBLBQYAAAAABgAGAFsBAACz&#10;AwAAAAA=&#10;" stroked="f"/>
                <v:shape id="Freeform 28" o:spid="_x0000_s1101" style="position:absolute;left:33401;top:772;width:1;height:0" coordsize="19,18" o:spt="100" o:gfxdata="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bYtW8AAAA&#10;3AAAAA8AAAAAAAAAAQAgAAAAIgAAAGRycy9kb3ducmV2LnhtbFBLAQIUABQAAAAIAIdO4kAzLwWe&#10;OwAAADkAAAAQAAAAAAAAAAEAIAAAAAsBAABkcnMvc2hhcGV4bWwueG1sUEsFBgAAAAAGAAYAWwEA&#10;ALUDAAAAAA==&#10;" adj="0,,0" path="m6,l19,7,13,18,,12,6,xe" stroked="f">
                  <v:stroke joinstyle="round"/>
                  <v:formulas/>
                  <v:path o:connecttype="segments" o:connectlocs="6,0;19,7;13,18;0,12;6,0" o:connectangles="0,0,0,0,0"/>
                </v:shape>
              </v:group>
            </v:group>
          </v:group>
        </w:pict>
      </w:r>
      <w:r w:rsidR="004827A3"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3312795</wp:posOffset>
            </wp:positionV>
            <wp:extent cx="447675" cy="447675"/>
            <wp:effectExtent l="0" t="0" r="0" b="0"/>
            <wp:wrapNone/>
            <wp:docPr id="259" name="图片 259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6132" w:rsidRDefault="00F16714">
      <w:pPr>
        <w:snapToGrid w:val="0"/>
        <w:rPr>
          <w:rFonts w:ascii="微软雅黑" w:eastAsia="微软雅黑" w:hAnsi="微软雅黑"/>
        </w:rPr>
      </w:pPr>
      <w:r>
        <w:lastRenderedPageBreak/>
        <w:pict>
          <v:group id="_x0000_s1069" style="position:absolute;left:0;text-align:left;margin-left:241.5pt;margin-top:650.15pt;width:253.45pt;height:6pt;z-index:251714560;mso-position-horizontal-relative:margin" coordorigin="-6363,1575" coordsize="35960,994492" o:gfxdata="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Nt5cAbcAAAADQEAAA8AAAAAAAAA&#10;AQAgAAAAIgAAAGRycy9kb3ducmV2LnhtbFBLAQIUABQAAAAIAIdO4kCio1OdKwUAADMRAAAOAAAA&#10;AAAAAAEAIAAAACsBAABkcnMvZTJvRG9jLnhtbFBLBQYAAAAABgAGAFkBAADICAAAAAA=&#10;">
            <v:line id="_x0000_s1073" style="position:absolute;flip:y" from="-6363,2560" to="29596,2570" o:gfxdata="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9muC8AAAA&#10;3AAAAA8AAAAAAAAAAQAgAAAAIgAAAGRycy9kb3ducmV2LnhtbFBLAQIUABQAAAAIAIdO4kAzLwWe&#10;OwAAADkAAAAQAAAAAAAAAAEAIAAAAAsBAABkcnMvc2hhcGV4bWwueG1sUEsFBgAAAAAGAAYAWwEA&#10;ALUDAAAAAA==&#10;" strokecolor="#0070c0" strokeweight="1.5pt">
              <v:stroke dashstyle="longDash" joinstyle="miter"/>
            </v:line>
            <v:group id="Group 24" o:spid="_x0000_s1070" style="position:absolute;left:1770;top:1575;width:573;height:333" coordorigin="33401,771" coordsize="1,0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<o:lock v:ext="edit" aspectratio="t"/>
              <v:shape id="Freeform 27" o:spid="_x0000_s1072" style="position:absolute;left:33401;top:771;width:0;height:1" coordsize="72,44" o:spt="100" o:gfxdata="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UeFy/&#10;AAAA3AAAAA8AAAAAAAAAAQAgAAAAIgAAAGRycy9kb3ducmV2LnhtbFBLAQIUABQAAAAIAIdO4kAz&#10;LwWeOwAAADkAAAAQAAAAAAAAAAEAIAAAAA4BAABkcnMvc2hhcGV4bWwueG1sUEsFBgAAAAAGAAYA&#10;WwEAALgDAAAAAA==&#10;" adj="0,,0" path="m72,32l6,,,12,66,44,72,32xe" stroked="f">
                <v:stroke joinstyle="round"/>
                <v:formulas/>
                <v:path o:connecttype="segments" o:connectlocs="72,32;6,0;0,12;66,44;72,32" o:connectangles="0,0,0,0,0"/>
              </v:shape>
              <v:shape id="Freeform 28" o:spid="_x0000_s1071" style="position:absolute;left:33401;top:772;width:1;height:0" coordsize="19,18" o:spt="100" o:gfxdata="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ruo74A&#10;AADcAAAADwAAAAAAAAABACAAAAAiAAAAZHJzL2Rvd25yZXYueG1sUEsBAhQAFAAAAAgAh07iQDMv&#10;BZ47AAAAOQAAABAAAAAAAAAAAQAgAAAADQEAAGRycy9zaGFwZXhtbC54bWxQSwUGAAAAAAYABgBb&#10;AQAAtwMAAAAA&#10;" adj="0,,0" path="m6,l19,7,13,18,,12,6,xe" stroked="f">
                <v:stroke joinstyle="round"/>
                <v:formulas/>
                <v:path o:connecttype="segments" o:connectlocs="6,0;19,7;13,18;0,12;6,0" o:connectangles="0,0,0,0,0"/>
              </v:shape>
            </v:group>
            <w10:wrap anchorx="margin"/>
          </v:group>
        </w:pict>
      </w:r>
      <w:r>
        <w:rPr>
          <w:rFonts w:ascii="微软雅黑" w:eastAsia="微软雅黑" w:hAnsi="微软雅黑"/>
        </w:rPr>
        <w:pict>
          <v:group id="_x0000_s1028" style="position:absolute;left:0;text-align:left;margin-left:3.05pt;margin-top:450.75pt;width:491.9pt;height:34.35pt;z-index:251717632;mso-position-horizontal-relative:margin" coordsize="63436,4191002" o:gfxdata="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">
            <v:group id="组合 576" o:spid="_x0000_s1036" style="position:absolute;left:3153;width:60283;height:4191" coordorigin="2381" coordsize="60298,4191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<v:shape id="文本框 577" o:spid="_x0000_s1038" type="#_x0000_t202" style="position:absolute;left:2381;width:10477;height:4191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 filled="f" stroked="f" strokeweight=".5pt">
                <v:textbox>
                  <w:txbxContent>
                    <w:p w:rsidR="00916132" w:rsidRDefault="004827A3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  <v:line id="直接连接符 578" o:spid="_x0000_s1037" style="position:absolute" from="11182,2111" to="62680,2111" o:gfxdata="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4JGb4A&#10;AADbAAAADwAAAAAAAAABACAAAAAiAAAAZHJzL2Rvd25yZXYueG1sUEsBAhQAFAAAAAgAh07iQDMv&#10;BZ47AAAAOQAAABAAAAAAAAAAAQAgAAAADQEAAGRycy9zaGFwZXhtbC54bWxQSwUGAAAAAAYABgBb&#10;AQAAtwMAAAAA&#10;" strokecolor="#0070c0" strokeweight="1.5pt">
                <v:stroke dashstyle="longDash" joinstyle="miter"/>
              </v:line>
            </v:group>
            <v:group id="组合 41" o:spid="_x0000_s1029" style="position:absolute;top:525;width:3238;height:3239" coordorigin="32932" coordsize="3600,36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<o:lock v:ext="edit" aspectratio="t"/>
              <v:oval id="椭圆 2" o:spid="_x0000_s1035" style="position:absolute;left:32932;width:3600;height:3600;v-text-anchor:middle" o:gfxdata="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Tm6VvQAA&#10;ANsAAAAPAAAAAAAAAAEAIAAAACIAAABkcnMvZG93bnJldi54bWxQSwECFAAUAAAACACHTuJAMy8F&#10;njsAAAA5AAAAEAAAAAAAAAABACAAAAAMAQAAZHJzL3NoYXBleG1sLnhtbFBLBQYAAAAABgAGAFsB&#10;AAC2AwAAAAA=&#10;" strokecolor="#0070c0" strokeweight="1pt">
                <v:stroke joinstyle="miter"/>
                <o:lock v:ext="edit" aspectratio="t"/>
              </v:oval>
              <v:group id="Group 24" o:spid="_x0000_s1030" style="position:absolute;left:33392;top:770;width:2880;height:2059" coordorigin="33398,770" coordsize="4,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<o:lock v:ext="edit" aspectratio="t"/>
                <v:shape id="Freeform 25" o:spid="_x0000_s1034" style="position:absolute;left:33398;top:770;width:5;height:4" coordsize="4096,2930" o:spt="100" o:gfxdata="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RwFrsAAADb&#10;AAAADwAAAAAAAAABACAAAAAiAAAAZHJzL2Rvd25yZXYueG1sUEsBAhQAFAAAAAgAh07iQDMvBZ47&#10;AAAAOQAAABAAAAAAAAAAAQAgAAAACgEAAGRycy9zaGFwZXhtbC54bWxQSwUGAAAAAAYABgBbAQAA&#10;tAMAAAAA&#10;" adj="0,,0" path="m4096,983c2031,,2031,,2031,,,1007,,1007,,1007v914,453,914,453,914,453c914,2523,914,2523,914,2523v46,35,46,35,46,35c979,2572,1432,2914,2043,2930v13,,26,,39,c2680,2930,3066,2580,3083,2565v37,-34,37,-34,37,-34c3120,1471,3120,1471,3120,1471l4096,983xm2033,258c3566,988,3566,988,3566,988,2032,1755,2032,1755,2032,1755,523,1007,523,1007,523,1007l2033,258xm2888,2425v-103,79,-416,282,-839,273c1619,2687,1268,2484,1147,2405v,-829,,-829,,-829c2032,2015,2032,2015,2032,2015v856,-428,856,-428,856,-428l2888,2425xe" fillcolor="#0070c0" strokecolor="#0070c0">
                  <v:stroke joinstyle="round"/>
                  <v:formulas/>
                  <v:path o:connecttype="segments" o:connectlocs="452,108;224,0;0,111;100,160;100,278;105,281;225,323;229,323;340,282;344,279;344,162;452,108;224,28;393,108;224,193;57,111;224,28;318,267;226,297;126,265;126,173;224,222;318,174;318,267" o:connectangles="0,0,0,0,0,0,0,0,0,0,0,0,0,0,0,0,0,0,0,0,0,0,0,0"/>
                </v:shape>
                <v:rect id="Rectangle 26" o:spid="_x0000_s1033" style="position:absolute;left:33398;top:772;width:1;height:1" o:gfxdata="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MBJe8AAAA&#10;2wAAAA8AAAAAAAAAAQAgAAAAIgAAAGRycy9kb3ducmV2LnhtbFBLAQIUABQAAAAIAIdO4kAzLwWe&#10;OwAAADkAAAAQAAAAAAAAAAEAIAAAAAsBAABkcnMvc2hhcGV4bWwueG1sUEsFBgAAAAAGAAYAWwEA&#10;ALUDAAAAAA==&#10;" stroked="f"/>
                <v:shape id="Freeform 27" o:spid="_x0000_s1032" style="position:absolute;left:33401;top:771;width:0;height:1" coordsize="72,44" o:spt="100" o:gfxdata="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VX6vQAA&#10;ANsAAAAPAAAAAAAAAAEAIAAAACIAAABkcnMvZG93bnJldi54bWxQSwECFAAUAAAACACHTuJAMy8F&#10;njsAAAA5AAAAEAAAAAAAAAABACAAAAAMAQAAZHJzL3NoYXBleG1sLnhtbFBLBQYAAAAABgAGAFsB&#10;AAC2AwAAAAA=&#10;" adj="0,,0" path="m72,32l6,,,12,66,44,72,32xe" stroked="f">
                  <v:stroke joinstyle="round"/>
                  <v:formulas/>
                  <v:path o:connecttype="segments" o:connectlocs="72,32;6,0;0,12;66,44;72,32" o:connectangles="0,0,0,0,0"/>
                </v:shape>
                <v:shape id="Freeform 28" o:spid="_x0000_s1031" style="position:absolute;left:33401;top:772;width:1;height:0" coordsize="19,18" o:spt="100" o:gfxdata="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nZD28AAAA&#10;2wAAAA8AAAAAAAAAAQAgAAAAIgAAAGRycy9kb3ducmV2LnhtbFBLAQIUABQAAAAIAIdO4kAzLwWe&#10;OwAAADkAAAAQAAAAAAAAAAEAIAAAAAsBAABkcnMvc2hhcGV4bWwueG1sUEsFBgAAAAAGAAYAWwEA&#10;ALUDAAAAAA==&#10;" adj="0,,0" path="m6,l19,7,13,18,,12,6,xe" stroked="f">
                  <v:stroke joinstyle="round"/>
                  <v:formulas/>
                  <v:path o:connecttype="segments" o:connectlocs="6,0;19,7;13,18;0,12;6,0" o:connectangles="0,0,0,0,0"/>
                </v:shape>
              </v:group>
            </v:group>
            <w10:wrap anchorx="margin"/>
          </v:group>
        </w:pict>
      </w:r>
      <w:r>
        <w:rPr>
          <w:rFonts w:ascii="微软雅黑" w:eastAsia="微软雅黑" w:hAnsi="微软雅黑"/>
        </w:rPr>
        <w:pict>
          <v:group id="_x0000_s1052" style="position:absolute;left:0;text-align:left;margin-left:3pt;margin-top:648.9pt;width:232.6pt;height:33pt;z-index:251716608;mso-position-horizontal-relative:margin" coordsize="29541,4191002" o:gfxdata="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">
            <v:group id="_x0000_s1060" style="position:absolute;left:476;width:29065;height:4191" coordorigin="497" coordsize="29076,4191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<v:group id="_x0000_s1065" style="position:absolute;left:3153;width:26421;height:4191" coordorigin="2381" coordsize="26427,4191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<v:shape id="_x0000_s1067" type="#_x0000_t202" style="position:absolute;left:2381;width:10477;height:4191" o:gfxdata="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s6jm&#10;wAAAANwAAAAPAAAAAAAAAAEAIAAAACIAAABkcnMvZG93bnJldi54bWxQSwECFAAUAAAACACHTuJA&#10;My8FnjsAAAA5AAAAEAAAAAAAAAABACAAAAAPAQAAZHJzL3NoYXBleG1sLnhtbFBLBQYAAAAABgAG&#10;AFsBAAC5AwAAAAA=&#10;" filled="f" stroked="f" strokeweight=".5pt">
                  <v:textbox>
                    <w:txbxContent>
                      <w:p w:rsidR="00916132" w:rsidRDefault="004827A3">
                        <w:pPr>
                          <w:snapToGrid w:val="0"/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_x0000_s1066" style="position:absolute" from="12243,2051" to="28809,2051" o:gfxdata="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zMgvQAA&#10;ANwAAAAPAAAAAAAAAAEAIAAAACIAAABkcnMvZG93bnJldi54bWxQSwECFAAUAAAACACHTuJAMy8F&#10;njsAAAA5AAAAEAAAAAAAAAABACAAAAAMAQAAZHJzL3NoYXBleG1sLnhtbFBLBQYAAAAABgAGAFsB&#10;AAC2AwAAAAA=&#10;" strokecolor="#0070c0" strokeweight="1.5pt">
                  <v:stroke dashstyle="longDash" joinstyle="miter"/>
                </v:line>
              </v:group>
              <v:group id="Group 24" o:spid="_x0000_s1061" style="position:absolute;left:497;top:1575;width:1846;height:1221" coordorigin="33398,771" coordsize="3,2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<o:lock v:ext="edit" aspectratio="t"/>
                <v:rect id="Rectangle 26" o:spid="_x0000_s1064" style="position:absolute;left:33398;top:772;width:1;height:1" o:gfxdata="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wx8ugAAANwA&#10;AAAPAAAAAAAAAAEAIAAAACIAAABkcnMvZG93bnJldi54bWxQSwECFAAUAAAACACHTuJAMy8FnjsA&#10;AAA5AAAAEAAAAAAAAAABACAAAAAJAQAAZHJzL3NoYXBleG1sLnhtbFBLBQYAAAAABgAGAFsBAACz&#10;AwAAAAA=&#10;" stroked="f"/>
                <v:shape id="Freeform 27" o:spid="_x0000_s1063" style="position:absolute;left:33401;top:771;width:0;height:1" coordsize="72,44" o:spt="100" o:gfxdata="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MMM2/&#10;AAAA3AAAAA8AAAAAAAAAAQAgAAAAIgAAAGRycy9kb3ducmV2LnhtbFBLAQIUABQAAAAIAIdO4kAz&#10;LwWeOwAAADkAAAAQAAAAAAAAAAEAIAAAAA4BAABkcnMvc2hhcGV4bWwueG1sUEsFBgAAAAAGAAYA&#10;WwEAALgDAAAAAA==&#10;" adj="0,,0" path="m72,32l6,,,12,66,44,72,32xe" stroked="f">
                  <v:stroke joinstyle="round"/>
                  <v:formulas/>
                  <v:path o:connecttype="segments" o:connectlocs="72,32;6,0;0,12;66,44;72,32" o:connectangles="0,0,0,0,0"/>
                </v:shape>
                <v:shape id="Freeform 28" o:spid="_x0000_s1062" style="position:absolute;left:33401;top:772;width:1;height:0" coordsize="19,18" o:spt="100" o:gfxdata="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SaAxvQAA&#10;ANwAAAAPAAAAAAAAAAEAIAAAACIAAABkcnMvZG93bnJldi54bWxQSwECFAAUAAAACACHTuJAMy8F&#10;njsAAAA5AAAAEAAAAAAAAAABACAAAAAMAQAAZHJzL3NoYXBleG1sLnhtbFBLBQYAAAAABgAGAFsB&#10;AAC2AwAAAAA=&#10;" adj="0,,0" path="m6,l19,7,13,18,,12,6,xe" stroked="f">
                  <v:stroke joinstyle="round"/>
                  <v:formulas/>
                  <v:path o:connecttype="segments" o:connectlocs="6,0;19,7;13,18;0,12;6,0" o:connectangles="0,0,0,0,0"/>
                </v:shape>
              </v:group>
            </v:group>
            <v:oval id="_x0000_s1059" style="position:absolute;top:190;width:3239;height:3240;v-text-anchor:middle" o:gfxdata="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c/1vQAA&#10;ANwAAAAPAAAAAAAAAAEAIAAAACIAAABkcnMvZG93bnJldi54bWxQSwECFAAUAAAACACHTuJAMy8F&#10;njsAAAA5AAAAEAAAAAAAAAABACAAAAAMAQAAZHJzL3NoYXBleG1sLnhtbFBLBQYAAAAABgAGAFsB&#10;AAC2AwAAAAA=&#10;" fillcolor="white [3212]" strokecolor="#0070c0" strokeweight="1pt">
              <v:stroke joinstyle="miter"/>
              <o:lock v:ext="edit" aspectratio="t"/>
            </v:oval>
            <v:group id="Group 10" o:spid="_x0000_s1053" style="position:absolute;left:857;top:952;width:1800;height:1680" coordorigin=",23909" coordsize="2,2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<o:lock v:ext="edit" aspectratio="t"/>
              <v:shape id="Freeform 11" o:spid="_x0000_s1058" style="position:absolute;top:23909;width:0;height:2" coordsize="368,3582" o:spt="100" o:gfxdata="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xQBzvQAA&#10;ANwAAAAPAAAAAAAAAAEAIAAAACIAAABkcnMvZG93bnJldi54bWxQSwECFAAUAAAACACHTuJAMy8F&#10;njsAAAA5AAAAEAAAAAAAAAABACAAAAAMAQAAZHJzL3NoYXBleG1sLnhtbFBLBQYAAAAABgAGAFsB&#10;AAC2AwAAAAA=&#10;" adj="0,,0" path="m,3398c,178,,178,,178,,78,83,,184,,284,,368,78,368,178v,3226,,3226,,3226c368,3504,284,3582,184,3582,83,3582,,3499,,3398xe" fillcolor="#0061b0" stroked="f">
                <v:stroke joinstyle="round"/>
                <v:formulas/>
                <v:path o:connecttype="segments" o:connectlocs="0,213;0,11;11,0;23,11;23,213;11,225;0,213" o:connectangles="0,0,0,0,0,0,0"/>
              </v:shape>
              <v:shape id="Freeform 12" o:spid="_x0000_s1057" style="position:absolute;left:2;top:23910;width:0;height:1" coordsize="368,1802" o:spt="100" o:gfxdata="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qB1L4A&#10;AADcAAAADwAAAAAAAAABACAAAAAiAAAAZHJzL2Rvd25yZXYueG1sUEsBAhQAFAAAAAgAh07iQDMv&#10;BZ47AAAAOQAAABAAAAAAAAAAAQAgAAAADQEAAGRycy9zaGFwZXhtbC54bWxQSwUGAAAAAAYABgBb&#10;AQAAtwMAAAAA&#10;" adj="0,,0" path="m,1618c,179,,179,,179,,78,84,,184,,285,,368,78,368,179v,1439,,1439,,1439c368,1719,285,1797,184,1797,84,1802,,1719,,1618xe" fillcolor="#0061b0" stroked="f">
                <v:stroke joinstyle="round"/>
                <v:formulas/>
                <v:path o:connecttype="segments" o:connectlocs="0,101;0,11;11,0;23,11;23,101;11,112;0,101" o:connectangles="0,0,0,0,0,0,0"/>
              </v:shape>
              <v:shape id="Freeform 13" o:spid="_x0000_s1056" style="position:absolute;top:23911;width:2;height:0" coordsize="3722,358" o:spt="100" o:gfxdata="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timy8AAAA&#10;3AAAAA8AAAAAAAAAAQAgAAAAIgAAAGRycy9kb3ducmV2LnhtbFBLAQIUABQAAAAIAIdO4kAzLwWe&#10;OwAAADkAAAAQAAAAAAAAAAEAIAAAAAsBAABkcnMvc2hhcGV4bWwueG1sUEsFBgAAAAAGAAYAWwEA&#10;ALUDAAAAAA==&#10;" adj="0,,0" path="m189,c3538,,3538,,3538,v100,,184,84,184,179c3722,280,3638,358,3538,358v-3349,,-3349,,-3349,c89,358,5,274,5,179,,79,83,,189,xe" fillcolor="#0061b0" stroked="f">
                <v:stroke joinstyle="round"/>
                <v:formulas/>
                <v:path o:connecttype="segments" o:connectlocs="11,0;221,0;233,11;221,22;11,22;0,11;11,0" o:connectangles="0,0,0,0,0,0,0"/>
              </v:shape>
              <v:shape id="Freeform 14" o:spid="_x0000_s1055" style="position:absolute;top:23909;width:2;height:0" coordsize="3343,357" o:spt="100" o:gfxdata="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SX2a/&#10;AAAA3AAAAA8AAAAAAAAAAQAgAAAAIgAAAGRycy9kb3ducmV2LnhtbFBLAQIUABQAAAAIAIdO4kAz&#10;LwWeOwAAADkAAAAQAAAAAAAAAAEAIAAAAA4BAABkcnMvc2hhcGV4bWwueG1sUEsFBgAAAAAGAAYA&#10;WwEAALgDAAAAAA==&#10;" adj="0,,0" path="m184,c3159,,3159,,3159,v100,,184,83,184,178c3343,279,3259,357,3159,357v-2975,,-2975,,-2975,c84,357,,273,,178,,78,84,,184,xe" fillcolor="#0061b0" stroked="f">
                <v:stroke joinstyle="round"/>
                <v:formulas/>
                <v:path o:connecttype="segments" o:connectlocs="11,0;198,0;210,10;198,22;11,22;0,10;11,0" o:connectangles="0,0,0,0,0,0,0"/>
              </v:shape>
              <v:shape id="Freeform 15" o:spid="_x0000_s1054" style="position:absolute;top:23909;width:2;height:2" coordsize="2667,2606" o:spt="100" o:gfxdata="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+YCOvQAA&#10;ANwAAAAPAAAAAAAAAAEAIAAAACIAAABkcnMvZG93bnJldi54bWxQSwECFAAUAAAACACHTuJAMy8F&#10;njsAAAA5AAAAEAAAAAAAAAABACAAAAAMAQAAZHJzL3NoYXBleG1sLnhtbFBLBQYAAAAABgAGAFsB&#10;AAC2AwAAAAA=&#10;" adj="0,,0" path="m100,2148c2199,100,2199,100,2199,100,2299,,2466,,2567,100v100,100,100,257,,357c469,2505,469,2505,469,2505v-101,101,-268,101,-369,c,2405,,2248,100,2148xe" fillcolor="#0061b0" stroked="f">
                <v:stroke joinstyle="round"/>
                <v:formulas/>
                <v:path o:connecttype="segments" o:connectlocs="6,135;137,6;160,6;160,28;29,157;6,157;6,135" o:connectangles="0,0,0,0,0,0,0"/>
              </v:shape>
            </v:group>
            <w10:wrap anchorx="margin"/>
          </v:group>
        </w:pict>
      </w:r>
      <w:r>
        <w:rPr>
          <w:rFonts w:ascii="微软雅黑" w:eastAsia="微软雅黑" w:hAnsi="微软雅黑"/>
        </w:rPr>
        <w:pict>
          <v:shape id="_x0000_s1051" type="#_x0000_t202" style="position:absolute;left:0;text-align:left;margin-left:9.8pt;margin-top:531pt;width:494pt;height:90pt;z-index:251723776;mso-position-horizontal-relative:margin" o:gfxdata="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yTL1doAAAANAQAADwAAAAAAAAABACAAAAAiAAAAZHJzL2Rvd25yZXYueG1sUEsBAhQAFAAA&#10;AAgAh07iQKb8POwmAgAAKwQAAA4AAAAAAAAAAQAgAAAAKQEAAGRycy9lMm9Eb2MueG1sUEsFBgAA&#10;AAAGAAYAWQEAAMEFAAAAAA==&#10;" filled="f" stroked="f" strokeweight=".5pt">
            <v:textbox>
              <w:txbxContent>
                <w:p w:rsidR="00916132" w:rsidRPr="005A1CA8" w:rsidRDefault="004827A3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5A1CA8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2017.06-2018.03    </w:t>
                  </w:r>
                  <w:r w:rsidRPr="005A1CA8">
                    <w:rPr>
                      <w:rFonts w:ascii="微软雅黑" w:eastAsia="微软雅黑" w:hAnsi="微软雅黑"/>
                      <w:color w:val="000000" w:themeColor="text1"/>
                    </w:rPr>
                    <w:t xml:space="preserve">            </w:t>
                  </w:r>
                  <w:r w:rsidRPr="005A1CA8">
                    <w:rPr>
                      <w:rFonts w:ascii="微软雅黑" w:eastAsia="微软雅黑" w:hAnsi="微软雅黑" w:hint="eastAsia"/>
                      <w:color w:val="000000" w:themeColor="text1"/>
                    </w:rPr>
                    <w:t xml:space="preserve">武汉市宝发创新科技有限公司      </w:t>
                  </w:r>
                  <w:r w:rsidRPr="005A1CA8">
                    <w:rPr>
                      <w:rFonts w:ascii="微软雅黑" w:eastAsia="微软雅黑" w:hAnsi="微软雅黑"/>
                      <w:color w:val="000000" w:themeColor="text1"/>
                    </w:rPr>
                    <w:t xml:space="preserve">       </w:t>
                  </w:r>
                  <w:r w:rsidRPr="005A1CA8">
                    <w:rPr>
                      <w:rFonts w:ascii="微软雅黑" w:eastAsia="微软雅黑" w:hAnsi="微软雅黑"/>
                      <w:color w:val="000000" w:themeColor="text1"/>
                    </w:rPr>
                    <w:tab/>
                  </w:r>
                  <w:r w:rsidRPr="005A1CA8">
                    <w:rPr>
                      <w:rFonts w:ascii="微软雅黑" w:eastAsia="微软雅黑" w:hAnsi="微软雅黑" w:hint="eastAsia"/>
                      <w:color w:val="000000" w:themeColor="text1"/>
                    </w:rPr>
                    <w:t>web前端开发工程师</w:t>
                  </w:r>
                </w:p>
                <w:p w:rsidR="00916132" w:rsidRDefault="004827A3">
                  <w:pPr>
                    <w:snapToGrid w:val="0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负责公司网站、H5、pad、webapp一系列前端开发工作。</w:t>
                  </w:r>
                </w:p>
                <w:p w:rsidR="00916132" w:rsidRPr="005A1CA8" w:rsidRDefault="004827A3" w:rsidP="005A1CA8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5A1CA8">
                    <w:rPr>
                      <w:rFonts w:ascii="微软雅黑" w:eastAsia="微软雅黑" w:hAnsi="微软雅黑" w:hint="eastAsia"/>
                      <w:color w:val="000000" w:themeColor="text1"/>
                    </w:rPr>
                    <w:t>2018.04-2019.03     武汉百胜睿迪有限公司（上海百胜软件股份有限公司）     前端开发工程师</w:t>
                  </w:r>
                </w:p>
                <w:p w:rsidR="00916132" w:rsidRDefault="004827A3" w:rsidP="000C562A">
                  <w:pPr>
                    <w:snapToGrid w:val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负责公司icrm、ishop项目一系列前端开发工作。</w:t>
                  </w:r>
                </w:p>
                <w:p w:rsidR="00916132" w:rsidRDefault="004827A3">
                  <w:pPr>
                    <w:snapToGrid w:val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 xml:space="preserve">    </w:t>
                  </w:r>
                </w:p>
                <w:p w:rsidR="00916132" w:rsidRDefault="00916132">
                  <w:pPr>
                    <w:snapToGrid w:val="0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</w:p>
              </w:txbxContent>
            </v:textbox>
            <w10:wrap anchorx="margin"/>
          </v:shape>
        </w:pict>
      </w:r>
      <w:r w:rsidR="00D221D3">
        <w:rPr>
          <w:rFonts w:ascii="微软雅黑" w:eastAsia="微软雅黑" w:hAnsi="微软雅黑"/>
        </w:rPr>
        <w:pict>
          <v:shape id="_x0000_s1027" type="#_x0000_t202" style="position:absolute;left:0;text-align:left;margin-left:-8.65pt;margin-top:.75pt;width:522.15pt;height:437.9pt;z-index:251712512;mso-position-horizontal-relative:margin" o:gfxdata="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uKzdx&#10;1wAAAAcBAAAPAAAAAAAAAAEAIAAAACIAAABkcnMvZG93bnJldi54bWxQSwECFAAUAAAACACHTuJA&#10;b8Y2zSICAAApBAAADgAAAAAAAAABACAAAAAmAQAAZHJzL2Uyb0RvYy54bWxQSwUGAAAAAAYABgBZ&#10;AQAAugUAAAAA&#10;" filled="f" stroked="f" strokeweight=".5pt">
            <v:textbox>
              <w:txbxContent>
                <w:p w:rsidR="00916132" w:rsidRPr="008E2B66" w:rsidRDefault="004827A3" w:rsidP="005A1CA8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开发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部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：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web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前端</w:t>
                  </w:r>
                  <w:r w:rsidRPr="008E2B66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开发</w:t>
                  </w:r>
                </w:p>
                <w:p w:rsidR="00916132" w:rsidRPr="008E2B66" w:rsidRDefault="004827A3" w:rsidP="005A1CA8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参与项目：</w:t>
                  </w:r>
                  <w:hyperlink r:id="rId13" w:history="1">
                    <w:r w:rsidRPr="008E2B66">
                      <w:rPr>
                        <w:rStyle w:val="a7"/>
                        <w:rFonts w:ascii="微软雅黑" w:eastAsia="微软雅黑" w:hAnsi="微软雅黑" w:cs="微软雅黑" w:hint="eastAsia"/>
                        <w:color w:val="484848"/>
                        <w:szCs w:val="21"/>
                        <w:shd w:val="clear" w:color="auto" w:fill="FFFFFF"/>
                      </w:rPr>
                      <w:t>http://310.vip</w:t>
                    </w:r>
                  </w:hyperlink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（网站）</w:t>
                  </w:r>
                  <w:hyperlink r:id="rId14" w:history="1">
                    <w:r w:rsidRPr="008E2B66">
                      <w:rPr>
                        <w:rStyle w:val="a7"/>
                        <w:rFonts w:ascii="微软雅黑" w:eastAsia="微软雅黑" w:hAnsi="微软雅黑" w:cs="微软雅黑" w:hint="eastAsia"/>
                        <w:color w:val="484848"/>
                        <w:szCs w:val="21"/>
                        <w:shd w:val="clear" w:color="auto" w:fill="FFFFFF"/>
                      </w:rPr>
                      <w:t>http://jihua.310.vip</w:t>
                    </w:r>
                  </w:hyperlink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（网站）</w:t>
                  </w:r>
                  <w:hyperlink r:id="rId15" w:history="1">
                    <w:r w:rsidRPr="008E2B66">
                      <w:rPr>
                        <w:rStyle w:val="a7"/>
                        <w:rFonts w:ascii="微软雅黑" w:eastAsia="微软雅黑" w:hAnsi="微软雅黑" w:cs="微软雅黑" w:hint="eastAsia"/>
                        <w:color w:val="484848"/>
                        <w:szCs w:val="21"/>
                        <w:shd w:val="clear" w:color="auto" w:fill="FFFFFF"/>
                      </w:rPr>
                      <w:t>http://www.310.vip/padhome</w:t>
                    </w:r>
                  </w:hyperlink>
                  <w:r w:rsidRPr="008E2B66">
                    <w:rPr>
                      <w:rStyle w:val="a7"/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br/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（pad应用）</w:t>
                  </w:r>
                  <w:hyperlink r:id="rId16" w:history="1">
                    <w:r w:rsidRPr="008E2B66">
                      <w:rPr>
                        <w:rStyle w:val="a7"/>
                        <w:rFonts w:ascii="微软雅黑" w:eastAsia="微软雅黑" w:hAnsi="微软雅黑" w:cs="微软雅黑" w:hint="eastAsia"/>
                        <w:color w:val="484848"/>
                        <w:szCs w:val="21"/>
                        <w:shd w:val="clear" w:color="auto" w:fill="FFFFFF"/>
                      </w:rPr>
                      <w:t>http://m.surewin.com</w:t>
                    </w:r>
                  </w:hyperlink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（微信H5）</w:t>
                  </w: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ab/>
                  </w:r>
                  <w:hyperlink r:id="rId17" w:history="1">
                    <w:r w:rsidRPr="008E2B66">
                      <w:rPr>
                        <w:rStyle w:val="a7"/>
                        <w:rFonts w:ascii="微软雅黑" w:eastAsia="微软雅黑" w:hAnsi="微软雅黑" w:cs="微软雅黑" w:hint="eastAsia"/>
                        <w:color w:val="484848"/>
                        <w:szCs w:val="21"/>
                        <w:shd w:val="clear" w:color="auto" w:fill="FFFFFF"/>
                      </w:rPr>
                      <w:t>http://www.longw.vip</w:t>
                    </w:r>
                  </w:hyperlink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（网站）</w:t>
                  </w:r>
                </w:p>
                <w:p w:rsidR="00916132" w:rsidRPr="008E2B66" w:rsidRDefault="004827A3" w:rsidP="005A1CA8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公司从事于体彩行业，专注于足彩信息数据推荐，主要服务于彩票店主以及广大彩民。</w:t>
                  </w:r>
                </w:p>
                <w:p w:rsidR="00916132" w:rsidRPr="008E2B66" w:rsidRDefault="004827A3" w:rsidP="005A1CA8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8E2B66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项目网站、H5网页前端主要使用jQuery、zepto.js、bootstrap、layer、echarts以及各js插件，pad、webapp使用Cordova+Angular.js+Ionic构建。</w:t>
                  </w:r>
                </w:p>
                <w:p w:rsidR="00916132" w:rsidRDefault="00916132" w:rsidP="005A1CA8">
                  <w:pPr>
                    <w:snapToGrid w:val="0"/>
                    <w:spacing w:beforeLines="50" w:before="156"/>
                    <w:ind w:firstLine="42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</w:p>
                <w:p w:rsidR="00916132" w:rsidRDefault="004827A3" w:rsidP="005A1CA8">
                  <w:pPr>
                    <w:snapToGrid w:val="0"/>
                    <w:spacing w:beforeLines="50" w:before="156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5A1CA8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Cs w:val="21"/>
                      <w:shd w:val="clear" w:color="auto" w:fill="FFFFFF"/>
                    </w:rPr>
                    <w:t>项目收获</w:t>
                  </w: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：</w:t>
                  </w:r>
                </w:p>
                <w:p w:rsidR="00916132" w:rsidRPr="000C562A" w:rsidRDefault="004827A3" w:rsidP="005A1CA8">
                  <w:pPr>
                    <w:pStyle w:val="a8"/>
                    <w:numPr>
                      <w:ilvl w:val="0"/>
                      <w:numId w:val="10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个人觉得前端是个比较麻烦的工作，也是个比较有趣的工作。麻烦在于浏览器的兼容性、页面性能优化，前端有趣也在于如何去解决这类问题。之前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工作jquery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用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的比较多,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直接操作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dom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习惯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后使用MVVM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框架数据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驱动视图反而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有点不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适应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。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Angular.js1.0+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框架现在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虽然已经没落，但是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双向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数据绑定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在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构建后台应用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上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面还是很有优势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；</w:t>
                  </w:r>
                </w:p>
                <w:p w:rsidR="00916132" w:rsidRPr="000C562A" w:rsidRDefault="004827A3" w:rsidP="005A1CA8">
                  <w:pPr>
                    <w:pStyle w:val="a8"/>
                    <w:numPr>
                      <w:ilvl w:val="0"/>
                      <w:numId w:val="10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Vue上手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快，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组件化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的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思想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提高了代码的管理及复用率。V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ue在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语法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、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模块化上面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很大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部分借鉴了ng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 xml:space="preserve">和 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react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，个人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 xml:space="preserve">比较喜欢使用vue , 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在做商城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的项目的时候发现vuex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是个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很nice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的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东西，有点像angualr.js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中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的$rootScope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和react的redux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,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但是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vuex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有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状态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单向</w:t>
                  </w:r>
                  <w:r w:rsidRPr="000C562A"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数据流，</w:t>
                  </w: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更易于数据状态的管理。Vue相比于ng2+，各有特点，ng2+版本采用typesript更适合构建大型项目，性能也是相当好，但开发文档对国内不是很友好，每半年更新一个版本，导致现在国内很少用，很期待即将采用typescript的vue3.0</w:t>
                  </w:r>
                  <w:r w:rsidR="008E2B66"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；</w:t>
                  </w:r>
                </w:p>
                <w:p w:rsidR="00916132" w:rsidRPr="000C562A" w:rsidRDefault="004827A3" w:rsidP="005A1CA8">
                  <w:pPr>
                    <w:pStyle w:val="a8"/>
                    <w:numPr>
                      <w:ilvl w:val="0"/>
                      <w:numId w:val="10"/>
                    </w:numPr>
                    <w:snapToGrid w:val="0"/>
                    <w:spacing w:beforeLines="50" w:before="156"/>
                    <w:ind w:firstLineChars="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  <w:r w:rsidRPr="000C562A"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落实到做项目上来，没有最好的技术，只有最合适的技术，把技术更好的融入到项目中才是最好的展示。前端就好比一个人，html是骨架，css好比穿衣打扮，js是灵魂，作为一个前端开发js是做好的技术展示，最有趣的也是js了。</w:t>
                  </w:r>
                </w:p>
                <w:p w:rsidR="00916132" w:rsidRDefault="00916132" w:rsidP="005A1CA8">
                  <w:pPr>
                    <w:snapToGrid w:val="0"/>
                    <w:spacing w:beforeLines="50" w:before="156"/>
                    <w:ind w:firstLine="42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</w:p>
                <w:p w:rsidR="00916132" w:rsidRDefault="00916132" w:rsidP="005A1CA8">
                  <w:pPr>
                    <w:snapToGrid w:val="0"/>
                    <w:spacing w:beforeLines="50" w:before="156"/>
                    <w:ind w:firstLine="420"/>
                    <w:jc w:val="left"/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</w:pPr>
                </w:p>
              </w:txbxContent>
            </v:textbox>
            <w10:wrap anchorx="margin"/>
          </v:shape>
        </w:pict>
      </w:r>
      <w:r w:rsidR="00D221D3">
        <w:rPr>
          <w:rFonts w:ascii="微软雅黑" w:eastAsia="微软雅黑" w:hAnsi="微软雅黑"/>
        </w:rPr>
        <w:pict>
          <v:shape id="_x0000_s1068" type="#_x0000_t202" style="position:absolute;left:0;text-align:left;margin-left:5.35pt;margin-top:669.4pt;width:348.75pt;height:60.75pt;z-index:251715584;mso-position-horizontal-relative:margin" o:gfxdata="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UvxW/cAAAADAEAAA8AAAAAAAAAAQAgAAAAIgAAAGRycy9kb3ducmV2LnhtbFBLAQIUABQA&#10;AAAIAIdO4kAfKyR6JQIAACoEAAAOAAAAAAAAAAEAIAAAACsBAABkcnMvZTJvRG9jLnhtbFBLBQYA&#10;AAAABgAGAFkBAADCBQAAAAA=&#10;" filled="f" stroked="f" strokeweight=".5pt">
            <v:textbox>
              <w:txbxContent>
                <w:p w:rsidR="00916132" w:rsidRDefault="004827A3">
                  <w:pPr>
                    <w:pStyle w:val="10"/>
                    <w:numPr>
                      <w:ilvl w:val="0"/>
                      <w:numId w:val="3"/>
                    </w:numPr>
                    <w:snapToGrid w:val="0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工作认真负责、</w:t>
                  </w:r>
                  <w:r>
                    <w:rPr>
                      <w:rFonts w:ascii="微软雅黑" w:eastAsia="微软雅黑" w:hAnsi="微软雅黑" w:cs="微软雅黑"/>
                      <w:color w:val="484848"/>
                      <w:szCs w:val="21"/>
                      <w:shd w:val="clear" w:color="auto" w:fill="FFFFFF"/>
                    </w:rPr>
                    <w:t>待人真诚；</w:t>
                  </w:r>
                </w:p>
                <w:p w:rsidR="00916132" w:rsidRDefault="004827A3">
                  <w:pPr>
                    <w:pStyle w:val="10"/>
                    <w:numPr>
                      <w:ilvl w:val="0"/>
                      <w:numId w:val="3"/>
                    </w:numPr>
                    <w:snapToGrid w:val="0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具有良好的团队协作能力，有较好的组织能力；</w:t>
                  </w:r>
                </w:p>
                <w:p w:rsidR="00916132" w:rsidRDefault="004827A3">
                  <w:pPr>
                    <w:pStyle w:val="10"/>
                    <w:numPr>
                      <w:ilvl w:val="0"/>
                      <w:numId w:val="3"/>
                    </w:numPr>
                    <w:snapToGrid w:val="0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84848"/>
                      <w:szCs w:val="21"/>
                      <w:shd w:val="clear" w:color="auto" w:fill="FFFFFF"/>
                    </w:rPr>
                    <w:t>对前端技术有强烈的兴趣，接受新事物快；</w:t>
                  </w:r>
                </w:p>
                <w:p w:rsidR="00916132" w:rsidRDefault="00916132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x="margin"/>
          </v:shape>
        </w:pict>
      </w:r>
      <w:r w:rsidR="00D221D3">
        <w:rPr>
          <w:rFonts w:ascii="微软雅黑" w:eastAsia="微软雅黑" w:hAnsi="微软雅黑"/>
        </w:rPr>
        <w:pict>
          <v:shape id="_x0000_s1074" type="#_x0000_t202" style="position:absolute;left:0;text-align:left;margin-left:16.1pt;margin-top:479.3pt;width:492.5pt;height:33.05pt;z-index:251718656;mso-position-horizontal-relative:margin" o:gfxdata="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jM&#10;cMzYAAAACgEAAA8AAAAAAAAAAQAgAAAAIgAAAGRycy9kb3ducmV2LnhtbFBLAQIUABQAAAAIAIdO&#10;4kDqe48TIwIAACgEAAAOAAAAAAAAAAEAIAAAACcBAABkcnMvZTJvRG9jLnhtbFBLBQYAAAAABgAG&#10;AFkBAAC8BQAAAAA=&#10;" filled="f" stroked="f" strokeweight=".5pt">
            <v:textbox>
              <w:txbxContent>
                <w:p w:rsidR="00916132" w:rsidRPr="005A1CA8" w:rsidRDefault="004827A3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</w:pPr>
                  <w:r w:rsidRPr="005A1CA8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 xml:space="preserve">2013.09-2017.06     </w:t>
                  </w:r>
                  <w:r w:rsidRPr="005A1CA8"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 xml:space="preserve">           </w:t>
                  </w:r>
                  <w:r w:rsidRPr="005A1CA8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 xml:space="preserve">湖北工业大学商贸学院      </w:t>
                  </w:r>
                  <w:r w:rsidRPr="005A1CA8">
                    <w:rPr>
                      <w:rFonts w:ascii="微软雅黑" w:eastAsia="微软雅黑" w:hAnsi="微软雅黑"/>
                      <w:b/>
                      <w:color w:val="000000" w:themeColor="text1"/>
                      <w:szCs w:val="21"/>
                    </w:rPr>
                    <w:t xml:space="preserve">          </w:t>
                  </w:r>
                  <w:r w:rsidRPr="005A1CA8">
                    <w:rPr>
                      <w:rFonts w:ascii="微软雅黑" w:eastAsia="微软雅黑" w:hAnsi="微软雅黑" w:hint="eastAsia"/>
                      <w:b/>
                      <w:color w:val="000000" w:themeColor="text1"/>
                      <w:szCs w:val="21"/>
                    </w:rPr>
                    <w:t xml:space="preserve">         本科</w:t>
                  </w:r>
                </w:p>
                <w:p w:rsidR="00916132" w:rsidRDefault="00916132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x="margin"/>
          </v:shape>
        </w:pict>
      </w:r>
      <w:r w:rsidR="00D221D3">
        <w:rPr>
          <w:rFonts w:ascii="微软雅黑" w:eastAsia="微软雅黑" w:hAnsi="微软雅黑"/>
        </w:rPr>
        <w:pict>
          <v:group id="_x0000_s1039" style="position:absolute;left:0;text-align:left;margin-left:2.2pt;margin-top:517.15pt;width:494.9pt;height:32.9pt;z-index:251721728;mso-position-horizontal-relative:margin" coordsize="64074,4191002" o:gfxdata="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">
            <v:group id="_x0000_s1043" style="position:absolute;left:420;width:63654;height:4191" coordorigin="497" coordsize="63654,4191" o:gfxdata="UEsDBAoAAAAAAIdO4kAAAAAAAAAAAAAAAAAEAAAAZHJzL1BLAwQUAAAACACHTuJA56QuCL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gOJ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pC4IvwAAANwAAAAPAAAAAAAAAAEAIAAAACIAAABkcnMvZG93bnJldi54&#10;bWxQSwECFAAUAAAACACHTuJAMy8FnjsAAAA5AAAAFQAAAAAAAAABACAAAAAOAQAAZHJzL2dyb3Vw&#10;c2hhcGV4bWwueG1sUEsFBgAAAAAGAAYAYAEAAMsDAAAAAA==&#10;">
              <v:group id="_x0000_s1048" style="position:absolute;left:3153;width:60998;height:4191" coordorigin="2381" coordsize="61014,4191" o:gfxdata="UEsDBAoAAAAAAIdO4kAAAAAAAAAAAAAAAAAEAAAAZHJzL1BLAwQUAAAACACHTuJA80cRSL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3ZZ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zRxFIvAAAANwAAAAPAAAAAAAAAAEAIAAAACIAAABkcnMvZG93bnJldi54bWxQ&#10;SwECFAAUAAAACACHTuJAMy8FnjsAAAA5AAAAFQAAAAAAAAABACAAAAALAQAAZHJzL2dyb3Vwc2hh&#10;cGV4bWwueG1sUEsFBgAAAAAGAAYAYAEAAMgDAAAAAA==&#10;">
                <v:shape id="_x0000_s1050" type="#_x0000_t202" style="position:absolute;left:2381;width:10477;height:4191" o:gfxdata="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WySM&#10;wAAAANwAAAAPAAAAAAAAAAEAIAAAACIAAABkcnMvZG93bnJldi54bWxQSwECFAAUAAAACACHTuJA&#10;My8FnjsAAAA5AAAAEAAAAAAAAAABACAAAAAPAQAAZHJzL3NoYXBleG1sLnhtbFBLBQYAAAAABgAG&#10;AFsBAAC5AwAAAAA=&#10;" filled="f" stroked="f" strokeweight=".5pt">
                  <v:textbox>
                    <w:txbxContent>
                      <w:p w:rsidR="00916132" w:rsidRDefault="004827A3">
                        <w:pPr>
                          <w:snapToGrid w:val="0"/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eastAsia="微软雅黑" w:hAnsi="微软雅黑"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line id="_x0000_s1049" style="position:absolute" from="11898,1967" to="63395,1967" o:gfxdata="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d61&#10;T8EAAADcAAAADwAAAAAAAAABACAAAAAiAAAAZHJzL2Rvd25yZXYueG1sUEsBAhQAFAAAAAgAh07i&#10;QDMvBZ47AAAAOQAAABAAAAAAAAAAAQAgAAAAEAEAAGRycy9zaGFwZXhtbC54bWxQSwUGAAAAAAYA&#10;BgBbAQAAugMAAAAA&#10;" strokecolor="#0070c0" strokeweight="1.5pt">
                  <v:stroke dashstyle="longDash" joinstyle="miter"/>
                </v:line>
              </v:group>
              <v:group id="Group 24" o:spid="_x0000_s1044" style="position:absolute;left:497;top:1575;width:1846;height:1221" coordorigin="33398,771" coordsize="3,2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<o:lock v:ext="edit" aspectratio="t"/>
                <v:rect id="Rectangle 26" o:spid="_x0000_s1047" style="position:absolute;left:33398;top:772;width:1;height:1" o:gfxdata="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AtJ74A&#10;AADcAAAADwAAAAAAAAABACAAAAAiAAAAZHJzL2Rvd25yZXYueG1sUEsBAhQAFAAAAAgAh07iQDMv&#10;BZ47AAAAOQAAABAAAAAAAAAAAQAgAAAADQEAAGRycy9zaGFwZXhtbC54bWxQSwUGAAAAAAYABgBb&#10;AQAAtwMAAAAA&#10;" stroked="f"/>
                <v:shape id="Freeform 27" o:spid="_x0000_s1046" style="position:absolute;left:33401;top:771;width:0;height:1" coordsize="72,44" o:spt="100" o:gfxdata="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jEZa/&#10;AAAA3AAAAA8AAAAAAAAAAQAgAAAAIgAAAGRycy9kb3ducmV2LnhtbFBLAQIUABQAAAAIAIdO4kAz&#10;LwWeOwAAADkAAAAQAAAAAAAAAAEAIAAAAA4BAABkcnMvc2hhcGV4bWwueG1sUEsFBgAAAAAGAAYA&#10;WwEAALgDAAAAAA==&#10;" adj="0,,0" path="m72,32l6,,,12,66,44,72,32xe" stroked="f">
                  <v:stroke joinstyle="round"/>
                  <v:formulas/>
                  <v:path o:connecttype="segments" o:connectlocs="72,32;6,0;0,12;66,44;72,32" o:connectangles="0,0,0,0,0"/>
                </v:shape>
                <v:shape id="Freeform 28" o:spid="_x0000_s1045" style="position:absolute;left:33401;top:772;width:1;height:0" coordsize="19,18" o:spt="100" o:gfxdata="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mgWq/&#10;AAAA3AAAAA8AAAAAAAAAAQAgAAAAIgAAAGRycy9kb3ducmV2LnhtbFBLAQIUABQAAAAIAIdO4kAz&#10;LwWeOwAAADkAAAAQAAAAAAAAAAEAIAAAAA4BAABkcnMvc2hhcGV4bWwueG1sUEsFBgAAAAAGAAYA&#10;WwEAALgDAAAAAA==&#10;" adj="0,,0" path="m6,l19,7,13,18,,12,6,xe" stroked="f">
                  <v:stroke joinstyle="round"/>
                  <v:formulas/>
                  <v:path o:connecttype="segments" o:connectlocs="6,0;19,7;13,18;0,12;6,0" o:connectangles="0,0,0,0,0"/>
                </v:shape>
              </v:group>
            </v:group>
            <v:group id="组合 119" o:spid="_x0000_s1040" style="position:absolute;top:315;width:3240;height:3240" coordorigin="17155,6464" coordsize="3240,3240" o:gfxdata="UEsDBAoAAAAAAIdO4kAAAAAAAAAAAAAAAAAEAAAAZHJzL1BLAwQUAAAACACHTuJAfK6JP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5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K6JPMAAAADcAAAADwAAAAAAAAABACAAAAAiAAAAZHJzL2Rvd25yZXYu&#10;eG1sUEsBAhQAFAAAAAgAh07iQDMvBZ47AAAAOQAAABUAAAAAAAAAAQAgAAAADwEAAGRycy9ncm91&#10;cHNoYXBleG1sLnhtbFBLBQYAAAAABgAGAGABAADMAwAAAAA=&#10;">
              <o:lock v:ext="edit" aspectratio="t"/>
              <v:oval id="_x0000_s1042" style="position:absolute;left:17155;top:6464;width:3240;height:3240;v-text-anchor:middle" o:gfxdata="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8H57sAAADc&#10;AAAADwAAAAAAAAABACAAAAAiAAAAZHJzL2Rvd25yZXYueG1sUEsBAhQAFAAAAAgAh07iQDMvBZ47&#10;AAAAOQAAABAAAAAAAAAAAQAgAAAACgEAAGRycy9zaGFwZXhtbC54bWxQSwUGAAAAAAYABgBbAQAA&#10;tAMAAAAA&#10;" strokecolor="#0070c0" strokeweight="1pt">
                <v:stroke joinstyle="miter"/>
                <o:lock v:ext="edit" aspectratio="t"/>
              </v:oval>
              <v:shape id="Freeform 44" o:spid="_x0000_s1041" style="position:absolute;left:17973;top:7227;width:1800;height:1667" coordsize="3568,3297" o:spt="100" o:gfxdata="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LNpX&#10;wAAAANwAAAAPAAAAAAAAAAEAIAAAACIAAABkcnMvZG93bnJldi54bWxQSwECFAAUAAAACACHTuJA&#10;My8FnjsAAAA5AAAAEAAAAAAAAAABACAAAAAPAQAAZHJzL3NoYXBleG1sLnhtbFBLBQYAAAAABgAG&#10;AFsBAAC5AwAAAAA=&#10;" adj="0,,0" path="m3285,495v-849,,-849,,-849,c2436,209,2436,209,2436,209,2436,94,2342,,2226,,1342,,1342,,1342,,1226,,1132,94,1132,209v,286,,286,,286c283,495,283,495,283,495,127,495,,623,,780,,3011,,3011,,3011v,158,127,286,283,286c3285,3297,3285,3297,3285,3297v156,,283,-128,283,-286c3568,780,3568,780,3568,780v,-157,-127,-285,-283,-285xm1280,209v,-34,28,-62,62,-62c2226,147,2226,147,2226,147v34,,62,28,62,62c2288,487,2288,487,2288,487v-1008,,-1008,,-1008,c1280,209,1280,209,1280,209xm3503,1986v-1281,,-1281,,-1281,c2222,2044,2222,2044,2222,2044v,38,-31,69,-70,69c1430,2113,1430,2113,1430,2113v-39,,-70,-31,-70,-69c1360,1986,1360,1986,1360,1986v-1328,,-1328,,-1328,c32,1856,32,1856,32,1856v1328,,1328,,1328,c1360,1799,1360,1799,1360,1799v,-39,31,-70,70,-70c2152,1729,2152,1729,2152,1729v39,,70,31,70,70c2222,1856,2222,1856,2222,1856v1281,,1281,,1281,l3503,1986xe" fillcolor="#0070c0" stroked="f">
                <v:stroke joinstyle="round"/>
                <v:formulas/>
                <v:path o:connecttype="segments"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<o:lock v:ext="edit" aspectratio="t"/>
              </v:shape>
            </v:group>
            <w10:wrap anchorx="margin"/>
          </v:group>
        </w:pict>
      </w:r>
      <w:r w:rsidR="004827A3">
        <w:rPr>
          <w:rFonts w:ascii="微软雅黑" w:eastAsia="微软雅黑" w:hAnsi="微软雅黑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4810125</wp:posOffset>
            </wp:positionV>
            <wp:extent cx="447675" cy="447675"/>
            <wp:effectExtent l="0" t="0" r="0" b="0"/>
            <wp:wrapNone/>
            <wp:docPr id="34" name="图片 34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7A3">
        <w:rPr>
          <w:rFonts w:ascii="微软雅黑" w:eastAsia="微软雅黑" w:hAnsi="微软雅黑" w:hint="eastAsia"/>
        </w:rPr>
        <w:t xml:space="preserve"> </w:t>
      </w:r>
      <w:r w:rsidR="004827A3">
        <w:rPr>
          <w:rFonts w:ascii="微软雅黑" w:eastAsia="微软雅黑" w:hAnsi="微软雅黑"/>
        </w:rPr>
        <w:t xml:space="preserve">  </w:t>
      </w:r>
    </w:p>
    <w:sectPr w:rsidR="00916132" w:rsidSect="009161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1D3" w:rsidRDefault="00D221D3" w:rsidP="00916132">
      <w:r>
        <w:separator/>
      </w:r>
    </w:p>
  </w:endnote>
  <w:endnote w:type="continuationSeparator" w:id="0">
    <w:p w:rsidR="00D221D3" w:rsidRDefault="00D221D3" w:rsidP="0091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1D3" w:rsidRDefault="00D221D3" w:rsidP="00916132">
      <w:r>
        <w:separator/>
      </w:r>
    </w:p>
  </w:footnote>
  <w:footnote w:type="continuationSeparator" w:id="0">
    <w:p w:rsidR="00D221D3" w:rsidRDefault="00D221D3" w:rsidP="00916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52C3"/>
    <w:multiLevelType w:val="hybridMultilevel"/>
    <w:tmpl w:val="7B0E3B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425131"/>
    <w:multiLevelType w:val="hybridMultilevel"/>
    <w:tmpl w:val="2516370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F415AF"/>
    <w:multiLevelType w:val="multilevel"/>
    <w:tmpl w:val="39F415A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60657F"/>
    <w:multiLevelType w:val="hybridMultilevel"/>
    <w:tmpl w:val="54525E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5B1A81"/>
    <w:multiLevelType w:val="multilevel"/>
    <w:tmpl w:val="3A90EF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540515E1"/>
    <w:multiLevelType w:val="multilevel"/>
    <w:tmpl w:val="FC5631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olor w:val="48484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436A87"/>
    <w:multiLevelType w:val="hybridMultilevel"/>
    <w:tmpl w:val="2B688B7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642EC2"/>
    <w:multiLevelType w:val="hybridMultilevel"/>
    <w:tmpl w:val="23E0AC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2B84CEC"/>
    <w:multiLevelType w:val="hybridMultilevel"/>
    <w:tmpl w:val="9CF84F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CAA5595"/>
    <w:multiLevelType w:val="multilevel"/>
    <w:tmpl w:val="7CAA5595"/>
    <w:lvl w:ilvl="0">
      <w:start w:val="1"/>
      <w:numFmt w:val="decimal"/>
      <w:lvlText w:val="%1、"/>
      <w:lvlJc w:val="left"/>
      <w:pPr>
        <w:ind w:left="360" w:hanging="360"/>
      </w:pPr>
      <w:rPr>
        <w:rFonts w:cs="微软雅黑" w:hint="default"/>
        <w:b w:val="0"/>
        <w:color w:val="48484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4B840E4"/>
    <w:rsid w:val="0005189B"/>
    <w:rsid w:val="0008258A"/>
    <w:rsid w:val="00083C59"/>
    <w:rsid w:val="000873F5"/>
    <w:rsid w:val="0009644A"/>
    <w:rsid w:val="00096A21"/>
    <w:rsid w:val="000C3107"/>
    <w:rsid w:val="000C3752"/>
    <w:rsid w:val="000C562A"/>
    <w:rsid w:val="000F4277"/>
    <w:rsid w:val="000F696C"/>
    <w:rsid w:val="001133D4"/>
    <w:rsid w:val="00143548"/>
    <w:rsid w:val="00156AC9"/>
    <w:rsid w:val="001601F6"/>
    <w:rsid w:val="00165721"/>
    <w:rsid w:val="00182584"/>
    <w:rsid w:val="00185E3E"/>
    <w:rsid w:val="00191E77"/>
    <w:rsid w:val="001A5CDE"/>
    <w:rsid w:val="001B2E62"/>
    <w:rsid w:val="001B60C0"/>
    <w:rsid w:val="001D0B41"/>
    <w:rsid w:val="001D76A8"/>
    <w:rsid w:val="001F2DC1"/>
    <w:rsid w:val="00232F53"/>
    <w:rsid w:val="0023669B"/>
    <w:rsid w:val="002427C9"/>
    <w:rsid w:val="00242C77"/>
    <w:rsid w:val="00245726"/>
    <w:rsid w:val="00252F57"/>
    <w:rsid w:val="00265E35"/>
    <w:rsid w:val="00270399"/>
    <w:rsid w:val="002831F8"/>
    <w:rsid w:val="0028620E"/>
    <w:rsid w:val="00292939"/>
    <w:rsid w:val="00297A08"/>
    <w:rsid w:val="002A6792"/>
    <w:rsid w:val="002D018E"/>
    <w:rsid w:val="002F4AD1"/>
    <w:rsid w:val="002F751D"/>
    <w:rsid w:val="003358FE"/>
    <w:rsid w:val="00386044"/>
    <w:rsid w:val="00387D52"/>
    <w:rsid w:val="00393A50"/>
    <w:rsid w:val="0039467D"/>
    <w:rsid w:val="003A57E7"/>
    <w:rsid w:val="003C145D"/>
    <w:rsid w:val="003E6596"/>
    <w:rsid w:val="003F0ADA"/>
    <w:rsid w:val="00410584"/>
    <w:rsid w:val="00414F3D"/>
    <w:rsid w:val="00417828"/>
    <w:rsid w:val="00436231"/>
    <w:rsid w:val="00440170"/>
    <w:rsid w:val="00467DFD"/>
    <w:rsid w:val="00470F07"/>
    <w:rsid w:val="00482062"/>
    <w:rsid w:val="004827A3"/>
    <w:rsid w:val="00490EEF"/>
    <w:rsid w:val="00494D97"/>
    <w:rsid w:val="004A24CE"/>
    <w:rsid w:val="004D1F04"/>
    <w:rsid w:val="0050263B"/>
    <w:rsid w:val="00502935"/>
    <w:rsid w:val="005245DF"/>
    <w:rsid w:val="005269AF"/>
    <w:rsid w:val="00537DF1"/>
    <w:rsid w:val="0055699B"/>
    <w:rsid w:val="005914B4"/>
    <w:rsid w:val="005A1CA8"/>
    <w:rsid w:val="005B26D9"/>
    <w:rsid w:val="00626100"/>
    <w:rsid w:val="00655DBA"/>
    <w:rsid w:val="00682637"/>
    <w:rsid w:val="00682B4D"/>
    <w:rsid w:val="006D1518"/>
    <w:rsid w:val="0070004C"/>
    <w:rsid w:val="00700475"/>
    <w:rsid w:val="00706689"/>
    <w:rsid w:val="00707CDE"/>
    <w:rsid w:val="00715CC5"/>
    <w:rsid w:val="007249CC"/>
    <w:rsid w:val="00734E34"/>
    <w:rsid w:val="00747B51"/>
    <w:rsid w:val="00750E29"/>
    <w:rsid w:val="007C2CE9"/>
    <w:rsid w:val="007C5606"/>
    <w:rsid w:val="007D6BC0"/>
    <w:rsid w:val="00806BA3"/>
    <w:rsid w:val="00837DDA"/>
    <w:rsid w:val="008948E6"/>
    <w:rsid w:val="008A3FA6"/>
    <w:rsid w:val="008C5D27"/>
    <w:rsid w:val="008D6389"/>
    <w:rsid w:val="008E2B66"/>
    <w:rsid w:val="008F24C7"/>
    <w:rsid w:val="00916132"/>
    <w:rsid w:val="00927C9C"/>
    <w:rsid w:val="009475C5"/>
    <w:rsid w:val="0096053D"/>
    <w:rsid w:val="0098722E"/>
    <w:rsid w:val="009B15E7"/>
    <w:rsid w:val="009B5796"/>
    <w:rsid w:val="009B5E6D"/>
    <w:rsid w:val="009B613F"/>
    <w:rsid w:val="009C3466"/>
    <w:rsid w:val="009F4381"/>
    <w:rsid w:val="009F4E41"/>
    <w:rsid w:val="00A239A6"/>
    <w:rsid w:val="00A27C59"/>
    <w:rsid w:val="00A36604"/>
    <w:rsid w:val="00A43B3F"/>
    <w:rsid w:val="00A50CCE"/>
    <w:rsid w:val="00A538CF"/>
    <w:rsid w:val="00A73A2E"/>
    <w:rsid w:val="00A85415"/>
    <w:rsid w:val="00AA07D1"/>
    <w:rsid w:val="00AB6240"/>
    <w:rsid w:val="00AE1A55"/>
    <w:rsid w:val="00AE1CC2"/>
    <w:rsid w:val="00AF265B"/>
    <w:rsid w:val="00AF67A8"/>
    <w:rsid w:val="00B20F62"/>
    <w:rsid w:val="00B41293"/>
    <w:rsid w:val="00B74242"/>
    <w:rsid w:val="00B900A7"/>
    <w:rsid w:val="00BA608C"/>
    <w:rsid w:val="00BB2678"/>
    <w:rsid w:val="00BC2A57"/>
    <w:rsid w:val="00BC6561"/>
    <w:rsid w:val="00BD45D3"/>
    <w:rsid w:val="00BD4F26"/>
    <w:rsid w:val="00BE16B9"/>
    <w:rsid w:val="00BF2EFB"/>
    <w:rsid w:val="00C01055"/>
    <w:rsid w:val="00C159EB"/>
    <w:rsid w:val="00C17F18"/>
    <w:rsid w:val="00C277C1"/>
    <w:rsid w:val="00C42F9F"/>
    <w:rsid w:val="00C84C68"/>
    <w:rsid w:val="00C9319A"/>
    <w:rsid w:val="00C93DB2"/>
    <w:rsid w:val="00C94E5C"/>
    <w:rsid w:val="00CD4AF6"/>
    <w:rsid w:val="00CF71F7"/>
    <w:rsid w:val="00CF7E01"/>
    <w:rsid w:val="00D01B6E"/>
    <w:rsid w:val="00D15359"/>
    <w:rsid w:val="00D221D3"/>
    <w:rsid w:val="00D62CEF"/>
    <w:rsid w:val="00D663BB"/>
    <w:rsid w:val="00D915DC"/>
    <w:rsid w:val="00D954EB"/>
    <w:rsid w:val="00DA2A24"/>
    <w:rsid w:val="00DD6D22"/>
    <w:rsid w:val="00DE405D"/>
    <w:rsid w:val="00DE7713"/>
    <w:rsid w:val="00E6759E"/>
    <w:rsid w:val="00E72ACC"/>
    <w:rsid w:val="00E84E87"/>
    <w:rsid w:val="00EB03A6"/>
    <w:rsid w:val="00EC2A3C"/>
    <w:rsid w:val="00F04B61"/>
    <w:rsid w:val="00F16714"/>
    <w:rsid w:val="00F1732E"/>
    <w:rsid w:val="00F243CA"/>
    <w:rsid w:val="00F407F6"/>
    <w:rsid w:val="00F8684D"/>
    <w:rsid w:val="00F94CB0"/>
    <w:rsid w:val="00F97A3F"/>
    <w:rsid w:val="00FA4083"/>
    <w:rsid w:val="00FB4C21"/>
    <w:rsid w:val="00FC6D9C"/>
    <w:rsid w:val="00FF71B5"/>
    <w:rsid w:val="08FE5799"/>
    <w:rsid w:val="13F9434B"/>
    <w:rsid w:val="148770A4"/>
    <w:rsid w:val="15194B30"/>
    <w:rsid w:val="1B52587F"/>
    <w:rsid w:val="20064E3E"/>
    <w:rsid w:val="2E016019"/>
    <w:rsid w:val="2E4525B1"/>
    <w:rsid w:val="2E783E48"/>
    <w:rsid w:val="2F9E1496"/>
    <w:rsid w:val="37597544"/>
    <w:rsid w:val="3CAD0436"/>
    <w:rsid w:val="3EDE128E"/>
    <w:rsid w:val="44B840E4"/>
    <w:rsid w:val="45285169"/>
    <w:rsid w:val="46AD329A"/>
    <w:rsid w:val="493349D6"/>
    <w:rsid w:val="4A2D25EC"/>
    <w:rsid w:val="4D3F5622"/>
    <w:rsid w:val="525A0320"/>
    <w:rsid w:val="5668690D"/>
    <w:rsid w:val="58F00CB2"/>
    <w:rsid w:val="5AC970CB"/>
    <w:rsid w:val="5C333357"/>
    <w:rsid w:val="63EE2C0E"/>
    <w:rsid w:val="669474A1"/>
    <w:rsid w:val="6D2B4048"/>
    <w:rsid w:val="6DBE5106"/>
    <w:rsid w:val="78B357E9"/>
    <w:rsid w:val="7CAE5F24"/>
    <w:rsid w:val="7D0D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44AA0C5-E7EE-46FF-8FDA-708C4926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1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16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16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16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916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unhideWhenUsed/>
    <w:qFormat/>
    <w:rsid w:val="00916132"/>
    <w:rPr>
      <w:color w:val="800080"/>
      <w:u w:val="single"/>
    </w:rPr>
  </w:style>
  <w:style w:type="character" w:styleId="a7">
    <w:name w:val="Hyperlink"/>
    <w:basedOn w:val="a0"/>
    <w:uiPriority w:val="99"/>
    <w:unhideWhenUsed/>
    <w:qFormat/>
    <w:rsid w:val="00916132"/>
    <w:rPr>
      <w:color w:val="0563C1" w:themeColor="hyperlink"/>
      <w:u w:val="single"/>
    </w:rPr>
  </w:style>
  <w:style w:type="paragraph" w:customStyle="1" w:styleId="10">
    <w:name w:val="列出段落1"/>
    <w:basedOn w:val="a"/>
    <w:uiPriority w:val="34"/>
    <w:qFormat/>
    <w:rsid w:val="00916132"/>
    <w:pPr>
      <w:ind w:firstLineChars="200" w:firstLine="420"/>
    </w:pPr>
  </w:style>
  <w:style w:type="paragraph" w:customStyle="1" w:styleId="p0">
    <w:name w:val="p0"/>
    <w:basedOn w:val="a"/>
    <w:qFormat/>
    <w:rsid w:val="00916132"/>
    <w:pPr>
      <w:widowControl/>
      <w:ind w:leftChars="350" w:left="350" w:rightChars="375" w:right="37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0">
    <w:name w:val="页眉 Char"/>
    <w:basedOn w:val="a0"/>
    <w:link w:val="a4"/>
    <w:uiPriority w:val="99"/>
    <w:qFormat/>
    <w:rsid w:val="0091613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9161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qFormat/>
    <w:rsid w:val="009161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91613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161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不明显强调1"/>
    <w:basedOn w:val="a0"/>
    <w:uiPriority w:val="19"/>
    <w:qFormat/>
    <w:rsid w:val="00916132"/>
    <w:rPr>
      <w:i/>
      <w:iCs/>
      <w:color w:val="404040" w:themeColor="text1" w:themeTint="BF"/>
    </w:rPr>
  </w:style>
  <w:style w:type="paragraph" w:styleId="a9">
    <w:name w:val="Balloon Text"/>
    <w:basedOn w:val="a"/>
    <w:link w:val="Char1"/>
    <w:uiPriority w:val="99"/>
    <w:semiHidden/>
    <w:unhideWhenUsed/>
    <w:rsid w:val="008E2B6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E2B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310.vi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longw.v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.surewi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ishop.baison.net/frontend/pc/di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310.vip/padhome" TargetMode="External"/><Relationship Id="rId10" Type="http://schemas.openxmlformats.org/officeDocument/2006/relationships/hyperlink" Target="https://dev.ishop.baison.net/frontend/h5/dis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crmshow.baison.net/icrm_lite/manage/web/build/index.html" TargetMode="External"/><Relationship Id="rId14" Type="http://schemas.openxmlformats.org/officeDocument/2006/relationships/hyperlink" Target="http://jihua.310.vi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2016&#26368;&#26032;&#12304;&#22303;&#26408;&#31616;&#21382;+&#27714;&#32844;&#25351;&#23548;+&#27714;&#32844;&#31036;&#21253;&#12305;&#21512;&#3859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2016最新【土木简历+求职指导+求职礼包】合集.docx</Template>
  <TotalTime>6</TotalTime>
  <Pages>2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baison</cp:lastModifiedBy>
  <cp:revision>3</cp:revision>
  <cp:lastPrinted>2019-03-05T05:05:00Z</cp:lastPrinted>
  <dcterms:created xsi:type="dcterms:W3CDTF">2019-03-05T05:05:00Z</dcterms:created>
  <dcterms:modified xsi:type="dcterms:W3CDTF">2019-03-05T05:17:00Z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