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1733550</wp:posOffset>
                </wp:positionV>
                <wp:extent cx="6414135" cy="419100"/>
                <wp:effectExtent l="6350" t="0" r="18415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419100"/>
                          <a:chOff x="0" y="0"/>
                          <a:chExt cx="6415271" cy="419100"/>
                        </a:xfrm>
                      </wpg:grpSpPr>
                      <wpg:grpSp>
                        <wpg:cNvPr id="576" name="组合 576"/>
                        <wpg:cNvGrpSpPr/>
                        <wpg:grpSpPr>
                          <a:xfrm>
                            <a:off x="315310" y="0"/>
                            <a:ext cx="6099961" cy="419100"/>
                            <a:chOff x="238125" y="0"/>
                            <a:chExt cx="6101485" cy="419100"/>
                          </a:xfrm>
                        </wpg:grpSpPr>
                        <wps:wsp>
                          <wps:cNvPr id="577" name="文本框 577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  <w:t>基本技能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78" name="直接连接符 578"/>
                          <wps:cNvCnPr/>
                          <wps:spPr>
                            <a:xfrm>
                              <a:off x="1189836" y="196786"/>
                              <a:ext cx="514977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70C0"/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9" name="组合 41"/>
                        <wpg:cNvGrpSpPr>
                          <a:grpSpLocks noChangeAspect="1"/>
                        </wpg:cNvGrpSpPr>
                        <wpg:grpSpPr>
                          <a:xfrm>
                            <a:off x="0" y="52552"/>
                            <a:ext cx="323850" cy="323850"/>
                            <a:chOff x="3293287" y="0"/>
                            <a:chExt cx="360000" cy="36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4" name="椭圆 2"/>
                          <wps:cNvSpPr>
                            <a:spLocks noChangeAspect="1"/>
                          </wps:cNvSpPr>
                          <wps:spPr>
                            <a:xfrm>
                              <a:off x="3293287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91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3350065" y="142089"/>
                              <a:ext cx="205168" cy="110230"/>
                              <a:chOff x="3339886" y="77200"/>
                              <a:chExt cx="322" cy="173"/>
                            </a:xfrm>
                            <a:grpFill/>
                          </wpg:grpSpPr>
                          <wps:wsp>
                            <wps:cNvPr id="133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37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95pt;margin-top:136.5pt;height:33pt;width:505.05pt;z-index:251710464;mso-width-relative:page;mso-height-relative:page;" coordsize="6415271,419100" o:gfxdata="UEsDBAoAAAAAAIdO4kAAAAAAAAAAAAAAAAAEAAAAZHJzL1BLAwQUAAAACACHTuJAsn4JEtsAAAAL&#10;AQAADwAAAGRycy9kb3ducmV2LnhtbE2PUUvDMBSF3wX/Q7iCb1uSVkdbmw4Z6tMQ3ATx7a65a8ua&#10;pDRZu/1745M+Xu7HOd8p1xfTs4lG3zmrQC4FMLK1051tFHzuXxcZMB/QauydJQVX8rCubm9KLLSb&#10;7QdNu9CwGGJ9gQraEIaCc1+3ZNAv3UA2/o5uNBjiOTZcjzjHcNPzRIgVN9jZ2NDiQJuW6tPubBS8&#10;zTg/p/Jl2p6Om+v3/vH9aytJqfs7KZ6ABbqEPxh+9aM6VNHp4M5We9YrWEiZRFRBsnqIGyKR51kO&#10;7KAgTUUGvCr5/w3VD1BLAwQUAAAACACHTuJAFi3gl04GAABSFQAADgAAAGRycy9lMm9Eb2MueG1s&#10;3VhBj9tEFL4j8R9GPiLReOwkjqNmq2XLVkgLregizhPHSSxsjxl7NylnVDghTlyokJCAU7lx48Cv&#10;6ZafwfdmPLbjzW5LYReJHJzxzPPzm++99703vntvm6XsPFZlIvOZw++4DovzSC6SfDVzPjk9fnfi&#10;sLIS+UKkMo9nzpO4dO4dvP3W3U0xjT25lukiVgxK8nK6KWbOuqqK6WBQRus4E+UdWcQ5FpdSZaLC&#10;rVoNFkpsoD1LB57rjgcbqRaFklFclpi9bxadA61/uYyj6uFyWcYVS2cObKv0VenrnK6Dg7tiulKi&#10;WCdRbYZ4AysykeR4aaPqvqgEO1PJJVVZEilZymV1J5LZQC6XSRTrPWA33O3t5oGSZ4Xey2q6WRUN&#10;TIC2h9Mbq40+On+kWLKYOWOH5SKDi17+/uWLb79mY8JmU6ymEHmgisfFI1VPrMwdbXe7VBn9YyNs&#10;q1F90qAabysWYXI85EPujxwWYW3IQ+7WsEdr+ObSY9H6/fbBkRfw/oMD+9oBWdcY09zcLEyjoA8U&#10;zfx9qHw+8jkicg9ebhiG40vbFtMGL8+fcA+Ats92QOMuH04uoX0laEi7so2s8p9F1uO1KGIdsCWF&#10;TR1ZoyCwsXXx3VcXz55f/PiU0aRGTUtSdLFq+55EvHA7X2JyT5Bd3r2NNO4Og2AEUHcjrdm7mBaq&#10;rB7EMmM0mDkK/KDTVpyflBXMgagVoTfn8jhJU8yLaZqzDWLZh/qdFTyR5jQTa7ap1WyKcmrMp1G1&#10;nW/rvc7l4gm2qqRhorKIjhOYciLK6pFQoB5YDzqtHuKyTCVeKeuRw9ZSfbFvnuThN6w6bAMqmznl&#10;52dCxQ5LP8jh0ZAPh8R9+mY4CjzcqO7KvLuSn2VHEmyJAIR1ekjyVWqHSyWzT8G6h/RWLIk8wrtn&#10;TmWHR5UhWLB2FB8eaiGwXSGqk/xxEZFqA+HhWSWXicadYDLYwAl0g6gk+rmV8ESNqqnv+98uvvn5&#10;zz9+wPXl818QpBMbjAjno7ymQOtbS0QN/3E+CSc+CAKZycNxMNHMgNioGW3Eh2EQDE2Aaha8OjbT&#10;JKdUEtPXjU0eujr2KQCWqYA7oqxYIBjyFTyTrlCfo0pplaVMkwWFNukv1Wp+lCp2LqhGuoF7ZC3b&#10;EaO8uC/KtZFLVzQmcMQ0SyrU8DTJZs7EpR9Nv05eGIeTcOPxltNN8dH0frOM7oWN+03lG9YM1C19&#10;tE9ty4mMPitZLo/WIl/Fh2UBCqk5S9veVsvOBvbyGFIHYTLyRiPP4GijxAfDWRarxxrnhv99L/S9&#10;CUh1XwHwx9oFmgPrsXGHrdU7Xt1x/rH+1d7riLVOoY3cSlJOkCQmJy9++vXFs6dMY0SvBsBULXTk&#10;Ftd7oyNMT15RT/ag2XjiVVjaYlHXkzhNk6K8Nm0RRL2awr0AKcOiW8lb7dV/JW27JcGWAOKXnXS+&#10;paYsRLEy0aJbZuYNyYzd5vUGMthHN+COTSPGh547CQ2yNnw8d8THKC7UjnDuen6/8fV9P5ygSFAi&#10;B6jLzfr7dcHwPa9+PPA1sm3JaQPpP0hP7vsW8Y9BgKDCNGZe3Qd30g7VpZ+jSsnNOhYLNCaaZ2F9&#10;5wGbp2y++VAucBoR6BF0zbL0VR81etAFox70AJVgD3UBv7rKvqoDbFG2fV7TE9YVTtvf9np1g3dj&#10;PZlNtUvdVq/D6qXhLfRR3G/a/GMVx3RmZ163fyLa1mlpqPg1XDx00VD1s8NmF8eKzqy+i6Mz0+RT&#10;xtvmCdV7gd5ck8Ci5opTsO4yS9F0vzNgY7Zh0Aj7SNRKgFcaCZetGdfv6kogPxsJHu5VglRpRIK9&#10;SlDsGgnu71UClmlFJnu1IOQbEXevEjiokeDeXiWgq0ZkPyaAvZFoMUE2NAiLtTkG4ci6zWvUMcJJ&#10;AV8uzPmpkCWd/MkFyNJTwwRanhxwhTCwJmHLhJC6RhiYkrDmBRh3vbCh4FN9JH2lMCAizTpYrLD5&#10;r/dKpNL/4KQchg9OcxNgOAoRRGQ9DelkSdG8xt9Ek12GU9+p1OsV4WTss411u5rmXSnSAcvsLuyi&#10;/S+0Ko5whJCJZJhtV+2/kTJ+4brrulJo1yqrIEplGRP9mM01A71hwqmTnv8Pem0LsD7K1B+l6jE+&#10;3GkI6o+M9GWwe6+l2k+hB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ggAAFtDb250ZW50X1R5cGVzXS54bWxQSwECFAAKAAAAAACHTuJAAAAA&#10;AAAAAAAAAAAABgAAAAAAAAAAABAAAACkBwAAX3JlbHMvUEsBAhQAFAAAAAgAh07iQIoUZjzRAAAA&#10;lAEAAAsAAAAAAAAAAQAgAAAAyAcAAF9yZWxzLy5yZWxzUEsBAhQACgAAAAAAh07iQAAAAAAAAAAA&#10;AAAAAAQAAAAAAAAAAAAQAAAAAAAAAGRycy9QSwECFAAUAAAACACHTuJAsn4JEtsAAAALAQAADwAA&#10;AAAAAAABACAAAAAiAAAAZHJzL2Rvd25yZXYueG1sUEsBAhQAFAAAAAgAh07iQBYt4JdOBgAAUhUA&#10;AA4AAAAAAAAAAQAgAAAAKgEAAGRycy9lMm9Eb2MueG1sUEsFBgAAAAAGAAYAWQEAAOoJAAAAAA==&#10;">
                <o:lock v:ext="edit" aspectratio="f"/>
                <v:group id="_x0000_s1026" o:spid="_x0000_s1026" o:spt="203" style="position:absolute;left:315310;top:0;height:419100;width:6099961;" coordorigin="238125,0" coordsize="6101485,419100" o:gfxdata="UEsDBAoAAAAAAIdO4kAAAAAAAAAAAAAAAAAEAAAAZHJzL1BLAwQUAAAACACHTuJALrZ/Wr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JG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62f1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Y6pKnsAAAADc&#10;AAAADwAAAGRycy9kb3ducmV2LnhtbEWPT2vCQBTE74LfYXlCb7qJYJXoKiUQLKU9+Ofi7Zl9JqHZ&#10;tzG7NWk/fVcQPA4z8xtmtelNLW7UusqygngSgSDOra64UHA8ZOMFCOeRNdaWScEvOdish4MVJtp2&#10;vKPb3hciQNglqKD0vkmkdHlJBt3ENsTBu9jWoA+yLaRusQtwU8tpFL1KgxWHhRIbSkvKv/c/RsFH&#10;mn3h7jw1i7863X5e3prr8TRT6mUUR0sQnnr/DD/a71rBbD6H+5lwBOT6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qkqe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  <w:t>基本技能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189836;top:196786;height:0;width:5149774;" filled="f" stroked="t" coordsize="21600,21600" o:gfxdata="UEsDBAoAAAAAAIdO4kAAAAAAAAAAAAAAAAAEAAAAZHJzL1BLAwQUAAAACACHTuJA1WLRWL8AAADc&#10;AAAADwAAAGRycy9kb3ducmV2LnhtbEVPTWvCQBC9F/oflin0UnQTwarRNZRIQQ89VEX0NmTHJE12&#10;Ns1uE/333UOhx8f7XqU304ieOldZVhCPIxDEudUVFwqOh/fRHITzyBoby6TgTg7S9ePDChNtB/6k&#10;fu8LEULYJaig9L5NpHR5SQbd2LbEgbvazqAPsCuk7nAI4aaRkyh6lQYrDg0ltpSVlNf7H6Ng19SL&#10;r8vbxyY+nK/Zt60nL5vZSannpzhagvB08//iP/dWK5jOwtpwJhwB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i0V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70C0" miterlimit="8" joinstyle="miter" dashstyle="longDash"/>
                    <v:imagedata o:title=""/>
                    <o:lock v:ext="edit" aspectratio="f"/>
                  </v:line>
                </v:group>
                <v:group id="组合 41" o:spid="_x0000_s1026" o:spt="203" style="position:absolute;left:0;top:52552;height:323850;width:323850;" coordorigin="3293287,0" coordsize="360000,36000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椭圆 2" o:spid="_x0000_s1026" o:spt="3" type="#_x0000_t3" style="position:absolute;left:3293287;top:0;height:360000;width:360000;v-text-anchor:middle;" filled="t" stroked="t" coordsize="21600,21600" o:gfxdata="UEsDBAoAAAAAAIdO4kAAAAAAAAAAAAAAAAAEAAAAZHJzL1BLAwQUAAAACACHTuJAiV+SN70AAADb&#10;AAAADwAAAGRycy9kb3ducmV2LnhtbEWPQWvCQBSE74X+h+UVequ7KSJpdJODVSj2pFbPj+wziWbf&#10;huwatb/eFQo9DjPzDTMrrrYVA/W+cawhGSkQxKUzDVcafrbLtxSED8gGW8ek4UYeivz5aYaZcRde&#10;07AJlYgQ9hlqqEPoMil9WZNFP3IdcfQOrrcYouwraXq8RLht5btSE2mx4bhQY0fzmsrT5mw1DJ8f&#10;7jv84nhhVcKH1aI9pvud1q8viZqCCHQN/+G/9pfRkI7h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X5I3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group id="Group 24" o:spid="_x0000_s1026" o:spt="203" style="position:absolute;left:3350065;top:142089;height:110230;width:205168;" coordorigin="3339886,77200" coordsize="322,173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i+jzd7oAAADc&#10;AAAADwAAAGRycy9kb3ducmV2LnhtbEVPTYvCMBC9L/gfwgje1sStW7QaPQjCgnpYXdjr0IxtsZnU&#10;Jmr990YQvM3jfc582dlaXKn1lWMNo6ECQZw7U3Gh4e+w/pyA8AHZYO2YNNzJw3LR+5hjZtyNf+m6&#10;D4WIIewz1FCG0GRS+rwki37oGuLIHV1rMUTYFtK0eIvhtpZfSqXSYsWxocSGViXlp/3FasB0bM67&#10;Y7I9bC4pTotOrb//ldaD/kjNQATqwlv8cv+YOD9J4P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6PN3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8" o:spid="_x0000_s1026" o:spt="100" style="position:absolute;left:3340189;top:77200;height:18;width:19;" filled="t" stroked="f" coordsize="19,18" o:gfxdata="UEsDBAoAAAAAAIdO4kAAAAAAAAAAAAAAAAAEAAAAZHJzL1BLAwQUAAAACACHTuJAvxti1bwAAADc&#10;AAAADwAAAGRycy9kb3ducmV2LnhtbEVPO2/CMBDekfgP1iF1AyegtjTEMESqxFK1JV26HfE1jojP&#10;wXZ5/PsaCanbffqeV24uthcn8qFzrCCfZSCIG6c7bhV81a/TJYgQkTX2jknBlQJs1uNRiYV2Z/6k&#10;0y62IoVwKFCBiXEopAyNIYth5gbixP04bzEm6FupPZ5TuO3lPMuepMWOU4PBgSpDzWH3axV8VPvq&#10;hd/a48I/hvpq/Pu2+5ZKPUzybAUi0iX+i+/urU7zF89weyZd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bYtW8AAAA&#10;3AAAAA8AAAAAAAAAAQAgAAAAIgAAAGRycy9kb3ducmV2LnhtbFBLAQIUABQAAAAIAIdO4kAzLwWe&#10;OwAAADkAAAAQAAAAAAAAAAEAIAAAAAsBAABkcnMvc2hhcGV4bWwueG1sUEsFBgAAAAAGAAYAWwEA&#10;ALU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4458970</wp:posOffset>
                </wp:positionH>
                <wp:positionV relativeFrom="paragraph">
                  <wp:posOffset>50165</wp:posOffset>
                </wp:positionV>
                <wp:extent cx="2035810" cy="1552575"/>
                <wp:effectExtent l="0" t="0" r="0" b="0"/>
                <wp:wrapNone/>
                <wp:docPr id="460" name="组合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10" cy="1552575"/>
                          <a:chOff x="0" y="0"/>
                          <a:chExt cx="2035697" cy="1552575"/>
                        </a:xfrm>
                      </wpg:grpSpPr>
                      <wps:wsp>
                        <wps:cNvPr id="461" name="文本框 5"/>
                        <wps:cNvSpPr txBox="1"/>
                        <wps:spPr>
                          <a:xfrm>
                            <a:off x="199697" y="0"/>
                            <a:ext cx="1836000" cy="155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1994.07.11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深圳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15927147392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312090373@qq.com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62" name="组合 462"/>
                        <wpg:cNvGrpSpPr/>
                        <wpg:grpSpPr>
                          <a:xfrm>
                            <a:off x="0" y="52552"/>
                            <a:ext cx="180000" cy="1184524"/>
                            <a:chOff x="0" y="0"/>
                            <a:chExt cx="180000" cy="1184524"/>
                          </a:xfrm>
                        </wpg:grpSpPr>
                        <wps:wsp>
                          <wps:cNvPr id="463" name="Freeform 69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4" name="Freeform 1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346841"/>
                              <a:ext cx="135000" cy="180000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5" name="Freeform 127"/>
                          <wps:cNvSpPr>
                            <a:spLocks noChangeAspect="1"/>
                          </wps:cNvSpPr>
                          <wps:spPr bwMode="auto">
                            <a:xfrm>
                              <a:off x="0" y="693682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1905 w 4545"/>
                                <a:gd name="T1" fmla="*/ 2640 h 4545"/>
                                <a:gd name="T2" fmla="*/ 1302 w 4545"/>
                                <a:gd name="T3" fmla="*/ 1588 h 4545"/>
                                <a:gd name="T4" fmla="*/ 1329 w 4545"/>
                                <a:gd name="T5" fmla="*/ 581 h 4545"/>
                                <a:gd name="T6" fmla="*/ 295 w 4545"/>
                                <a:gd name="T7" fmla="*/ 702 h 4545"/>
                                <a:gd name="T8" fmla="*/ 1365 w 4545"/>
                                <a:gd name="T9" fmla="*/ 3180 h 4545"/>
                                <a:gd name="T10" fmla="*/ 3843 w 4545"/>
                                <a:gd name="T11" fmla="*/ 4250 h 4545"/>
                                <a:gd name="T12" fmla="*/ 3964 w 4545"/>
                                <a:gd name="T13" fmla="*/ 3217 h 4545"/>
                                <a:gd name="T14" fmla="*/ 2957 w 4545"/>
                                <a:gd name="T15" fmla="*/ 3243 h 4545"/>
                                <a:gd name="T16" fmla="*/ 1905 w 4545"/>
                                <a:gd name="T17" fmla="*/ 2640 h 4545"/>
                                <a:gd name="T18" fmla="*/ 1905 w 4545"/>
                                <a:gd name="T19" fmla="*/ 2640 h 4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6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040524"/>
                              <a:ext cx="179577" cy="144000"/>
                            </a:xfrm>
                            <a:custGeom>
                              <a:avLst/>
                              <a:gdLst>
                                <a:gd name="T0" fmla="*/ 4531 w 5035"/>
                                <a:gd name="T1" fmla="*/ 0 h 4028"/>
                                <a:gd name="T2" fmla="*/ 503 w 5035"/>
                                <a:gd name="T3" fmla="*/ 0 h 4028"/>
                                <a:gd name="T4" fmla="*/ 0 w 5035"/>
                                <a:gd name="T5" fmla="*/ 503 h 4028"/>
                                <a:gd name="T6" fmla="*/ 0 w 5035"/>
                                <a:gd name="T7" fmla="*/ 3524 h 4028"/>
                                <a:gd name="T8" fmla="*/ 503 w 5035"/>
                                <a:gd name="T9" fmla="*/ 4028 h 4028"/>
                                <a:gd name="T10" fmla="*/ 4531 w 5035"/>
                                <a:gd name="T11" fmla="*/ 4028 h 4028"/>
                                <a:gd name="T12" fmla="*/ 5035 w 5035"/>
                                <a:gd name="T13" fmla="*/ 3524 h 4028"/>
                                <a:gd name="T14" fmla="*/ 5035 w 5035"/>
                                <a:gd name="T15" fmla="*/ 503 h 4028"/>
                                <a:gd name="T16" fmla="*/ 4531 w 5035"/>
                                <a:gd name="T17" fmla="*/ 0 h 4028"/>
                                <a:gd name="T18" fmla="*/ 4531 w 5035"/>
                                <a:gd name="T19" fmla="*/ 1007 h 4028"/>
                                <a:gd name="T20" fmla="*/ 2517 w 5035"/>
                                <a:gd name="T21" fmla="*/ 2266 h 4028"/>
                                <a:gd name="T22" fmla="*/ 503 w 5035"/>
                                <a:gd name="T23" fmla="*/ 1007 h 4028"/>
                                <a:gd name="T24" fmla="*/ 503 w 5035"/>
                                <a:gd name="T25" fmla="*/ 503 h 4028"/>
                                <a:gd name="T26" fmla="*/ 2517 w 5035"/>
                                <a:gd name="T27" fmla="*/ 1762 h 4028"/>
                                <a:gd name="T28" fmla="*/ 4531 w 5035"/>
                                <a:gd name="T29" fmla="*/ 503 h 4028"/>
                                <a:gd name="T30" fmla="*/ 4531 w 5035"/>
                                <a:gd name="T31" fmla="*/ 1007 h 40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5035" h="4028">
                                  <a:moveTo>
                                    <a:pt x="4531" y="0"/>
                                  </a:moveTo>
                                  <a:cubicBezTo>
                                    <a:pt x="503" y="0"/>
                                    <a:pt x="503" y="0"/>
                                    <a:pt x="503" y="0"/>
                                  </a:cubicBezTo>
                                  <a:cubicBezTo>
                                    <a:pt x="227" y="0"/>
                                    <a:pt x="0" y="227"/>
                                    <a:pt x="0" y="503"/>
                                  </a:cubicBezTo>
                                  <a:cubicBezTo>
                                    <a:pt x="0" y="3524"/>
                                    <a:pt x="0" y="3524"/>
                                    <a:pt x="0" y="3524"/>
                                  </a:cubicBezTo>
                                  <a:cubicBezTo>
                                    <a:pt x="0" y="3801"/>
                                    <a:pt x="227" y="4028"/>
                                    <a:pt x="503" y="4028"/>
                                  </a:cubicBezTo>
                                  <a:cubicBezTo>
                                    <a:pt x="4531" y="4028"/>
                                    <a:pt x="4531" y="4028"/>
                                    <a:pt x="4531" y="4028"/>
                                  </a:cubicBezTo>
                                  <a:cubicBezTo>
                                    <a:pt x="4808" y="4028"/>
                                    <a:pt x="5035" y="3801"/>
                                    <a:pt x="5035" y="3524"/>
                                  </a:cubicBezTo>
                                  <a:cubicBezTo>
                                    <a:pt x="5035" y="503"/>
                                    <a:pt x="5035" y="503"/>
                                    <a:pt x="5035" y="503"/>
                                  </a:cubicBezTo>
                                  <a:cubicBezTo>
                                    <a:pt x="5035" y="227"/>
                                    <a:pt x="4808" y="0"/>
                                    <a:pt x="4531" y="0"/>
                                  </a:cubicBezTo>
                                  <a:close/>
                                  <a:moveTo>
                                    <a:pt x="4531" y="1007"/>
                                  </a:moveTo>
                                  <a:cubicBezTo>
                                    <a:pt x="2517" y="2266"/>
                                    <a:pt x="2517" y="2266"/>
                                    <a:pt x="2517" y="2266"/>
                                  </a:cubicBezTo>
                                  <a:cubicBezTo>
                                    <a:pt x="503" y="1007"/>
                                    <a:pt x="503" y="1007"/>
                                    <a:pt x="503" y="1007"/>
                                  </a:cubicBezTo>
                                  <a:cubicBezTo>
                                    <a:pt x="503" y="503"/>
                                    <a:pt x="503" y="503"/>
                                    <a:pt x="503" y="503"/>
                                  </a:cubicBezTo>
                                  <a:cubicBezTo>
                                    <a:pt x="2517" y="1762"/>
                                    <a:pt x="2517" y="1762"/>
                                    <a:pt x="2517" y="1762"/>
                                  </a:cubicBezTo>
                                  <a:cubicBezTo>
                                    <a:pt x="4531" y="503"/>
                                    <a:pt x="4531" y="503"/>
                                    <a:pt x="4531" y="503"/>
                                  </a:cubicBezTo>
                                  <a:cubicBezTo>
                                    <a:pt x="4531" y="1007"/>
                                    <a:pt x="4531" y="1007"/>
                                    <a:pt x="4531" y="10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1pt;margin-top:3.95pt;height:122.25pt;width:160.3pt;z-index:251726848;mso-width-relative:page;mso-height-relative:page;" coordsize="2035697,1552575" o:gfxdata="UEsDBAoAAAAAAIdO4kAAAAAAAAAAAAAAAAAEAAAAZHJzL1BLAwQUAAAACACHTuJACCTBQNoAAAAL&#10;AQAADwAAAGRycy9kb3ducmV2LnhtbE2PTWvDMAyG74P9B6PBbq2dLPsgi1JG2XYqg7WD0psaq0lo&#10;bIfYTdp/P/e0HSU9vHreYnE2nRh58K2zCMlcgWBbOd3aGuFn8zF7AeEDWU2ds4xwYQ+L8vamoFy7&#10;yX7zuA61iCHW54TQhNDnUvqqYUN+7nq28XZwg6EQx6GWeqAphptOpko9SUOtjR8a6nnZcHVcnwzC&#10;50TT20PyPq6Oh+Vlt3n82q4SRry/S9QriMDn8AfDVT+qQxmd9u5ktRcdwrNK04gizLIMxBWIi1hm&#10;j5BmKgFZFvJ/h/IXUEsDBBQAAAAIAIdO4kBvNB44EQ0AAM1JAAAOAAAAZHJzL2Uyb0RvYy54bWzt&#10;XEuP28gRvgfIfyB0DJAddvMhauDxwvaujQBO1oAnyJmjx0iIJCokxzPec5DkmFNOueSef5DfE+dv&#10;5Kt+sZtiUy3bawNrX2ypu7reVawqtubRtw+7bfRmWTeban81Yd/Ek2i5n1eLzf72avL76+e/LiZR&#10;05b7Rbmt9surydtlM/n28S9/8ej+cLnk1braLpZ1BCT75vL+cDVZt+3h8uKima+Xu7L5pjos99hc&#10;VfWubPG1vr1Y1OU9sO+2FzyO84v7ql4c6mq+bBqsfic3J48F/tVqOW9/WK2aZRttrybgrRX/1uLf&#10;G/r34vGj8vK2Lg/rzVyxUb4HF7tyswdRg+q7si2ju3pzhGq3mddVU63ab+bV7qJarTbzpZAB0rC4&#10;J82Luro7CFluL+9vD0ZNUG1PT++Ndv67N6/qaLO4mqQ59LMvdzDS//7z5//+/W8RrUA/94fbS4C9&#10;qA+vD69qtXArv5HID6t6R/9DmOhBaPat0ezyoY3mWORxkhUMBObYY1nGs2kmdT9fw0BH5+br762T&#10;+Wx6dPJCE74g/gw79wf4UdOpqvkwVb1el4elsEBDOjCqYlpV7/7x13f//Pe7f/0lEvIQecCRoqL2&#10;4WkF0ZnUYXPZYHFAX2w2E/IdK40VSR7Hx0ozopeXh7ppXyyrXUQfriY1/F24YfnmZdPCVADVIER6&#10;Xz3fbLfC57f76P5qkidZLA6YHZzY7gl2KaJHoSG5JP/0qX24eRB+0FzeVIu3kLWuZGQ1h/nzDVh5&#10;WTbtq7JGKIF9pIf2B/yz2lYgWalPk2hd1T8OrRM8zIbdSXSP0LyaNH+6K+vlJNr+Zg+DzliaAm0r&#10;vqTZlONLbe/c2Dv7u92zCtEPk4E78ZHg263+uKqr3R+QRZ4QVWyV+zloX01a/fFZKxMGstB8+eSJ&#10;AEL0Hsr25f71YU6opXKf3LXVaiP0TmqSuoER6AucUoaScNWfOpS59k8Tyvy9QxnBmonT8AkVlKyA&#10;X0JVIppZkWY8DYtmz0Hj0Z8lmBOtrOf1ckmPmiif6aBVwUz2bQ4vq/kfm2hfPVuX+9vlk+aAcFMB&#10;LmxsgHW4RDf3v60WyKglPEM4SUiydJQkNS1DWR+e38moJ650pOPRs0Cw0tLtQuXxa5hotdsiCn91&#10;EaXxLI/u6b+ptFUHhtAwYMmU8WgtoPtgcKoOrEhjDzao04Cl8dSHLbXAEj+2zAITIgzzlltgPPMJ&#10;iseIxRr0MYwMNYsB8yObWVAjctJTz2Dz6YwFmoD1bOAxAbNtkKBO8gjKbCOwLPHpjdlWgEa8+Gwz&#10;jOGzDcH5LPXxZ1uCxTz1yWvbgqVx4cFHTwpjixF83DaHgBt2FG6bg8dp4eGP2/bwKQ85tGMuocAZ&#10;jlZuG2OMOdsYY/hsY4wpzzaGcAIPf7YxRoyb2MYYwZfYxhhxvsQ2hkhjw/wltjFGgiOx7TGSPRPb&#10;Hr30iQebScvlWhZT5eX8Ya9SNT6h3kA9L6uwQ9VQKUx5G+XgtSgdgQJQlNc9wBCbgBNK1yeBIRMB&#10;i2L1JDAciIDF8+IkMLyDgMWT8yQwJUWCRt4L4ZrSngAPE5LSmgAPE5MpOVmYoExJysJEpZxDzCCn&#10;hIhKKUWAh4lKSUOAh4nKlag8TFSuROVholJEEzOI2BBRKWAFeJioFI8C3BFVupoKJ+p/+p1+PYnQ&#10;6d8QR2iGypaiUH+kFkgURNFafMhFjbZDi3JdCZiWwpFiX5Cm4FaSdTDzu5vN/Onyx94JJFUwmxRT&#10;oTpQFqiSWYHsiI00hl9IluQGKiC1MdU0XMzuN4WuOwUWh9Gd2CD9ORK43yQdZF3FnIstdP1MIlID&#10;WmcdkfH1ICIslobp618qv28utdqZ3VWO+02qSh1JZWbTMqDAlf6AWqxnJ2c9TAYUauIUPQxtbFRx&#10;hW2cSQcV2jCdUxthdLhKHJzJFKy1RsWNkIdNC9W0SCV3G6j1iLMwOgZdgmCzoqVDF89Up9unQ0fP&#10;ppNmgjkjTlrIjOcQp7JRCClWgwThuXrCOYioxBOIemTNuhAzVAjrlKuTbqOnxW7jHKN0p3o25kWu&#10;nLnnFcLrKYdSbRlslO5UL2jCN4JsI54RIvX3Q52ySNDGh9HB00rlmlSWHNr9hh5jbgabb6tmKR2E&#10;HpRyfKifmIKrbu7QVNvNgqaJ9Jxs6tubZ9s6elPSmD3O2VPtzA6YHCz2R41idNINF9VE8ScbAnrH&#10;e72RHunBGtx9krEyDCcn8GYSxeRzhBgx06WxURSmU98vNu2rarNvMSqVhZhz+szZVJLmRSrQWOM/&#10;TI3N+O+jDahYkjG0vHwaK3LDA6piNkV3j9cJ6onQQSG8THM/w8xjGJfd/bEkzTzIYAqDbIQzu/dj&#10;UzHIGGINmazDVsQ+OZ1O3M8bnhcdNr/W7D7crzVnPjUiqTOiGkFnW2EMnW2HEXSBdnAmVDRhGbIC&#10;NXpGcT7/QAnSAY04CLWBBtmYoLYZiCsPc9QnGnwUBB7/dWdTfidxZlMj/B3NpoY0R3WYYW4MmR0P&#10;PjNQExqEzLaEF1mgGdDCdkQ5T2ksPSSpM5VKM5+XOEOpES9xhlIjinOGUikGiR7ubDtw7k2Yzkxq&#10;jL1AUyS2Kca0F2iNJNAa1BSHuAqeUB1cjz8ULl9ncANDxq8zOO9EVRbq10iNql0aH8AiKGkwhcF8&#10;EDhiToD/bGZw3tG0GkdcI32EaCZB9iDNIDuEgKuJ2bUsT6k/ITPJ/z9gICgKUBoIiscDtTfdsE+N&#10;BVBzCU5RtyhOOxC3pVIH0HrbB3RLhipVLDPzUlbCm3U83rUqTg7pzKFsJvxWE2GaONWnhM1saDH0&#10;hmjx7GnmoCzZDMkbZtKnDDrUtXKjz4DZOEccvAVX6OKZO0bRDCjtG/panM4qLv/ut2FT+pD51sNU&#10;1uPMh8y3fkxENeojrqkb8HHHzGMUbLClM0iSPpnHjhcpRz3HgvIIjwvXfFoZXfXVM4XeOBbbiQHP&#10;Ka1EGcaQrc+A2aC6KDi6zKmeXjiF7pEKqdLrVs8TxLGFi0jL5q5+cvSnvY9KsKDMWGToA8lI6oCW&#10;EJW3WMflIkcfZv0c2+lDBZBa+U/TRrltLxvlqvUw9RZqittDRjW6EKRH26yf54QaW18t+C6fnX09&#10;GmH0Rpg02n31KW2WI3Tejc9H5+sQs7uXSGXUpx5i4onSH2LK183OGHJsiKm5NhPPM2eW+SzJ8apF&#10;hPrglcWPN7OcxRld08nkk8S+e4ewN50rz3FbDleIBsDccVksLv0MgNnTMpYV4oLTAJg9HmAJn3l4&#10;s6c0uJftYc2eDfCZT057MjAF/8NiunOB3IfMHgskqAA92JyZJd6tJh45nZllyjHNGebOvVY3y8U9&#10;swH19u7VMZrlDRnVuVcH1U19/NmGSDjk8OCzTcFGfM42xojTubPLEXy2PXr4kOC/jlW+iLEKPcrN&#10;jbX3umJDoSSu2NCHwY4aPijrQGTKoMKRZaql5hxjA6uqwxszWQqxqXtfhCXqBOVPRcNtCd1vqr/I&#10;1GtopFO3e57OJMuM5e6lAeRdIQsyazCZAjiOuohMFcFp6lzuQUIRsMi2wfhlNY2fmtiq4ricJIrv&#10;GBhtFSa5pEApOJgE12V2ynHcQpdkqaTTpUqpW8rcggFKzcF08B5boktmLtsCPcmDp79jqgQZXdBJ&#10;eHfHz+klhyyfJIXqTaZu35BwegdDTcvMvd1FmV7RgWDQQFARzKdTSSeB4my94VqMQhfLbsoU2wPR&#10;4krgflOe3D/lRefdOJbna7H9eYttFAb9YlsMT4Nr7Y9+YYDFaWx+D2SqbyTLKZxZ/GAIv96St+Dg&#10;Th/2k5YsobekGX5cKOOmuwtgV9+i6otxl1XkpA7GLr2Bw4PJrrx9mOyym94YDnGEjGr6AaKGSm+A&#10;J7vQ82Gyi7wEqvagsktuv3hIpYYtYsiDzKm40xG924ofw9dTPjUEQ1pzK26/sE7FTYh8+MLM4NwU&#10;GBPXtoXPO5xqewyZbQsWx6K7GPAR96ZAxqi7GNKdc1OA81z+3GkgDnq28KGzI2GMPTsa/I7n/IyF&#10;wIYDwrksgPGXV1jbEmyay5+dDQhrh8WIMZz7An72etcFvPnIvS/g2hZp8Gsn9UV0Ut4XpRTSKCi/&#10;3B+JUGX5QT2mSIDyZxwI+qEek4JdaFm3GuOvxoCwg9YV8enF4xLZaTRkKc4xECV7C040bvW6TM5K&#10;3UUiG9pOSDRUF9i9RMhqEOsKEb2ctVo8LVBX0khBtb70ehAJYyh9SisjfCOMToEfD5AZ+nTAtep/&#10;e2J2G0q9QXTMKdKGpbTQ9fOIkCksIqkW0vE1o0kdC27DqC+CH79fNgepACA6YG48juiZLbRMFYjN&#10;WfhGqAIEGc2YdhpSOhn51PpZRI4tKWiMLwdRMFqhGmZQXSc3gugYQ/Z4Dl0/j0hf+YbKyY1jOh9v&#10;5KDHZz+THyngTZ/6SzjirZ/4m0EiQNXfN6I/SmR/F1DdX2F6/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EDwAAW0NvbnRlbnRfVHlwZXNdLnht&#10;bFBLAQIUAAoAAAAAAIdO4kAAAAAAAAAAAAAAAAAGAAAAAAAAAAAAEAAAAGYOAABfcmVscy9QSwEC&#10;FAAUAAAACACHTuJAihRmPNEAAACUAQAACwAAAAAAAAABACAAAACKDgAAX3JlbHMvLnJlbHNQSwEC&#10;FAAKAAAAAACHTuJAAAAAAAAAAAAAAAAABAAAAAAAAAAAABAAAAAAAAAAZHJzL1BLAQIUABQAAAAI&#10;AIdO4kAIJMFA2gAAAAsBAAAPAAAAAAAAAAEAIAAAACIAAABkcnMvZG93bnJldi54bWxQSwECFAAU&#10;AAAACACHTuJAbzQeOBENAADNSQAADgAAAAAAAAABACAAAAApAQAAZHJzL2Uyb0RvYy54bWxQSwUG&#10;AAAAAAYABgBZAQAArBAAAAAA&#10;">
                <o:lock v:ext="edit" aspectratio="f"/>
                <v:shape id="文本框 5" o:spid="_x0000_s1026" o:spt="202" type="#_x0000_t202" style="position:absolute;left:199697;top:0;height:1552575;width:1836000;" filled="f" stroked="f" coordsize="21600,21600" o:gfxdata="UEsDBAoAAAAAAIdO4kAAAAAAAAAAAAAAAAAEAAAAZHJzL1BLAwQUAAAACACHTuJAcDfuMcAAAADc&#10;AAAADwAAAGRycy9kb3ducmV2LnhtbEWPQWvCQBSE74L/YXkFb2YTaUVSVykBsUg9GHPp7TX7TEKz&#10;b2N21bS/3i0UPA4z8w2zXA+mFVfqXWNZQRLFIIhLqxuuFBTHzXQBwnlkja1lUvBDDtar8WiJqbY3&#10;PtA195UIEHYpKqi971IpXVmTQRfZjjh4J9sb9EH2ldQ93gLctHIWx3NpsOGwUGNHWU3ld34xCnbZ&#10;Zo+Hr5lZ/LbZ9uP01p2LzxelJk9J/ArC0+Af4f/2u1bwPE/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N+4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1994.07.11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深圳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15927147392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312090373@qq.com</w:t>
                        </w:r>
                      </w:p>
                    </w:txbxContent>
                  </v:textbox>
                </v:shape>
                <v:group id="_x0000_s1026" o:spid="_x0000_s1026" o:spt="203" style="position:absolute;left:0;top:52552;height:1184524;width:180000;" coordsize="180000,1184524" o:gfxdata="UEsDBAoAAAAAAIdO4kAAAAAAAAAAAAAAAAAEAAAAZHJzL1BLAwQUAAAACACHTuJAorXgGc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X87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orXgGc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Freeform 69" o:spid="_x0000_s1026" o:spt="100" style="position:absolute;left:0;top:0;height:180000;width:180000;" fillcolor="#0061B0" filled="t" stroked="f" coordsize="4097,4096" o:gfxdata="UEsDBAoAAAAAAIdO4kAAAAAAAAAAAAAAAAAEAAAAZHJzL1BLAwQUAAAACACHTuJAYYE5IL4AAADc&#10;AAAADwAAAGRycy9kb3ducmV2LnhtbEWPQWvCQBSE7wX/w/KEXqRuTGpoYzYeFKHXquD1kX1Notm3&#10;IbtJrL++Wyj0OMzMN0y+vZtWjNS7xrKC1TICQVxa3XCl4Hw6vLyBcB5ZY2uZFHyTg20xe8ox03bi&#10;TxqPvhIBwi5DBbX3XSalK2sy6Ja2Iw7el+0N+iD7SuoepwA3rYyjKJUGGw4LNXa0q6m8HQejoLs+&#10;4jid1nZxbYbT+36RJO0lUep5voo2IDzd/X/4r/2hFbymCfyeCUd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E5IL4A&#10;AADcAAAADwAAAAAAAAABACAAAAAiAAAAZHJzL2Rvd25yZXYueG1sUEsBAhQAFAAAAAgAh07iQDMv&#10;BZ47AAAAOQAAABAAAAAAAAAAAQAgAAAADQEAAGRycy9zaGFwZXhtbC54bWxQSwUGAAAAAAYABgBb&#10;AQAAtwMAAAAA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179956,163125;168708,178945;168708,180000;11247,180000;11247,178945;0,163125;16870,140625;67483,112500;67483,100810;44989,61875;44989,45000;89978,0;134967,45000;134967,61875;112472,100810;112472,112500;163085,140625;179956,163125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1" o:spid="_x0000_s1026" o:spt="100" style="position:absolute;left:0;top:346841;height:180000;width:135000;" fillcolor="#0061B0" filled="t" stroked="f" coordsize="2701,3587" o:gfxdata="UEsDBAoAAAAAAIdO4kAAAAAAAAAAAAAAAAAEAAAAZHJzL1BLAwQUAAAACACHTuJAbztZsrwAAADc&#10;AAAADwAAAGRycy9kb3ducmV2LnhtbEWPzYoCMRCE7wu+Q2jB29pxEdHR6EEQVubg6i54bSbtzOCk&#10;M0zi39sbYcFjUVVfUYvV3TXqyl2ovRgYDTUolsLbWkoDf7+bzymoEEksNV7YwIMDrJa9jwVl1t9k&#10;z9dDLFWCSMjIQBVjmyGGomJHYehbluSdfOcoJtmVaDu6Jbhr8EvrCTqqJS1U1PK64uJ8uDgDW8z9&#10;Hmc/uX+EFo95M9uhtsYM+iM9BxX5Ht/h//a3NTCejOF1Jh0B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7WbK8AAAA&#10;3AAAAA8AAAAAAAAAAQAgAAAAIgAAAGRycy9kb3ducmV2LnhtbFBLAQIUABQAAAAIAIdO4kAzLwWe&#10;OwAAADkAAAAQAAAAAAAAAAEAIAAAAAsBAABkcnMvc2hhcGV4bWwueG1sUEsFBgAAAAAGAAYAWwEA&#10;ALUDAAAAAA=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  <v:path o:connectlocs="67524,45012;44983,67493;67524,90025;90016,67493;67524,45012;67524,45012;67524,45012;67524,0;0,67493;67524,180000;135000,67493;67524,0;67524,0;67524,0;67524,112506;22491,67493;67524,22481;112508,67493;67524,112506;67524,112506;67524,112506" o:connectangles="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27" o:spid="_x0000_s1026" o:spt="100" style="position:absolute;left:0;top:693682;height:180000;width:180000;" fillcolor="#0061B0" filled="t" stroked="f" coordsize="4545,4545" o:gfxdata="UEsDBAoAAAAAAIdO4kAAAAAAAAAAAAAAAAAEAAAAZHJzL1BLAwQUAAAACACHTuJAfWUHMsAAAADc&#10;AAAADwAAAGRycy9kb3ducmV2LnhtbEWPQWvCQBSE74X+h+UVequb2CoSXXNQCu1BoSqit0f2mQSz&#10;b8Puxlh/fVcoeBxm5htmll9NIy7kfG1ZQTpIQBAXVtdcKthtP98mIHxA1thYJgW/5CGfPz/NMNO2&#10;5x+6bEIpIoR9hgqqENpMSl9UZNAPbEscvZN1BkOUrpTaYR/hppHDJBlLgzXHhQpbWlRUnDedUdCt&#10;+uPh5kbf6917Z4alv9nVfqnU60uaTEEEuoZH+L/9pRV8jEdwPxOP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ZQcy&#10;wAAAANwAAAAPAAAAAAAAAAEAIAAAACIAAABkcnMvZG93bnJldi54bWxQSwECFAAUAAAACACHTuJA&#10;My8FnjsAAAA5AAAAEAAAAAAAAAABACAAAAAPAQAAZHJzL3NoYXBleG1sLnhtbFBLBQYAAAAABgAG&#10;AFsBAAC5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75445,104554;51564,62891;52633,23009;11683,27801;54059,125940;152198,168316;156990,127405;117108,128435;75445,104554;75445,104554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9" o:spid="_x0000_s1026" o:spt="100" style="position:absolute;left:0;top:1040524;height:144000;width:179577;" fillcolor="#0061B2" filled="t" stroked="f" coordsize="5035,4028" o:gfxdata="UEsDBAoAAAAAAIdO4kAAAAAAAAAAAAAAAAAEAAAAZHJzL1BLAwQUAAAACACHTuJAjTbzpr8AAADc&#10;AAAADwAAAGRycy9kb3ducmV2LnhtbEWPS2vDMBCE74X8B7GB3hrZoTiJEzmHgPs4FPK6+LZYG9vE&#10;WhlJTtJ/XxUKPQ4z8w2z2T5ML27kfGdZQTpLQBDXVnfcKDifypclCB+QNfaWScE3edgWk6cN5tre&#10;+UC3Y2hEhLDPUUEbwpBL6euWDPqZHYijd7HOYIjSNVI7vEe46eU8STJpsOO40OJAu5bq63E0ClaL&#10;8u1r3L/vXfO5qHbyVA39pVLqeZomaxCBHuE//Nf+0Apeswx+z8QjI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286a/&#10;AAAA3AAAAA8AAAAAAAAAAQAgAAAAIgAAAGRycy9kb3ducmV2LnhtbFBLAQIUABQAAAAIAIdO4kAz&#10;LwWeOwAAADkAAAAQAAAAAAAAAAEAIAAAAA4BAABkcnMvc2hhcGV4bWwueG1sUEsFBgAAAAAGAAYA&#10;WwEAALgD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  <v:path o:connectlocs="161601,0;17939,0;0,17982;0,125982;17939,144000;161601,144000;179577,125982;179577,17982;161601,0;161601,36000;89770,81008;17939,36000;17939,17982;89770,62991;161601,17982;161601,3600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27305</wp:posOffset>
                </wp:positionV>
                <wp:extent cx="2562225" cy="1228725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pacing w:val="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60"/>
                                <w:sz w:val="52"/>
                                <w:szCs w:val="52"/>
                              </w:rPr>
                              <w:t>陶锦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45pt;margin-top:2.15pt;height:96.75pt;width:201.75pt;z-index:251687936;mso-width-relative:page;mso-height-relative:page;" filled="f" stroked="f" coordsize="21600,21600" o:gfxdata="UEsDBAoAAAAAAIdO4kAAAAAAAAAAAAAAAAAEAAAAZHJzL1BLAwQUAAAACACHTuJAFL2s59sAAAAJ&#10;AQAADwAAAGRycy9kb3ducmV2LnhtbE2Py07DMBBF90j8gzVI7KjTEEKaxqlQpAoJwaKlG3aTeJpE&#10;jcchdh/w9ZgVLEf36N4zxepiBnGiyfWWFcxnEQjixuqeWwW79/VdBsJ5ZI2DZVLwRQ5W5fVVgbm2&#10;Z97QaetbEUrY5aig837MpXRNRwbdzI7EIdvbyaAP59RKPeE5lJtBxlGUSoM9h4UOR6o6ag7bo1Hw&#10;Uq3fcFPHJvsequfX/dP4uft4UOr2Zh4tQXi6+D8YfvWDOpTBqbZH1k4MCuIkXgRUQXIPIuRpkiYg&#10;6gAuHjOQZSH/f1D+AFBLAwQUAAAACACHTuJAocnzxigCAAArBAAADgAAAGRycy9lMm9Eb2MueG1s&#10;rVPNjtMwEL4j8Q6W7zRttu2Wqumq7KoIacWuVBBn17GbSLbH2G6T8gDwBnviwp3n6nMwdtpuBZwQ&#10;F2f+MjPfzDezm1YrshPO12AKOuj1KRGGQ1mbTUE/fli+mlDiAzMlU2BEQffC05v5yxezxk5FDhWo&#10;UjiCSYyfNragVQh2mmWeV0Iz3wMrDDolOM0Cqm6TlY41mF2rLO/3x1kDrrQOuPAerXedk85TfikF&#10;Dw9SehGIKij2FtLr0ruObzafsenGMVvV/NgG+4cuNKsNFj2numOBka2r/0ila+7Agww9DjoDKWsu&#10;EgZEM+j/hmZVMSsSFhyOt+cx+f+Xlr/fPTpSlwW9mowpMUzjkg5P3w7ffx5+fCXRiCNqrJ9i5Mpi&#10;bGjfQIurPtk9GiPyVjodv4iJoB+HvT8PWLSBcDTmo3Ge5yNKOPoGeT65RgXzZ8+/W+fDWwGaRKGg&#10;DjeYBst29z50oaeQWM3AslYqbVEZ0hR0fDXqpx/OHkyuTIwViQ/HNBFS13qUQrtujzjXUO4RpoOO&#10;K97yZY2t3DMfHplDciAyJHx4wEcqwJJwlCipwH35mz3G487QS0mDZCuo/7xlTlCi3hnc5uvBcBjZ&#10;mZTh6DpHxV161pces9W3gHwe4GlZnsQYH9RJlA70J7yLRayKLmY41i5oOIm3oTsBvCsuFosUhHy0&#10;LNybleUxdTfcxTaArNPc45i62eC+ooKMTJs7Xk+k/KWeop5v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L2s59sAAAAJAQAADwAAAAAAAAABACAAAAAiAAAAZHJzL2Rvd25yZXYueG1sUEsBAhQA&#10;FAAAAAgAh07iQKHJ88YoAgAAK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pacing w:val="6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60"/>
                          <w:sz w:val="52"/>
                          <w:szCs w:val="52"/>
                        </w:rPr>
                        <w:t>陶锦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247140" cy="1679575"/>
            <wp:effectExtent l="0" t="0" r="10160" b="15875"/>
            <wp:docPr id="11" name="图片 11" descr="DSC_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SC_00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微软雅黑" w:hAnsi="微软雅黑" w:eastAsia="微软雅黑"/>
        </w:rPr>
        <w:sectPr>
          <w:footerReference r:id="rId3" w:type="default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3331845</wp:posOffset>
                </wp:positionV>
                <wp:extent cx="6581775" cy="5105400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510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/03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武汉百胜睿迪软件有限公司（上海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软件股份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）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智慧零售事业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：icrm、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参与项目：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icrm后台会员管理系统（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 HYPERLINK 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https://icrmshow.baison.net/icrm_lite/manage/web/build/index.html#/dashboard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szCs w:val="21"/>
                                <w:shd w:val="clear" w:color="auto" w:fill="FFFFFF"/>
                              </w:rPr>
                              <w:t>https://icrmshow.baison.net/icrm_lite/manage/web/build/index.html#/dashboard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公众号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百胜iCRM全渠道会员管理（内含小程序、微信卡包、积分商城、会员中心演示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百胜i客服（千牛平台淘宝订单管理插件）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ishop商城完整版（小程序演示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"https://dev.ishop.baison.net/frontend/h5/dist/#/"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szCs w:val="21"/>
                                <w:shd w:val="clear" w:color="auto" w:fill="FFFFFF"/>
                              </w:rPr>
                              <w:t>https://dev.ishop.baison.net/frontend/h5/dist/#/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pc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"https://dev.ishop.baison.net/frontend/pc/dist/" \l "/"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color w:val="2165A8"/>
                                <w:szCs w:val="21"/>
                                <w:shd w:val="clear" w:color="auto" w:fill="FFFFFF"/>
                              </w:rPr>
                              <w:t>https://dev.ishop.baison.net/frontend/pc/dist/#/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/>
                                <w:color w:val="2165A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left="105" w:firstLine="420" w:firstLineChars="20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使用客户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361、林清轩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周大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生、潮宏基、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森林鸟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、七色纺、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杰奥、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梦洁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left="210" w:leftChars="100" w:firstLine="315" w:firstLineChars="1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技术介绍：icrm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产品前端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以angular.js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核心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，后台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管理系统、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h5、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微信公众号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采用angular.js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shop产品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台前端使用用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NG6+Ant Design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构建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前台前端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商城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主要使用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vue2.5+vue-router+vuex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2017/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-2018/03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武汉市宝发创新科技有限公司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web前端开发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62.35pt;height:402pt;width:518.25pt;mso-position-horizontal:right;mso-position-horizontal-relative:margin;z-index:251729920;mso-width-relative:page;mso-height-relative:page;" filled="f" stroked="f" coordsize="21600,21600" o:gfxdata="UEsDBAoAAAAAAIdO4kAAAAAAAAAAAAAAAAAEAAAAZHJzL1BLAwQUAAAACACHTuJAEKnNYtwAAAAK&#10;AQAADwAAAGRycy9kb3ducmV2LnhtbE2PzU7DMBCE70i8g7WVuFG7KWmjEKdCkSokBIeWXrhtYjeJ&#10;aq9D7P7A0+Oeym1Ws5r5plhdrGEnPfrekYTZVADT1DjVUyth97l+zID5gKTQONISfrSHVXl/V2Cu&#10;3Jk2+rQNLYsh5HOU0IUw5Jz7ptMW/dQNmqK3d6PFEM+x5WrEcwy3hidCLLjFnmJDh4OuOt0ctkcr&#10;4a1af+CmTmz2a6rX9/3L8L37SqV8mMzEM7CgL+H2DFf8iA5lZKrdkZRnRkIcEiSkydMS2NUW80UK&#10;rI5qnmRL4GXB/08o/wBQSwMEFAAAAAgAh07iQGa1StInAgAAKwQAAA4AAABkcnMvZTJvRG9jLnht&#10;bK1TzY7TMBC+I/EOlu80SWl2l6rpquyqCKliVyqIs+vYbSTbY2y3SXkAeANOXLjzXH0Oxk7brYAT&#10;4uLMX+bn+2Ymt51WZCecb8BUtBjklAjDoW7MuqIf3s9f3FDiAzM1U2BERffC09vp82eT1o7FEDag&#10;auEIJjF+3NqKbkKw4yzzfCM08wOwwqBTgtMsoOrWWe1Yi9m1yoZ5fpW14GrrgAvv0XrfO+k05ZdS&#10;8PAgpReBqIpibyG9Lr2r+GbTCRuvHbObhh/bYP/QhWaNwaLnVPcsMLJ1zR+pdMMdeJBhwEFnIGXD&#10;RZoBpyny36ZZbpgVaRYEx9szTP7/peXvdo+ONHVFh2VBiWEaSTp8+3r4/vPw4wuJRoSotX6MkUuL&#10;saF7DR1SfbJ7NMbJO+l0/OJMBP0I9v4MsOgC4Wi8Km+K6+uSEo6+ssjLUZ4oyJ5+t86HNwI0iUJF&#10;HTKYgGW7hQ/YCoaeQmI1A/NGqcSiMqTFEi/LPP1w9uAfysRYkfbhmCaO1LcepdCtuuOcK6j3OKaD&#10;fle85fMGW1kwHx6Zw+XAyXDhwwM+UgGWhKNEyQbc57/ZYzxyhl5KWly2ivpPW+YEJeqtQTZfFaNR&#10;3M6kjMrrISru0rO69JitvgPcZ+QLu0tijA/qJEoH+iPexSxWRRczHGtXNJzEu9CfAN4VF7NZCsJ9&#10;tCwszNLymLoHd7YNIJuEe4SpxwZJiApuZKLjeD1x5S/1FPV049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KnNYtwAAAAKAQAADwAAAAAAAAABACAAAAAiAAAAZHJzL2Rvd25yZXYueG1sUEsBAhQA&#10;FAAAAAgAh07iQGa1StInAgAAK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-201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/03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武汉百胜睿迪软件有限公司（上海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百胜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软件股份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）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智慧零售事业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：icrm、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ishop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参与项目：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icrm后台会员管理系统（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 HYPERLINK 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https://icrmshow.baison.net/icrm_lite/manage/web/build/index.html#/dashboard</w:instrTex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instrText xml:space="preserve">" </w:instrTex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szCs w:val="21"/>
                          <w:shd w:val="clear" w:color="auto" w:fill="FFFFFF"/>
                        </w:rPr>
                        <w:t>https://icrmshow.baison.net/icrm_lite/manage/web/build/index.html#/dashboard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公众号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百胜iCRM全渠道会员管理（内含小程序、微信卡包、积分商城、会员中心演示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百胜i客服（千牛平台淘宝订单管理插件）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ishop商城完整版（小程序演示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fldChar w:fldCharType="begin"/>
                      </w:r>
                      <w:r>
                        <w:instrText xml:space="preserve"> HYPERLINK "https://dev.ishop.baison.net/frontend/h5/dist/#/" </w:instrText>
                      </w:r>
                      <w: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szCs w:val="21"/>
                          <w:shd w:val="clear" w:color="auto" w:fill="FFFFFF"/>
                        </w:rPr>
                        <w:t>https://dev.ishop.baison.net/frontend/h5/dist/#/</w:t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pc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fldChar w:fldCharType="begin"/>
                      </w:r>
                      <w:r>
                        <w:instrText xml:space="preserve"> HYPERLINK "https://dev.ishop.baison.net/frontend/pc/dist/" \l "/" \t "_blank" </w:instrText>
                      </w:r>
                      <w: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color w:val="2165A8"/>
                          <w:szCs w:val="21"/>
                          <w:shd w:val="clear" w:color="auto" w:fill="FFFFFF"/>
                        </w:rPr>
                        <w:t>https://dev.ishop.baison.net/frontend/pc/dist/#/</w:t>
                      </w:r>
                      <w:r>
                        <w:rPr>
                          <w:rStyle w:val="9"/>
                          <w:rFonts w:hint="eastAsia" w:ascii="微软雅黑" w:hAnsi="微软雅黑" w:eastAsia="微软雅黑"/>
                          <w:color w:val="2165A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）</w:t>
                      </w:r>
                    </w:p>
                    <w:p>
                      <w:pPr>
                        <w:snapToGrid w:val="0"/>
                        <w:spacing w:before="156" w:beforeLines="50"/>
                        <w:ind w:left="105" w:firstLine="420" w:firstLineChars="20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使用客户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361、林清轩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周大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生、潮宏基、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森林鸟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、七色纺、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杰奥、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梦洁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ind w:left="210" w:leftChars="100" w:firstLine="315" w:firstLineChars="15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技术介绍：icrm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产品前端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以angular.js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核心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，后台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管理系统、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h5、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微信公众号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匀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采用angular.js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shop产品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台前端使用用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NG6+Ant Design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构建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前台前端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商城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主要使用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vue2.5+vue-router+vuex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2017/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-2018/03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武汉市宝发创新科技有限公司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web前端开发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3312795</wp:posOffset>
            </wp:positionV>
            <wp:extent cx="447675" cy="447675"/>
            <wp:effectExtent l="0" t="0" r="0" b="0"/>
            <wp:wrapNone/>
            <wp:docPr id="259" name="图片 259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200025</wp:posOffset>
                </wp:positionH>
                <wp:positionV relativeFrom="paragraph">
                  <wp:posOffset>312420</wp:posOffset>
                </wp:positionV>
                <wp:extent cx="6200775" cy="2590800"/>
                <wp:effectExtent l="0" t="0" r="0" b="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精通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HTML5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，实现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各种动画特效。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擅长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iv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css进行网页排版以及设计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用J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、DOM、BOM，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能使用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原生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代码开发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页面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掌握面向对象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继承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重载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设计方案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练运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ES5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ES6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TypeScript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熟练掌握jQuery以及jQue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y 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框架，echarts绘图；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熟练掌握Angular.js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1.0+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.js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2.0+(vue-router,vuex)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实现SPA应用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端、wap端之间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差异，解决常见的浏览器兼容性问题；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ng6+Ant Design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模块化编程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熟悉微信公众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微信小程序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熟练使用git、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svn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代码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托管，gulp3.0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webpack3.0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前端构建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熟悉cordova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打包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webapp;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了解Node.js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PHP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、MySQL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、nginx、AST抽象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语法树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24.6pt;height:204pt;width:488.25pt;mso-position-horizontal-relative:margin;z-index:251727872;mso-width-relative:page;mso-height-relative:page;" filled="f" stroked="f" coordsize="21600,21600" o:gfxdata="UEsDBAoAAAAAAIdO4kAAAAAAAAAAAAAAAAAEAAAAZHJzL1BLAwQUAAAACACHTuJA4kuvhdoAAAAK&#10;AQAADwAAAGRycy9kb3ducmV2LnhtbE2PzU7DMBCE70i8g7VI3KidQCANcSoUqUJC9NDSS29OvE0i&#10;7HWI3R94etwTHHdmNPtNuThbw444+cGRhGQmgCG1Tg/USdh+LO9yYD4o0so4Qgnf6GFRXV+VqtDu&#10;RGs8bkLHYgn5QknoQxgLzn3bo1V+5kak6O3dZFWI59RxPalTLLeGp0I8cqsGih96NWLdY/u5OVgJ&#10;b/VypdZNavMfU7++71/Gr+0uk/L2JhHPwAKew18YLvgRHarI1LgDac+MhPski0kJD/MU2MUXIo/j&#10;mqhkTynwquT/J1S/UEsDBBQAAAAIAIdO4kB6TDemKAIAACsEAAAOAAAAZHJzL2Uyb0RvYy54bWyt&#10;U82O0zAQviPxDpbvNGlpt7tV01XZVRFSxa5UEGfXsZtItsfYbpPyAPAGe+LCnefqczB22m4FnBAX&#10;Z/4yM9/MN9PbViuyE87XYAra7+WUCMOhrM2moB8/LF5dU+IDMyVTYERB98LT29nLF9PGTsQAKlCl&#10;cASTGD9pbEGrEOwkyzyvhGa+B1YYdEpwmgVU3SYrHWswu1bZIM+vsgZcaR1w4T1a7zsnnaX8Ugoe&#10;HqT0IhBVUOwtpNeldx3fbDZlk41jtqr5sQ32D11oVhssek51zwIjW1f/kUrX3IEHGXocdAZS1lwk&#10;DIimn/+GZlUxKxIWHI635zH5/5eWv989OlKXBR2MxpQYpnFJh6dvh+8/Dz++kmjEETXWTzByZTE2&#10;tG+gxVWf7B6NEXkrnY5fxETQj8Penwcs2kA4Gq9wZePxiBKOvsHoJr/O0wqy59+t8+GtAE2iUFCH&#10;G0yDZbulD9gKhp5CYjUDi1qptEVlSIMlXo/y9MPZg38oE2NF4sMxTYTUtR6l0K7bI841lHuE6aDj&#10;ird8UWMrS+bDI3NIDkSGhA8P+EgFWBKOEiUVuC9/s8d43Bl6KWmQbAX1n7fMCUrUO4PbvOkPh5Gd&#10;SRmOxgNU3KVnfekxW30HyOc+npblSYzxQZ1E6UB/wruYx6roYoZj7YKGk3gXuhPAu+JiPk9ByEfL&#10;wtKsLI+pu+HOtwFkneYex9TNBpcQFWRkWsfxeiLlL/UU9Xzj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iS6+F2gAAAAoBAAAPAAAAAAAAAAEAIAAAACIAAABkcnMvZG93bnJldi54bWxQSwECFAAU&#10;AAAACACHTuJAekw3pigCAAAr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精通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HTML5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，实现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各种动画特效。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擅长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d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iv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css进行网页排版以及设计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用J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、DOM、BOM，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能使用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原生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代码开发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页面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功能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掌握面向对象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继承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重载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设计方案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练运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ES5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ES6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TypeScript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熟练掌握jQuery以及jQue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y ui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框架，echarts绘图；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熟练掌握Angular.js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1.0+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.js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2.0+(vue-router,vuex)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实现SPA应用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端、wap端之间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差异，解决常见的浏览器兼容性问题；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ng6+Ant Design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模块化编程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熟悉微信公众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微信小程序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熟练使用git、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svn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代码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托管，gulp3.0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webpack3.0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前端构建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工具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熟悉cordova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打包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webapp;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了解Node.js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PHP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、MySQL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、nginx、AST抽象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语法树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2884170</wp:posOffset>
                </wp:positionV>
                <wp:extent cx="6414135" cy="409575"/>
                <wp:effectExtent l="3810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409575"/>
                          <a:chOff x="0" y="0"/>
                          <a:chExt cx="6415426" cy="419100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42041" y="0"/>
                            <a:ext cx="6373385" cy="419100"/>
                            <a:chOff x="49760" y="0"/>
                            <a:chExt cx="6373385" cy="419100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315310" y="0"/>
                              <a:ext cx="6107835" cy="419100"/>
                              <a:chOff x="238125" y="0"/>
                              <a:chExt cx="6109361" cy="419100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1" name="直接连接符 41"/>
                            <wps:cNvCnPr/>
                            <wps:spPr>
                              <a:xfrm>
                                <a:off x="1197790" y="214562"/>
                                <a:ext cx="51496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2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3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4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46" name="组合 119"/>
                        <wpg:cNvGrpSpPr>
                          <a:grpSpLocks noChangeAspect="1"/>
                        </wpg:cNvGrpSpPr>
                        <wpg:grpSpPr>
                          <a:xfrm>
                            <a:off x="0" y="31532"/>
                            <a:ext cx="324000" cy="324000"/>
                            <a:chOff x="1715562" y="646494"/>
                            <a:chExt cx="324000" cy="324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7" name="椭圆 47"/>
                          <wps:cNvSpPr>
                            <a:spLocks noChangeAspect="1"/>
                          </wps:cNvSpPr>
                          <wps:spPr>
                            <a:xfrm>
                              <a:off x="1715562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8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341" y="722786"/>
                              <a:ext cx="180000" cy="166696"/>
                            </a:xfrm>
                            <a:custGeom>
                              <a:avLst/>
                              <a:gdLst>
                                <a:gd name="T0" fmla="*/ 3285 w 3568"/>
                                <a:gd name="T1" fmla="*/ 495 h 3297"/>
                                <a:gd name="T2" fmla="*/ 2436 w 3568"/>
                                <a:gd name="T3" fmla="*/ 495 h 3297"/>
                                <a:gd name="T4" fmla="*/ 2436 w 3568"/>
                                <a:gd name="T5" fmla="*/ 209 h 3297"/>
                                <a:gd name="T6" fmla="*/ 2226 w 3568"/>
                                <a:gd name="T7" fmla="*/ 0 h 3297"/>
                                <a:gd name="T8" fmla="*/ 1342 w 3568"/>
                                <a:gd name="T9" fmla="*/ 0 h 3297"/>
                                <a:gd name="T10" fmla="*/ 1132 w 3568"/>
                                <a:gd name="T11" fmla="*/ 209 h 3297"/>
                                <a:gd name="T12" fmla="*/ 1132 w 3568"/>
                                <a:gd name="T13" fmla="*/ 495 h 3297"/>
                                <a:gd name="T14" fmla="*/ 283 w 3568"/>
                                <a:gd name="T15" fmla="*/ 495 h 3297"/>
                                <a:gd name="T16" fmla="*/ 0 w 3568"/>
                                <a:gd name="T17" fmla="*/ 780 h 3297"/>
                                <a:gd name="T18" fmla="*/ 0 w 3568"/>
                                <a:gd name="T19" fmla="*/ 3011 h 3297"/>
                                <a:gd name="T20" fmla="*/ 283 w 3568"/>
                                <a:gd name="T21" fmla="*/ 3297 h 3297"/>
                                <a:gd name="T22" fmla="*/ 3285 w 3568"/>
                                <a:gd name="T23" fmla="*/ 3297 h 3297"/>
                                <a:gd name="T24" fmla="*/ 3568 w 3568"/>
                                <a:gd name="T25" fmla="*/ 3011 h 3297"/>
                                <a:gd name="T26" fmla="*/ 3568 w 3568"/>
                                <a:gd name="T27" fmla="*/ 780 h 3297"/>
                                <a:gd name="T28" fmla="*/ 3285 w 3568"/>
                                <a:gd name="T29" fmla="*/ 495 h 3297"/>
                                <a:gd name="T30" fmla="*/ 1280 w 3568"/>
                                <a:gd name="T31" fmla="*/ 209 h 3297"/>
                                <a:gd name="T32" fmla="*/ 1342 w 3568"/>
                                <a:gd name="T33" fmla="*/ 147 h 3297"/>
                                <a:gd name="T34" fmla="*/ 2226 w 3568"/>
                                <a:gd name="T35" fmla="*/ 147 h 3297"/>
                                <a:gd name="T36" fmla="*/ 2288 w 3568"/>
                                <a:gd name="T37" fmla="*/ 209 h 3297"/>
                                <a:gd name="T38" fmla="*/ 2288 w 3568"/>
                                <a:gd name="T39" fmla="*/ 487 h 3297"/>
                                <a:gd name="T40" fmla="*/ 1280 w 3568"/>
                                <a:gd name="T41" fmla="*/ 487 h 3297"/>
                                <a:gd name="T42" fmla="*/ 1280 w 3568"/>
                                <a:gd name="T43" fmla="*/ 209 h 3297"/>
                                <a:gd name="T44" fmla="*/ 3503 w 3568"/>
                                <a:gd name="T45" fmla="*/ 1986 h 3297"/>
                                <a:gd name="T46" fmla="*/ 2222 w 3568"/>
                                <a:gd name="T47" fmla="*/ 1986 h 3297"/>
                                <a:gd name="T48" fmla="*/ 2222 w 3568"/>
                                <a:gd name="T49" fmla="*/ 2044 h 3297"/>
                                <a:gd name="T50" fmla="*/ 2152 w 3568"/>
                                <a:gd name="T51" fmla="*/ 2113 h 3297"/>
                                <a:gd name="T52" fmla="*/ 1430 w 3568"/>
                                <a:gd name="T53" fmla="*/ 2113 h 3297"/>
                                <a:gd name="T54" fmla="*/ 1360 w 3568"/>
                                <a:gd name="T55" fmla="*/ 2044 h 3297"/>
                                <a:gd name="T56" fmla="*/ 1360 w 3568"/>
                                <a:gd name="T57" fmla="*/ 1986 h 3297"/>
                                <a:gd name="T58" fmla="*/ 32 w 3568"/>
                                <a:gd name="T59" fmla="*/ 1986 h 3297"/>
                                <a:gd name="T60" fmla="*/ 32 w 3568"/>
                                <a:gd name="T61" fmla="*/ 1856 h 3297"/>
                                <a:gd name="T62" fmla="*/ 1360 w 3568"/>
                                <a:gd name="T63" fmla="*/ 1856 h 3297"/>
                                <a:gd name="T64" fmla="*/ 1360 w 3568"/>
                                <a:gd name="T65" fmla="*/ 1799 h 3297"/>
                                <a:gd name="T66" fmla="*/ 1430 w 3568"/>
                                <a:gd name="T67" fmla="*/ 1729 h 3297"/>
                                <a:gd name="T68" fmla="*/ 2152 w 3568"/>
                                <a:gd name="T69" fmla="*/ 1729 h 3297"/>
                                <a:gd name="T70" fmla="*/ 2222 w 3568"/>
                                <a:gd name="T71" fmla="*/ 1799 h 3297"/>
                                <a:gd name="T72" fmla="*/ 2222 w 3568"/>
                                <a:gd name="T73" fmla="*/ 1856 h 3297"/>
                                <a:gd name="T74" fmla="*/ 3503 w 3568"/>
                                <a:gd name="T75" fmla="*/ 1856 h 3297"/>
                                <a:gd name="T76" fmla="*/ 3503 w 3568"/>
                                <a:gd name="T77" fmla="*/ 1986 h 32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3568" h="3297">
                                  <a:moveTo>
                                    <a:pt x="3285" y="495"/>
                                  </a:moveTo>
                                  <a:cubicBezTo>
                                    <a:pt x="2436" y="495"/>
                                    <a:pt x="2436" y="495"/>
                                    <a:pt x="2436" y="495"/>
                                  </a:cubicBezTo>
                                  <a:cubicBezTo>
                                    <a:pt x="2436" y="209"/>
                                    <a:pt x="2436" y="209"/>
                                    <a:pt x="2436" y="209"/>
                                  </a:cubicBezTo>
                                  <a:cubicBezTo>
                                    <a:pt x="2436" y="94"/>
                                    <a:pt x="2342" y="0"/>
                                    <a:pt x="2226" y="0"/>
                                  </a:cubicBezTo>
                                  <a:cubicBezTo>
                                    <a:pt x="1342" y="0"/>
                                    <a:pt x="1342" y="0"/>
                                    <a:pt x="1342" y="0"/>
                                  </a:cubicBezTo>
                                  <a:cubicBezTo>
                                    <a:pt x="1226" y="0"/>
                                    <a:pt x="1132" y="94"/>
                                    <a:pt x="1132" y="209"/>
                                  </a:cubicBezTo>
                                  <a:cubicBezTo>
                                    <a:pt x="1132" y="495"/>
                                    <a:pt x="1132" y="495"/>
                                    <a:pt x="1132" y="495"/>
                                  </a:cubicBezTo>
                                  <a:cubicBezTo>
                                    <a:pt x="283" y="495"/>
                                    <a:pt x="283" y="495"/>
                                    <a:pt x="283" y="495"/>
                                  </a:cubicBezTo>
                                  <a:cubicBezTo>
                                    <a:pt x="127" y="495"/>
                                    <a:pt x="0" y="623"/>
                                    <a:pt x="0" y="780"/>
                                  </a:cubicBezTo>
                                  <a:cubicBezTo>
                                    <a:pt x="0" y="3011"/>
                                    <a:pt x="0" y="3011"/>
                                    <a:pt x="0" y="3011"/>
                                  </a:cubicBezTo>
                                  <a:cubicBezTo>
                                    <a:pt x="0" y="3169"/>
                                    <a:pt x="127" y="3297"/>
                                    <a:pt x="283" y="3297"/>
                                  </a:cubicBezTo>
                                  <a:cubicBezTo>
                                    <a:pt x="3285" y="3297"/>
                                    <a:pt x="3285" y="3297"/>
                                    <a:pt x="3285" y="3297"/>
                                  </a:cubicBezTo>
                                  <a:cubicBezTo>
                                    <a:pt x="3441" y="3297"/>
                                    <a:pt x="3568" y="3169"/>
                                    <a:pt x="3568" y="3011"/>
                                  </a:cubicBezTo>
                                  <a:cubicBezTo>
                                    <a:pt x="3568" y="780"/>
                                    <a:pt x="3568" y="780"/>
                                    <a:pt x="3568" y="780"/>
                                  </a:cubicBezTo>
                                  <a:cubicBezTo>
                                    <a:pt x="3568" y="623"/>
                                    <a:pt x="3441" y="495"/>
                                    <a:pt x="3285" y="495"/>
                                  </a:cubicBezTo>
                                  <a:close/>
                                  <a:moveTo>
                                    <a:pt x="1280" y="209"/>
                                  </a:moveTo>
                                  <a:cubicBezTo>
                                    <a:pt x="1280" y="175"/>
                                    <a:pt x="1308" y="147"/>
                                    <a:pt x="1342" y="147"/>
                                  </a:cubicBezTo>
                                  <a:cubicBezTo>
                                    <a:pt x="2226" y="147"/>
                                    <a:pt x="2226" y="147"/>
                                    <a:pt x="2226" y="147"/>
                                  </a:cubicBezTo>
                                  <a:cubicBezTo>
                                    <a:pt x="2260" y="147"/>
                                    <a:pt x="2288" y="175"/>
                                    <a:pt x="2288" y="209"/>
                                  </a:cubicBezTo>
                                  <a:cubicBezTo>
                                    <a:pt x="2288" y="487"/>
                                    <a:pt x="2288" y="487"/>
                                    <a:pt x="2288" y="487"/>
                                  </a:cubicBezTo>
                                  <a:cubicBezTo>
                                    <a:pt x="1280" y="487"/>
                                    <a:pt x="1280" y="487"/>
                                    <a:pt x="1280" y="487"/>
                                  </a:cubicBezTo>
                                  <a:cubicBezTo>
                                    <a:pt x="1280" y="209"/>
                                    <a:pt x="1280" y="209"/>
                                    <a:pt x="1280" y="209"/>
                                  </a:cubicBezTo>
                                  <a:close/>
                                  <a:moveTo>
                                    <a:pt x="3503" y="1986"/>
                                  </a:moveTo>
                                  <a:cubicBezTo>
                                    <a:pt x="2222" y="1986"/>
                                    <a:pt x="2222" y="1986"/>
                                    <a:pt x="2222" y="1986"/>
                                  </a:cubicBezTo>
                                  <a:cubicBezTo>
                                    <a:pt x="2222" y="2044"/>
                                    <a:pt x="2222" y="2044"/>
                                    <a:pt x="2222" y="2044"/>
                                  </a:cubicBezTo>
                                  <a:cubicBezTo>
                                    <a:pt x="2222" y="2082"/>
                                    <a:pt x="2191" y="2113"/>
                                    <a:pt x="2152" y="2113"/>
                                  </a:cubicBezTo>
                                  <a:cubicBezTo>
                                    <a:pt x="1430" y="2113"/>
                                    <a:pt x="1430" y="2113"/>
                                    <a:pt x="1430" y="2113"/>
                                  </a:cubicBezTo>
                                  <a:cubicBezTo>
                                    <a:pt x="1391" y="2113"/>
                                    <a:pt x="1360" y="2082"/>
                                    <a:pt x="1360" y="2044"/>
                                  </a:cubicBezTo>
                                  <a:cubicBezTo>
                                    <a:pt x="1360" y="1986"/>
                                    <a:pt x="1360" y="1986"/>
                                    <a:pt x="1360" y="1986"/>
                                  </a:cubicBezTo>
                                  <a:cubicBezTo>
                                    <a:pt x="32" y="1986"/>
                                    <a:pt x="32" y="1986"/>
                                    <a:pt x="32" y="1986"/>
                                  </a:cubicBezTo>
                                  <a:cubicBezTo>
                                    <a:pt x="32" y="1856"/>
                                    <a:pt x="32" y="1856"/>
                                    <a:pt x="32" y="1856"/>
                                  </a:cubicBezTo>
                                  <a:cubicBezTo>
                                    <a:pt x="1360" y="1856"/>
                                    <a:pt x="1360" y="1856"/>
                                    <a:pt x="1360" y="1856"/>
                                  </a:cubicBezTo>
                                  <a:cubicBezTo>
                                    <a:pt x="1360" y="1799"/>
                                    <a:pt x="1360" y="1799"/>
                                    <a:pt x="1360" y="1799"/>
                                  </a:cubicBezTo>
                                  <a:cubicBezTo>
                                    <a:pt x="1360" y="1760"/>
                                    <a:pt x="1391" y="1729"/>
                                    <a:pt x="1430" y="1729"/>
                                  </a:cubicBezTo>
                                  <a:cubicBezTo>
                                    <a:pt x="2152" y="1729"/>
                                    <a:pt x="2152" y="1729"/>
                                    <a:pt x="2152" y="1729"/>
                                  </a:cubicBezTo>
                                  <a:cubicBezTo>
                                    <a:pt x="2191" y="1729"/>
                                    <a:pt x="2222" y="1760"/>
                                    <a:pt x="2222" y="1799"/>
                                  </a:cubicBezTo>
                                  <a:cubicBezTo>
                                    <a:pt x="2222" y="1856"/>
                                    <a:pt x="2222" y="1856"/>
                                    <a:pt x="2222" y="1856"/>
                                  </a:cubicBezTo>
                                  <a:cubicBezTo>
                                    <a:pt x="3503" y="1856"/>
                                    <a:pt x="3503" y="1856"/>
                                    <a:pt x="3503" y="1856"/>
                                  </a:cubicBezTo>
                                  <a:lnTo>
                                    <a:pt x="3503" y="1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227.1pt;height:32.25pt;width:505.05pt;mso-position-horizontal-relative:margin;z-index:251728896;mso-width-relative:page;mso-height-relative:page;" coordsize="6415426,419100" o:gfxdata="UEsDBAoAAAAAAIdO4kAAAAAAAAAAAAAAAAAEAAAAZHJzL1BLAwQUAAAACACHTuJAK0FJmtwAAAAL&#10;AQAADwAAAGRycy9kb3ducmV2LnhtbE2PQU/CQBCF7yb+h82YeIPtAq1QOyWGqCdCIpgYb0s7tA3d&#10;2aa7tPDvXU96nLwv732Tra+mFQP1rrGMoKYRCOLClg1XCJ+Ht8kShPOaS91aJoQbOVjn93eZTks7&#10;8gcNe1+JUMIu1Qi1910qpStqMtpNbUccspPtjfbh7CtZ9noM5aaVsyhKpNENh4Vad7SpqTjvLwbh&#10;fdTjy1y9DtvzaXP7PsS7r60ixMcHFT2D8HT1fzD86gd1yIPT0V64dKJFmKh5HFCERbyYgQjEapUk&#10;II4IsVo+gcwz+f+H/AdQSwMEFAAAAAgAh07iQE8GZwnCDAAAuUAAAA4AAABkcnMvZTJvRG9jLnht&#10;bO1czY7kSBG+I/EOVh2RmK60XeWq1vSsZnt2RkgDO2IacXa7XD/CZRvbPdWzZwScECcurJCQgNNy&#10;48aBp9leHoMv8s9pl9OV3a0ZQLtz6K7KDEdkxBcZERnpnqef3O4z711a1bsiv5iwJ9OJl+ZJsdrl&#10;m4vJz65e/nAx8eomzldxVuTpxeR9Wk8+efb97z09lOepX2yLbJVWHpjk9fmhvJhsm6Y8Pzurk226&#10;j+snRZnmmFwX1T5u8LXanK2q+ADu++zMn07nZ4eiWpVVkaR1jdEXYnLyjPNfr9Ok+Xy9rtPGyy4m&#10;WFvDf1b85zX9PHv2ND7fVHG53SVyGfEDVrGPdzmEalYv4ib2bqrdEav9LqmKulg3T5Jif1as17sk&#10;5TpAGzbtafOqKm5Krsvm/LAptZlg2p6dHsw2+cm7N5W3W11Mgmji5fEeGH3zz199/fvfehiAdQ7l&#10;5hxEr6rybfmmkgMb8Y0Uvl1Xe/oNVbxbbtf32q7pbeMlGJyHLGTBbOIlmAuny1k0E4ZPtkDn6LFk&#10;+1n74Cz05/JBtmRTjtiZEntGq9OL0V8+sKHg0l1DLR5gqNCfhmziDRgriIJgoYyldY7PtbHCZTSH&#10;L7ePGgYbfvi/bLBl32DLBxgsYLOAddTW7sWm0UK715DF/GDBfJh00GRsugzmgII7p37aajLEqbrd&#10;ivXjtuLbbVymfIfXtMvkVgyhpvCwuz/85u7Lr+7+/GsPY3zzcTrail5z+2mBzcXUeI3BgR15rLuy&#10;G5uGUTSDLIvm8XlZ1c2rtNh79OFiUiGc8igXv3tdN1gOjKRISHJevNxlGcbj8yz3Dtj4Adh3ZvBE&#10;ltNIyoOzZHMo63OxfPrU3F7fSl2vi9V7qFoVInDXZfJyh6W8juvmTVwhUmP1yD7N5/ixzgqILOSn&#10;ibctqi+GxokeqGF24h0Q+S8m9S9v4iqdeNmPcuC5ZCEB0PAv4Szy8aUyZ67Nmfxmf1kgucCBsDr+&#10;keibTH1cV8X+50hSz0kqpuI8geyLSaM+XjYiHyHJJenz55wIyaGMm9f52zIh1sKEz2+aYr3jdicz&#10;CdsABPoCn6RY/TGcE5rK8PfHf9z97q///tef8PObr/7mIZ61LnqZy2yhkFUxW6cKxpZRtIRFsCt9&#10;Fs7mPj0Oz5DBf8bC5Xwpg3837rduJz0z2+W0jeJzV89kyyn3fIJ/ncUAI9mXK7hCvgEu2QbFTNJU&#10;nGVdZLsVOTbxr6vN9WVWee9iKiim0fRSraxDRrviRVxvBV22oc9Cu/2uQcGT7fYXk8WU/tGwy64Q&#10;cBOxxrtNfyJP80z4YZNf6Cv0eXHi+aHA3CwSyE58Ka+L5Be1lxeX2zjfpM/rEvFDBiy+9LauMNY/&#10;GMTalMdQPERB11PYAt4jHYX5/nTB84uRMYMgWC4WoICrRRFD9uSe1ubNwIdeFAZ9xnnr6A/ErfC/&#10;5P8kfgZZCwvp8nE2ZaBg+SlsDGtnqYe6CVqSeNiZMgb337IHSlUVh20arxD4+Pbl3qUfoKcpMHvX&#10;hx8XK9SGMWIQ3xW9uq9rYV8VeGovqxpuyUslw7oqfThmGLiVkWJIIZ1z5B7i629ziUwgHyzmW6N5&#10;L4J39u3HcYlQucTLKk3pBOX5sqLXHiH9wxHhECcU1L7dPaQQjuQGCnlAMBBObkQNQWCp6Iz4sELq&#10;54FiJbPJFTLBep8hp//gzIt874AfYptuNAlSjyYJfG/rCWnETnHBMjTJfJAJtoqmmA7ygOUMiqGF&#10;oJbUFGx4IYg2mmQ+vBKcuDRJGA4uBfbWJBajoLrWJIZRAIE2crwVhRZC4m0uDY9PqEVwlBQVWlnU&#10;dBAjFADwlYgFnJ5QshDD2ESsQiaoRohhVSLmRz8sbpxYxOor7rAniYVTXvGor4jFb6krFa79DkA1&#10;8dABuBYuhmKLTESrp49Uu5JDb3FcDXm426OuvCr4fEN2olloE3AXhax2PstNOqFHm+TFXJdGmJwp&#10;VmpS/S65QMpvEKi3l5pVvwVVf1lqNsmKOqUYJPTTH7jOZCpjk34XYwdaMZaDGuKAqIXbGCubAQ+P&#10;saheCOkIBw9Zp6gYyzBDRQrrZ1ETPucYSzEJHOEVZvw0QyxFRyHLpIDn63jDloNMzBAbDTIxQywL&#10;Bpl0YuxikIsZY6eDTMwQywP1sT5miB22iRlhW5tg23wXYB8RYMmbEWABCHlgG0BlvOObQAXOdlZF&#10;NEFFPGivkBcDDzWpfksiuKO5a9Ss+i2o3KJwZ1WKwbcvurZHHH4elU1Y4xT3gU+h2PidFix6CeQC&#10;3WY1D2zUqe4deR5xDhVOQq1IWZuq0Bz4IZ3leXiWn3lg1U1bFrEZtTjIE+fhPFzyOhmZVze7h1nA&#10;q9VRyzhi9hoR/0snUX2NcPeXv3/9JRqX/UMHwVKfwERnT3GAFee51hLyssFm03FQDIv2Tp9plu3K&#10;erSR1C2OqE5kfsSB/yidJO4CImU/spFktijVIZY6XhRI5flU2P7Dd7uRgHtFlKhyT7Uu9D5Gi+mz&#10;1a55U+zy5pF9DBYto0BezES+H6FpxPexcinGm3ayDJvPqT9JFmtd80GlWOAvZihfgtmcV3ZmtWXW&#10;Y+FyhjIo8Jd8S5lUZk3mhwGVMUPMzLrMzsyszUaYmfWZP11aVmaWaL7v21Zm1mlUYg0paRZqLAip&#10;RTCkZL9aG2JFF0ltEctwbB7mxUzz25XE2c2NnRsArIPAgsrjIUWZiYAdTmZCQFXyIC8TgGhhgwDF&#10;WquolZeJQDBlzIInXaxoEHyrmr6JAYFpY2eCMLKjfBOEMX4mCmQzi+noYlGrMaauicMYPzcofBOK&#10;MXVNNOxeEphgMB8eMOwogYmGfUegPmqNMrJZAxMMFtqwDUwsRsII3QJrLEbYmVD4/sIGLb0TodmN&#10;KGtCMcauA8XCpizdPmqpI1BQmtJ0oZ1dBwo7sqEJhV1Z5OZWKu53bdEp7ECxXMwt2zbsYuHbQjHq&#10;yFYuG+HXBcPOzwQDL2NQ/3UoVdA1obayz2a29c1MNHyGpoaFXweOMLBttFkHjhF+Jh4smFv5mXiM&#10;6WviMcbPEY+ZiYc10c5MNEbQpRdfNBpWbvQ6h6Zii5nN9+g81tLZbTc3sRjj54jF3MQCJae1eOpg&#10;YfeVeQeLyLfyM7EY8eV5Bw07v8hEA2HZtjeiDh52fal9rfEY4+eIR2TiMRKrcF3Zyh3BNzLxGOPX&#10;waMbq3BW+Da3Da13SfLdriuU3OJENX5BRCU3WilX+r7+BDk8gZO7XT9RzczJVWfxBHfsK07euYKy&#10;qkqFL5GjsnVRld5N4ORu92x4JUOQu6lKV/Ocu5uqVHZycjdVqawkcpSNLqpS2cjJ3VSlspCTu6ka&#10;SFXFm63YiOOoBlLVwE1VKttoMeI1qJPc6U0aTu6mKpVdnNxNVaqqOLkbqqFUNXRTlWoi4o6axwXV&#10;mVQVJY0TuVR15qbqTKo6c1OV6hG+djdV5Zu2VygpXNYuO7xXqBicyKWqKAicyKWqyPdO5FJVpHMX&#10;csrmZBlkaydyiap4G+ukv1Mu5tzdVKVUy8k7qgopj7h04r0Punbipf7QxRMdpblonJWlHdrbp+Tm&#10;epd8mn5hXvFTi8x8AFfs/MbedZx06rDtfusxw8GMVnUk5MT4/YSoywkpG702rqC8jpajaOa1o078&#10;qQ/QPqJUcBl1Y99ZkWaP7h4X2lUKByoxLA3nJkE9JH3jSMaJcSch6ITx9fZ4uQ07ScCVxZAEsf3n&#10;6I8ZDiYG0RFUMeGkq4onqBF2zGd81Gnxkj0TQU0jIFVqT/DSS6Ux1biTCB0C1FNKivuEm5xQ3jQc&#10;yaGLAAp/QU9NEb5oQprXTY5iJ2HU6jiO309Iz4ECpWTPn7Ut5fixEPnO0vG7AdQT4+Zp9+54iNYP&#10;MPViqvAOFsgXGtEqNJ1VhyQ5fry2zi7oBcQeM2pX8tWeGHcUIguSI2YL4TE9Dakb2TNVN710vylN&#10;5ENoKppm0cxOjDtpojHpMXMdv5+QXnrUQk6MHwuxOiW1AwTMOO/LYDnuldTg6Dyh9qX7xPH6hh1T&#10;pTpxsXokh9qBXaDlytTEfeUs5OsR0p/wV1XCCZF1O3LQTu1MOMlhaIR1nlL6uE+4yQksy6auqFjA&#10;tKuoMSEM6ihH7WnpOVofJYcaoqbdtBw14SRHFjzqGSXFbfheEtBxNZerJIwPO0loNe8xc5+4pxx0&#10;K01dWjmnJu4rB05g1F1MOR9D+7UzobxfTTjJoWYvd1n1lELffcJRjtwzR3J0sKM/XjUUbYOdNKib&#10;HM2u5wctu1MTTnLaqN5j5z5xJEe9NiiCY8uozRuK4j4vFtrfDrP/mZr4U8z/xz+hOXoBEX8fz9/D&#10;kX/LT3+Ab37nbzW1/+PAs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w8AAFtDb250ZW50X1R5cGVzXS54bWxQSwECFAAKAAAAAACHTuJAAAAA&#10;AAAAAAAAAAAABgAAAAAAAAAAABAAAAAZDgAAX3JlbHMvUEsBAhQAFAAAAAgAh07iQIoUZjzRAAAA&#10;lAEAAAsAAAAAAAAAAQAgAAAAPQ4AAF9yZWxzLy5yZWxzUEsBAhQACgAAAAAAh07iQAAAAAAAAAAA&#10;AAAAAAQAAAAAAAAAAAAQAAAAAAAAAGRycy9QSwECFAAUAAAACACHTuJAK0FJmtwAAAALAQAADwAA&#10;AAAAAAABACAAAAAiAAAAZHJzL2Rvd25yZXYueG1sUEsBAhQAFAAAAAgAh07iQE8GZwnCDAAAuUAA&#10;AA4AAAAAAAAAAQAgAAAAKwEAAGRycy9lMm9Eb2MueG1sUEsFBgAAAAAGAAYAWQEAAF8QAAAAAA==&#10;">
                <o:lock v:ext="edit" aspectratio="f"/>
                <v:group id="_x0000_s1026" o:spid="_x0000_s1026" o:spt="203" style="position:absolute;left:42041;top:0;height:419100;width:6373385;" coordorigin="49760,0" coordsize="6373385,4191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315310;top:0;height:419100;width:6107835;" coordorigin="238125,0" coordsize="6109361,4191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实践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197790;top:214562;height:0;width:5149696;" filled="f" stroked="t" coordsize="21600,21600" o:gfxdata="UEsDBAoAAAAAAIdO4kAAAAAAAAAAAAAAAAAEAAAAZHJzL1BLAwQUAAAACACHTuJASysqAsAAAADb&#10;AAAADwAAAGRycy9kb3ducmV2LnhtbEWPQWvCQBSE74X+h+UVvBTdRKTamI0URaiHHjQi9vbIPpOY&#10;7Ns0u1X777uFgsdhZr5h0sXNtOJCvastK4hHEQjiwuqaSwX7fD2cgXAeWWNrmRT8kINF9viQYqLt&#10;lbd02flSBAi7BBVU3neJlK6oyKAb2Y44eCfbG/RB9qXUPV4D3LRyHEUv0mDNYaHCjpYVFc3u2yjY&#10;tM3r+fPtYxXnx9Pyyzbj59X0oNTgKY7mIDzd/D38337XCiYx/H0JP0Bm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KyoC&#10;wAAAANsAAAAPAAAAAAAAAAEAIAAAACIAAABkcnMvZG93bnJldi54bWxQSwECFAAUAAAACACHTuJA&#10;My8FnjsAAAA5AAAAEAAAAAAAAAABACAAAAAPAQAAZHJzL3NoYXBleG1sLnhtbFBLBQYAAAAABgAG&#10;AFsBAAC5AwAAAAA=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Rbp5Q7sAAADb&#10;AAAADwAAAGRycy9kb3ducmV2LnhtbEWPQYvCMBSE7wv+h/AEb2vi6hatRg8LgqAeVgWvj+bZFpuX&#10;2kSt/94IgsdhZr5hZovWVuJGjS8daxj0FQjizJmScw2H/fJ7DMIHZIOVY9LwIA+Leedrhqlxd/6n&#10;2y7kIkLYp6ihCKFOpfRZQRZ939XE0Tu5xmKIssmlafAe4baSP0ol0mLJcaHAmv4Kys67q9WAychc&#10;tqfhZr++JjjJW7X8PSqte92BmoII1IZP+N1eGQ2jIby+x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p5Q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MUYVwb4AAADb&#10;AAAADwAAAGRycy9kb3ducmV2LnhtbEWPQWvCQBSE7wX/w/KE3urGkpYQXT2IQnupRD14fO4+k8Xs&#10;25DdRPvvu4VCj8PMfMMs1w/XipH6YD0rmM8yEMTaG8u1gtNx91KACBHZYOuZFHxTgPVq8rTE0vg7&#10;VzQeYi0ShEOJCpoYu1LKoBtyGGa+I07e1fcOY5J9LU2P9wR3rXzNsnfp0HJaaLCjTUP6dhicgr3W&#10;9uvzsi3y8fy2L27VYKt8UOp5Os8WICI94n/4r/1hFOQ5/H5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YVwb4A&#10;AADbAAAADwAAAAAAAAABACAAAAAiAAAAZHJzL2Rvd25yZXYueG1sUEsBAhQAFAAAAAgAh07iQDMv&#10;BZ47AAAAOQAAABAAAAAAAAAAAQAgAAAADQEAAGRycy9zaGFwZXhtbC54bWxQSwUGAAAAAAYABgBb&#10;AQAAtwMAAAAA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BCof6r0AAADb&#10;AAAADwAAAGRycy9kb3ducmV2LnhtbEWPzW7CMBCE70h9B2sr9QZO2oIgjeEQCYkLogUu3JZ4iaPG&#10;69Q2f29fV6rEcTQz32jKxc124kI+tI4V5KMMBHHtdMuNgv1uOZyCCBFZY+eYFNwpwGL+NCix0O7K&#10;X3TZxkYkCIcCFZgY+0LKUBuyGEauJ07eyXmLMUnfSO3xmuC2k69ZNpEWW04LBnuqDNXf27NV8Fkd&#10;qxmvm583Pw67u/GbVXuQSr0859kHiEi3+Aj/t1dawfsY/r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Kh/qvQAA&#10;ANsAAAAPAAAAAAAAAAEAIAAAACIAAABkcnMvZG93bnJldi54bWxQSwECFAAUAAAACACHTuJAMy8F&#10;njsAAAA5AAAAEAAAAAAAAAABACAAAAAMAQAAZHJzL3NoYXBleG1sLnhtbFBLBQYAAAAABgAGAFsB&#10;AAC2AwAAAAA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119" o:spid="_x0000_s1026" o:spt="203" style="position:absolute;left:0;top:31532;height:324000;width:324000;" coordorigin="1715562,646494" coordsize="324000,32400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_x0000_s1026" o:spid="_x0000_s1026" o:spt="3" type="#_x0000_t3" style="position:absolute;left:1715562;top:646494;height:324000;width:324000;v-text-anchor:middle;" filled="t" stroked="t" coordsize="21600,21600" o:gfxdata="UEsDBAoAAAAAAIdO4kAAAAAAAAAAAAAAAAAEAAAAZHJzL1BLAwQUAAAACACHTuJAgjS22r0AAADb&#10;AAAADwAAAGRycy9kb3ducmV2LnhtbEWPzW7CMBCE75V4B2srcSt2EGohjcOBHwnBqRQ4r+IlSRuv&#10;o9gE6NPjSpV6HM3MN5psfrON6KnztWMNyUiBIC6cqbnUcPhcv0xB+IBssHFMGu7kYZ4PnjJMjbvy&#10;B/X7UIoIYZ+ihiqENpXSFxVZ9CPXEkfv7DqLIcqulKbDa4TbRo6VepUWa44LFba0qKj43l+shn45&#10;c7vwg5OVVQmft6vma3o6aj18TtQ7iEC38B/+a2+Mhskb/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NLb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shape id="Freeform 44" o:spid="_x0000_s1026" o:spt="100" style="position:absolute;left:1797341;top:722786;height:166696;width:180000;" fillcolor="#0070C0" filled="t" stroked="f" coordsize="3568,3297" o:gfxdata="UEsDBAoAAAAAAIdO4kAAAAAAAAAAAAAAAAAEAAAAZHJzL1BLAwQUAAAACACHTuJASb0XZLkAAADb&#10;AAAADwAAAGRycy9kb3ducmV2LnhtbEVPyarCMBTdC+8fwn3gTlNFilSjiweCCwccPuDa3Ne0Nje1&#10;iePXm4Xg8nDm6fxha3Gj1peOFQz6CQji3OmSCwXHw6I3BuEDssbaMSl4kof57KczxUy7O+/otg+F&#10;iCHsM1RgQmgyKX1uyKLvu4Y4cv+utRgibAupW7zHcFvLYZKk0mLJscFgQ3+G8vP+ahXweVVdxs3L&#10;nPL0uF0vVpXcpJVS3d9BMgER6BG+4o97qRWM4tj4Jf4AOX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9F2S5AAAA2wAA&#10;AA8AAAAAAAAAAQAgAAAAIgAAAGRycy9kb3ducmV2LnhtbFBLAQIUABQAAAAIAIdO4kAzLwWeOwAA&#10;ADkAAAAQAAAAAAAAAAEAIAAAAAgBAABkcnMvc2hhcGV4bWwueG1sUEsFBgAAAAAGAAYAWwEAALID&#10;AAAAAA==&#10;" path="m3285,495c2436,495,2436,495,2436,495c2436,209,2436,209,2436,209c2436,94,2342,0,2226,0c1342,0,1342,0,1342,0c1226,0,1132,94,1132,209c1132,495,1132,495,1132,495c283,495,283,495,283,495c127,495,0,623,0,780c0,3011,0,3011,0,3011c0,3169,127,3297,283,3297c3285,3297,3285,3297,3285,3297c3441,3297,3568,3169,3568,3011c3568,780,3568,780,3568,780c3568,623,3441,495,3285,495xm1280,209c1280,175,1308,147,1342,147c2226,147,2226,147,2226,147c2260,147,2288,175,2288,209c2288,487,2288,487,2288,487c1280,487,1280,487,1280,487c1280,209,1280,209,1280,209xm3503,1986c2222,1986,2222,1986,2222,1986c2222,2044,2222,2044,2222,2044c2222,2082,2191,2113,2152,2113c1430,2113,1430,2113,1430,2113c1391,2113,1360,2082,1360,2044c1360,1986,1360,1986,1360,1986c32,1986,32,1986,32,1986c32,1856,32,1856,32,1856c1360,1856,1360,1856,1360,1856c1360,1799,1360,1799,1360,1799c1360,1760,1391,1729,1430,1729c2152,1729,2152,1729,2152,1729c2191,1729,2222,1760,2222,1799c2222,1856,2222,1856,2222,1856c3503,1856,3503,1856,3503,1856l3503,1986xe">
                    <v:path o:connectlocs="165723,25027;122892,25027;122892,10567;112298,0;67701,0;57107,10567;57107,25027;14276,25027;0,39436;0,152235;14276,166696;165723,166696;180000,152235;180000,39436;165723,25027;64573,10567;67701,7432;112298,7432;115426,10567;115426,24622;64573,24622;64573,10567;176720,100411;112096,100411;112096,103344;108565,106833;72141,106833;68609,103344;68609,100411;1614,100411;1614,93839;68609,93839;68609,90957;72141,87418;108565,87418;112096,90957;112096,93839;176720,93839;176720,10041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83515" cy="179705"/>
                <wp:effectExtent l="0" t="0" r="6985" b="0"/>
                <wp:wrapNone/>
                <wp:docPr id="36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3515" cy="179705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top:3pt;height:14.15pt;width:14.45pt;mso-position-horizontal:left;mso-position-horizontal-relative:margin;z-index:251736064;mso-width-relative:page;mso-height-relative:page;" fillcolor="#0070C0" filled="t" stroked="f" coordsize="2885,2830" o:gfxdata="UEsDBAoAAAAAAIdO4kAAAAAAAAAAAAAAAAAEAAAAZHJzL1BLAwQUAAAACACHTuJAUT/lV9UAAAAE&#10;AQAADwAAAGRycy9kb3ducmV2LnhtbE2PwU7DMBBE70j8g7VI3KjTtKpKyKYSRVABJwIf4CZLHIjX&#10;aeymzd+znOC0Gs1o5m2+ObtOjTSE1jPCfJaAIq583XKD8PH+eLMGFaLh2nSeCWGiAJvi8iI3We1P&#10;/EZjGRslJRwyg2Bj7DOtQ2XJmTDzPbF4n35wJoocGl0P5iTlrtNpkqy0My3LgjU9bS1V3+XRIbTj&#10;Yfdsl9t7P6WvT+V0eNC7ly/E66t5cgcq0jn+heEXX9ChEKa9P3IdVIcgj0SElRwx0/UtqD3CYrkA&#10;XeT6P3zxA1BLAwQUAAAACACHTuJAJy4gm+sKAACFNgAADgAAAGRycy9lMm9Eb2MueG1srVtdb9vK&#10;EX0v0P9A6LFAY+6SXJJGnIvWtykKpG2ApD+AlmhbqCSqpBwn99f3zHIpzioeetL0JbF2hzNz9uzX&#10;zJBvf/m63yVf2n7YdoeblXmTrpL2sO4228PDzepfn9//sVolw6k5bJpdd2hvVt/aYfXLu9//7u3z&#10;8bq13WO327R9AiWH4fr5eLN6PJ2O11dXw/qx3TfDm+7YHtB53/X75oSf/cPVpm+eoX2/u7Jp6q6e&#10;u35z7Lt1Owxo/XXsXL3z+u/v2/Xpn/f3Q3tKdjcr+Hby//b+3zv69+rd2+b6oW+Oj9t1cKP5H7zY&#10;N9sDjJ5V/dqcmuSp336nar9d993Q3Z/erLv9VXd/v123HgPQmPQCzafH5th6LBic4XgepuH/p3b9&#10;jy8f+2S7uVllbpUcmj04et+3LY14YkxNA/R8HK4h9+n4sSeIw/FDt/73kBy628fm8ND+aThimEE+&#10;nu/+stmePnbbwwk+Gnr4KnqafgzQk9w9/73bwFbzdOr8wH297/ekHUOSfPX8fDvz0349JWs0mior&#10;TLFK1ugyZV2mhbfQXE8Pr5+G01/bzitqvnwYTiO9G/zlydkEhJ8xFe73OzD9h6vEVnmePOO/yqsD&#10;h2cxQJrFMmeTR4hl06w5i1kmZurSCdoyLpZXqaAt52KVrQRtGIezb0bWBlZnsdIVgraSixVZJfiG&#10;1Txrc0bSVnOxrHKCNsNpMJUrBecM58EYW0v6OBG2MEbSx5moK1EdZ8I6DIowSzgVWZZL3nEqrC1r&#10;SR3nwsmDx7mwJhfVcTJkdTbioq6lSWw5F4UI1nIqzII6TkWeZsLY2YiKTKTCciqcqI0zYcrcCkxY&#10;zoS10oK1nAnjUmkaW85EVUreYX9hiyxzEhMZZ8KYXNQXUZEVqYA241Qs6eNcFOKOknEqskLaO+nY&#10;OW8pRS4t2YxTYWqJioxTkRtpX884E07a7PKIiFJSlnMeslTaTXJOQ5ZKQHPOQp5JQHNOQi7unDkn&#10;IS8KYXnlnARjM2lB5BELVvaO02BsLu2cOefB2KIU/Cs4EzaXjp2CM2FNKQ1ewanATBcWRMGpAFhp&#10;CheciwV1nAtbGulULDgZBQ67l0+dgnOxpI5z4Zy0+gtOhS0qaao4ToUpUml3cpwLUxiJWhdx4cSr&#10;mONkGCdOFReRUWBxvzx8jrOBM0DaPR1nwyzo43SYqjbCVHacDptn0j7gIj5K8e5Zcj6wgiS8JefD&#10;LujjfCxcjUvOB+5a0lorOR9L+jgfVr5rl5yPvMgEektOh81raY8vOR2ZFdVFbMjqKs6GrK6KyMiw&#10;fb8cWFScDBlsFXGxoI5zsaAuomIBLKfCFuIuX0VcOEx5AS3nAoeGtM1XERmyvpqTYUojnWo1Z8NU&#10;4j2v5mws6eN0mFLcqmpOhylLCW/N+VjSp+SjjvgonHRjqSM+ZH5rJR8m5YTYMpX2KpNyRmxeSjPG&#10;pJwS68SbgUk5J4saI1KqUpo0BsmH+eKKA0kaRZNyWsySRs6LKRCCvbxOTMqJMXUmTRyTcmaWNEaR&#10;+BIzUShuc1Ao+GgiZha4NgvMXFEyJiRvmscpn7P+eght+CtBCooSRZTfOXYD5Y4ou4MM0ecx/9Rc&#10;Q4p6BWH4ScJZSCUtC2NykPCUd1oWBu8kXKo0g1IS9gk3wF7WTHSRNNigFNur4gEjhlolHlAi1aYS&#10;DziNDqgJSMfc4qu+U16CoCLvoHGG8g5eXAeV8gpeXAfVBqhIDKicCVAR+GvEKfAnZxDYq8SnmauD&#10;mgWoiMtV2gNUBN4q8QAVkbVGnEJrgorYWSUeoCI4VokHqIh+VeIBKqJblXiAiuBVI06xK0FFcKoS&#10;D1ARfKrEA9RCB5ViS++MDmoRoCI41DhDsSFpR+ynEg9QEdqpxANURG4q8QDV6aBSXOZ910GlsIvE&#10;EVZpnCkDVERNKvEAtdRBpZjIO6ODSjGPF9dBpZiGxBG0aHynmMWL66BWAepYfHn1OKgCVMQUKmcC&#10;VIQMGnGKGMh3RAQq8QC11kGl+77XrmO1DlBxXVc5E6DiNq4R95dx8oYu27oHAlq6S+seCHjpqqx7&#10;ICA2qQ6yvwiPGJSg54uTEjRdY72F+O40ztNwC+1R/rysL/erBPXlO8KNe2lzosvr9GfyfLPy1cbk&#10;kf7AsU89++5L+7nzMie6xVKuxNumZEgYv1lm/XS3Xf+5/Y0/QaVH/wSVA4Nlr0rfQbgizfGvY1BH&#10;uX2MCmoOftyBcOyoKGv1YgfVSHzH6JnODsqV41MoSEZ41B06OyhkjnZQqozsqDt+0k6F49sPD3Lv&#10;kQOoiU4d5xn+Kj/WhFswMu9+5kz8IIeNYItoMOMOd+5ArdR3oBhK9lVwrAsbWoUId5zn48QtqZIE&#10;K8WFdVRQfTtKpHojqJP6h1C5jIwo23VIkIf1RkoMHEdiwun0XTsVLoAwOKUyQkVQ/xCKptyItl1p&#10;JNzBkLWLjUztFyt2cgqlV5JXGbGov47wo8mqa9ZZMFRUwwBfbGOU+PATK8KGAq5vRoVWjcEgqeQf&#10;utwqC8pHELVI/LOpQGVd3466rd6IC+dNhUsRV4airldGVdbFDtVoGdR0BXXaDpUd1Hq9GRRzudO6&#10;5p+x4ChxCE6Qx48Mh0mCcjA1qyygJuxV4brPCNG0qtSjkDQOETJvTL+uWWUBlWNvAaVhbkHX/FMW&#10;KG0MEvLxiJiODtSex+Y5An31gKIKs38If0Qo9B0qJFR5DnZQLeV8qDtUdlCR9mao5MzNaNtVRrBX&#10;jEZQiOZGtO0qI9M6M9HmF1qdYBilbHJIZcDSSzC0lM+v0Y1Xx2kFXraj/j3K/4gRVLnHh1DG5kOl&#10;bVchkZTNk65CdpFPOhTLvVtUDVcPmEFJfHwKNe9InbpDBYdK26Md1MIjO+oOpR16qwozwJS4XEXD&#10;M3VUOLWijskzVNWpQ2WHSuveDtW6uTp9h9JOuEjYarxCTRujpaBlnOqXHSEBM3mms3MOB1Frj/Co&#10;O5R2sGa82zmCOUbDGLH6UzjeB14KVOOwcb3rhtarmgPYsOzpHRuvc7yvwsVZJFYy7RNhUC9u0Rm9&#10;v0KKLtsRUF0YiNXGv0YjlirW3quLqXNujxlFoX+UR+ldPUHPHmdjvn+aN3kokOA67Wf7uX0aqh8x&#10;Qof1iCT2eG6PEeKlgFeGS6SSXgAYn0VFPozCMpfgajpZ8CifagXVdYkAd9GBlwIubcQExr9GOqlU&#10;75+i2j63o+9QLR3jqFIPt00Vr5C5o8T9kAGdHcBbAmHMYgTxrwlPOBRxrbzAQy+FkQPfdSCTPHb8&#10;gJ2ZUbwjwN3Wd6jGzU4RBF47i+4dc4fD5YeN2+zAPNfikZK3HKpu+7GgtwDCmL8yTx29IeL3gyqe&#10;p47eSnuxY7oRzjYu/IsuyYFXvBswsoS3CThcemlA16Eab3NON7k4Q8M64vGeHcBbCWHMNHhCPt0U&#10;SOIw+pB9Gin4vmPKLP6IHcYoqGV29B2qcbNlqP8irRbdK1nHWLab9mzmwHmuXYxb2E/hAGWJ/eXm&#10;nC72Xs1ftAzdbrt5v93tKEk89A93t7s++dLQl01pmd76rQCPRGI7/+rDoaPHMDLophb/UQ59hzN+&#10;3HPXbb7hmxx8xoXPeB67/rdV8oxPom5Ww3+emr5dJbu/HfA9T21yqtue/I+8KKk03/OeO95zeNrf&#10;dvANS6c5rKH1ZnWa/rw9jZ9g4RsogP1w+HRckyA5SF8I4Vsn72r4Los+puK/vdT89di7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DQAAW0Nv&#10;bnRlbnRfVHlwZXNdLnhtbFBLAQIUAAoAAAAAAIdO4kAAAAAAAAAAAAAAAAAGAAAAAAAAAAAAEAAA&#10;ADsMAABfcmVscy9QSwECFAAUAAAACACHTuJAihRmPNEAAACUAQAACwAAAAAAAAABACAAAABfDAAA&#10;X3JlbHMvLnJlbHNQSwECFAAKAAAAAACHTuJAAAAAAAAAAAAAAAAABAAAAAAAAAAAABAAAAAAAAAA&#10;ZHJzL1BLAQIUABQAAAAIAIdO4kBRP+VX1QAAAAQBAAAPAAAAAAAAAAEAIAAAACIAAABkcnMvZG93&#10;bnJldi54bWxQSwECFAAUAAAACACHTuJAJy4gm+sKAACFNgAADgAAAAAAAAABACAAAAAkAQAAZHJz&#10;L2Uyb0RvYy54bWxQSwUGAAAAAAYABgBZAQAAgQ4A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180906,149987;125693,93980;116279,93980;112271,97663;102730,88011;118759,71691;159724,62801;167803,21209;144967,43561;136698,43561;126965,33909;126965,25590;148720,4000;110808,13970;102221,55435;86891,72580;85873,72580;35939,22352;34413,12065;26334,4318;11068,19621;19146,27305;29705,28892;78367,78105;79385,79819;15584,137795;7251,146177;7251,172466;33649,172466;41982,164147;95796,96329;104574,105219;99740,110680;99740,120078;154636,175387;163986,175387;180906,159385;180906,149987;28815,158623;20546,158623;20546,150304;28815,150304;28815,158623;162078,167068;158070,167068;108900,115570;108900,111569;112907,111569;162078,163131;162078,167068;172256,156908;168248,156908;119078,105346;119078,101346;123085,101346;172256,152908;172256,156908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204470</wp:posOffset>
                </wp:positionH>
                <wp:positionV relativeFrom="paragraph">
                  <wp:posOffset>6087110</wp:posOffset>
                </wp:positionV>
                <wp:extent cx="6254750" cy="4197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2013.09-2017.06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湖北工业大学商贸学院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pt;margin-top:479.3pt;height:33.05pt;width:492.5pt;mso-position-horizontal-relative:margin;z-index:251718656;mso-width-relative:page;mso-height-relative:page;" filled="f" stroked="f" coordsize="21600,21600" o:gfxdata="UEsDBAoAAAAAAIdO4kAAAAAAAAAAAAAAAAAEAAAAZHJzL1BLAwQUAAAACACHTuJAOMxwzNgAAAAK&#10;AQAADwAAAGRycy9kb3ducmV2LnhtbE1Py07DMBC8I/EP1iJxo7YrpQohToUiVUgIDi29cHPibRIR&#10;r0PsPuDrWU5wm50Zzc6U64sfxQnnOAQyoBcKBFIb3ECdgf3b5i4HEZMlZ8dAaOALI6yr66vSFi6c&#10;aYunXeoEh1AsrIE+pamQMrY9ehsXYUJi7RBmbxOfcyfdbM8c7ke5VGolvR2IP/R2wrrH9mN39Aae&#10;682r3TZLn3+P9dPL4XH63L9nxtzeaPUAIuEl/Znhtz5Xh4o7NeFILorRAA9JzKpMMWL9Ps8YNExp&#10;vdIgq1L+n1D9AFBLAwQUAAAACACHTuJA6nuPEyMCAAAoBAAADgAAAGRycy9lMm9Eb2MueG1srVPL&#10;jtowFN1X6j9Y3pcQBoYOIozojKgqoc5ItOraODaJZPu6tiGhH9D+QVfddN/v4jt67QBDH6uqG+e+&#10;cu7r3OltqxXZCedrMAXNe31KhOFQ1mZT0PfvFi9eUuIDMyVTYERB98LT29nzZ9PGTsQAKlClcARB&#10;jJ80tqBVCHaSZZ5XQjPfAysMOiU4zQKqbpOVjjWIrlU26PevswZcaR1w4T1a7zsnnSV8KQUPD1J6&#10;EYgqKNYW0uvSu45vNpuyycYxW9X8WAb7hyo0qw0mPUPds8DI1tV/QOmaO/AgQ4+DzkDKmovUA3aT&#10;93/rZlUxK1IvOBxvz2Py/w+Wv909OlKXBR2MKTFM444OX78cvv04fP9M0IYDaqyfYNzKYmRoX0GL&#10;iz7ZPRpj3610On6xI4J+HPX+PF7RBsLReD0YDccjdHH0DfOb8dUowmRPf1vnw2sBmkShoA7Xl6bK&#10;dksfutBTSExmYFErlVaoDGkwwxXC/+JBcGWiRSQyHGFiR13lUQrtuj22uYZyj1066IjiLV/UWMqS&#10;+fDIHDIDq0e2hwd8pAJMCUeJkgrcp7/ZYzwuDL2UNMi0gvqPW+YEJeqNwVXe5MNhpGZShqPxABV3&#10;6VlfesxW3wGSOce7sjyJMT6okygd6A94FPOYFV3McMxd0HAS70LHfzwqLubzFIRktCwszcryCN2N&#10;cL4NIOs09zimbja4r6ggHdPmjqcT+X6pp6inA5/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jM&#10;cMzYAAAACgEAAA8AAAAAAAAAAQAgAAAAIgAAAGRycy9kb3ducmV2LnhtbFBLAQIUABQAAAAIAIdO&#10;4kDqe48TIwIAACgEAAAOAAAAAAAAAAEAIAAAACc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2013.09-2017.06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湖北工业大学商贸学院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3077845</wp:posOffset>
                </wp:positionH>
                <wp:positionV relativeFrom="paragraph">
                  <wp:posOffset>8230235</wp:posOffset>
                </wp:positionV>
                <wp:extent cx="3218815" cy="76200"/>
                <wp:effectExtent l="0" t="0" r="0" b="1905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76200"/>
                          <a:chOff x="-636377" y="157573"/>
                          <a:chExt cx="3596071" cy="99449"/>
                        </a:xfrm>
                      </wpg:grpSpPr>
                      <wps:wsp>
                        <wps:cNvPr id="240" name="直接连接符 240"/>
                        <wps:cNvCnPr/>
                        <wps:spPr>
                          <a:xfrm flipV="1">
                            <a:off x="-636377" y="256007"/>
                            <a:ext cx="3596071" cy="101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70C0"/>
                            </a:solidFill>
                            <a:prstDash val="lg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41" name="Group 24"/>
                        <wpg:cNvGrpSpPr>
                          <a:grpSpLocks noChangeAspect="1"/>
                        </wpg:cNvGrpSpPr>
                        <wpg:grpSpPr>
                          <a:xfrm>
                            <a:off x="177007" y="157573"/>
                            <a:ext cx="57319" cy="33245"/>
                            <a:chOff x="3340108" y="77160"/>
                            <a:chExt cx="100" cy="5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43" name="Freeform 27"/>
                          <wps:cNvSpPr/>
                          <wps:spPr bwMode="auto">
                            <a:xfrm>
                              <a:off x="3340108" y="77160"/>
                              <a:ext cx="72" cy="44"/>
                            </a:xfrm>
                            <a:custGeom>
                              <a:avLst/>
                              <a:gdLst>
                                <a:gd name="T0" fmla="*/ 72 w 72"/>
                                <a:gd name="T1" fmla="*/ 32 h 44"/>
                                <a:gd name="T2" fmla="*/ 6 w 72"/>
                                <a:gd name="T3" fmla="*/ 0 h 44"/>
                                <a:gd name="T4" fmla="*/ 0 w 72"/>
                                <a:gd name="T5" fmla="*/ 12 h 44"/>
                                <a:gd name="T6" fmla="*/ 66 w 72"/>
                                <a:gd name="T7" fmla="*/ 44 h 44"/>
                                <a:gd name="T8" fmla="*/ 72 w 72"/>
                                <a:gd name="T9" fmla="*/ 32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" h="44">
                                  <a:moveTo>
                                    <a:pt x="72" y="32"/>
                                  </a:moveTo>
                                  <a:lnTo>
                                    <a:pt x="6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72" y="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4" name="Freeform 28"/>
                          <wps:cNvSpPr/>
                          <wps:spPr bwMode="auto">
                            <a:xfrm>
                              <a:off x="3340189" y="77200"/>
                              <a:ext cx="19" cy="18"/>
                            </a:xfrm>
                            <a:custGeom>
                              <a:avLst/>
                              <a:gdLst>
                                <a:gd name="T0" fmla="*/ 6 w 19"/>
                                <a:gd name="T1" fmla="*/ 0 h 18"/>
                                <a:gd name="T2" fmla="*/ 19 w 19"/>
                                <a:gd name="T3" fmla="*/ 7 h 18"/>
                                <a:gd name="T4" fmla="*/ 13 w 19"/>
                                <a:gd name="T5" fmla="*/ 18 h 18"/>
                                <a:gd name="T6" fmla="*/ 0 w 19"/>
                                <a:gd name="T7" fmla="*/ 12 h 18"/>
                                <a:gd name="T8" fmla="*/ 6 w 19"/>
                                <a:gd name="T9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" h="18">
                                  <a:moveTo>
                                    <a:pt x="6" y="0"/>
                                  </a:moveTo>
                                  <a:lnTo>
                                    <a:pt x="19" y="7"/>
                                  </a:lnTo>
                                  <a:lnTo>
                                    <a:pt x="13" y="18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2.35pt;margin-top:648.05pt;height:6pt;width:253.45pt;mso-position-horizontal-relative:margin;z-index:251714560;mso-width-relative:page;mso-height-relative:page;" coordorigin="-636377,157573" coordsize="3596071,99449" o:gfxdata="UEsDBAoAAAAAAIdO4kAAAAAAAAAAAAAAAAAEAAAAZHJzL1BLAwQUAAAACACHTuJA23lwBtwAAAAN&#10;AQAADwAAAGRycy9kb3ducmV2LnhtbE2PwU7DMAyG70i8Q2QkbizJNkpbmk5oAk7TJDYkxC1rvLZa&#10;k1RN1m5vjznB0f4//f5crC62YyMOofVOgZwJYOgqb1pXK/jcvz2kwELUzujOO1RwxQCr8vam0Lnx&#10;k/vAcRdrRiUu5FpBE2Ofcx6qBq0OM9+jo+zoB6sjjUPNzaAnKrcdnwuRcKtbRxca3eO6weq0O1sF&#10;75OeXhbyddycjuvr9/5x+7WRqNT9nRTPwCJe4h8Mv/qkDiU5HfzZmcA6Bct0+UQoBfMskcAIyTKZ&#10;ADvQaiFSCbws+P8vyh9QSwMEFAAAAAgAh07iQKKjU50rBQAAMxEAAA4AAABkcnMvZTJvRG9jLnht&#10;bO1YTY/jRBC9I/EfWj4i7cZfiRNrMiuUYUZIA6w0A/eOYzsWttt0eyYznDlwQtyRuMGJIzcO/BpY&#10;fgavut2Ok/UMq1kBB8jBX/1SrnpV9aqTkxd3VcluU6kKUS8d77nrsLROxKao86Xz6fX5s7nDVMvr&#10;DS9FnS6d+1Q5L07ffedk18SpL7ai3KSSwUit4l2zdLZt28STiUq2acXVc9GkNRYzISve4lbmk43k&#10;O1ivyonvurPJTshNI0WSKoWnZ2bROdX2syxN2k+yTKUtK5cOfGv1Uerjmo6T0xMe55I32yLp3OBP&#10;8KLiRY2X9qbOeMvZjSxeM1UViRRKZO3zRFQTkWVFkuoYEI3nHkVzIcVNo2PJ413e9DSB2iOenmw2&#10;+fj2pWTFZun4QeSwmldI0qtfvvrt268ZPQE/uyaPAbuQzVXzUnYPcnNHId9lsqIzgmF3mtn7ntn0&#10;rmUJHga+N597U4clWItmyJxhPtkiPfStZ7NgFkTwAOveNJpGgQV8YE1MFzM38oyJxSIMF4SY2PdP&#10;yM3eq12DclJ7xtTbMXa15U2qE6GICstYiIrqGPvu59+/+eGPX7/H8dVPPzIfS5opjV/VHW8qVqDQ&#10;ksaysmg+Q7y6cjr6hkT405nr6hzwuGdySIPngtMhCzxupGovUlExulg6ZVGT4zzmt5eqNVALoce1&#10;OC/KEs95XNZsB2cW7hRhJRzNmJW8xWXVoDxUnTuMlzm6PGmlNqlEWWzo6/RtJfP1qpTsllOnuZG7&#10;0gwgPwcwevcZV1uDK3O6NpmuihZKUBbV0pm79OkCK2syn+pe7kKg7Boi6WotNveaX5SAzropWV0L&#10;f3PLhChHUwC6VZF2k/Vhw5D32pdLkXyuWC1WW17n6fuqgThR8ikphz02CGBfLWSnqxEviqgujnvF&#10;lgiax1uYPgkCP9QVwuO+1YIghNRAl6kVI2/Wt6LtNA/c60adzrsc2BY/SOVBxs/1p4MPYP9KWwY2&#10;K+cyTWl2ML9TMt2OvYyZKmLr3UdiA9njN63QhW3D7eh+gDBLd+QbtkKd/F6QwPiNaUXKnG0/1MIG&#10;VayLYtPVzjXozqoSc+e9CYt8tsOBmCSshaDQekjgsy0zbxtC4EYPmY0aAS89wh21ER4gxhyBhvc2&#10;vHFHZgPIbNwTFG9vJQxHXUGB9pAHSEGR95ABKUhBTzLfGs1ANu7qjnhcMbQgDSkiuRGKJhBlAR1x&#10;bRpS42n1ATDIJrCeUngfUI+AwSqBrVQ/DgZ7BNYF+5eWTRdf21GoLZsvdbFKiMzx3kc6DHuftSmx&#10;hrdEkSYClzQCqKC3SwcVRk8rcZteC73eEk+0CgcDXaJ41369rIc4E8dexc3aIcZQ7llTdtGeG/3C&#10;mbHUt5ddtWeDOnbLrialUClJLBKN+PoLHTNRNWhSyPRgGlLI/XgEkgaRHjHHo4f2v1DyrZBfOmyH&#10;vSSm5Rc3XKYOKz+ssfVYeCFtFVp9E04jHzdyuLIertQ31UpgiKLleZ3A6tLBFDaXq9bsXbF5RDSX&#10;9VWT7EdIP/z+kb0PitqMvr3I6nFBQxh7pCeJ7BwdjdqKwFA3lazI2oHmHY+kYf7eWGRJlGDxEY0l&#10;eTTvekhivcWokaHGRqNGhhrrBaNGDkR2PmplKLLuqJGhxmqlfj2eocaOczKU2D0n6Ib/FfYtFJaq&#10;GQqLhIwp7KFyPqSvZIN6pdtzWb2zZ6OKHsoRoL5r7Ko9G9SbybC2dKzn/z153e9ou307fpnrqdL9&#10;i0A//Yf3GrX/r+P0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Nt5cAbcAAAADQEAAA8AAAAAAAAA&#10;AQAgAAAAIgAAAGRycy9kb3ducmV2LnhtbFBLAQIUABQAAAAIAIdO4kCio1OdKwUAADMRAAAOAAAA&#10;AAAAAAEAIAAAACsBAABkcnMvZTJvRG9jLnhtbFBLBQYAAAAABgAGAFkBAADICAAAAAA=&#10;">
                <o:lock v:ext="edit" aspectratio="f"/>
                <v:line id="_x0000_s1026" o:spid="_x0000_s1026" o:spt="20" style="position:absolute;left:-636377;top:256007;flip:y;height:1015;width:3596071;" filled="f" stroked="t" coordsize="21600,21600" o:gfxdata="UEsDBAoAAAAAAIdO4kAAAAAAAAAAAAAAAAAEAAAAZHJzL1BLAwQUAAAACACHTuJAoL2a4LwAAADc&#10;AAAADwAAAGRycy9kb3ducmV2LnhtbEVPyWrDMBC9F/IPYgq51bJNcIsbxRSTQsFpoY4/YGKNF2qN&#10;jKUs/fvqEOjx8fZtcTOTuNDiRssKkigGQdxaPXKvoDm+P72AcB5Z42SZFPySg2K3ethiru2Vv+lS&#10;+16EEHY5Khi8n3MpXTuQQRfZmThwnV0M+gCXXuoFryHcTDKN40waHDk0DDhTOVD7U5+NgkPZNW9J&#10;U9nyM2vO++rreer0San1YxK/gvB08//iu/tDK0g3YX44E46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9mu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70C0" miterlimit="8" joinstyle="miter" dashstyle="longDash"/>
                  <v:imagedata o:title=""/>
                  <o:lock v:ext="edit" aspectratio="f"/>
                </v:line>
                <v:group id="Group 24" o:spid="_x0000_s1026" o:spt="203" style="position:absolute;left:177007;top:157573;height:33245;width:57319;" coordorigin="3340108,77160" coordsize="100,58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27" o:spid="_x0000_s1026" o:spt="100" style="position:absolute;left:3340108;top:77160;height:44;width:72;" filled="t" stroked="f" coordsize="72,44" o:gfxdata="UEsDBAoAAAAAAIdO4kAAAAAAAAAAAAAAAAAEAAAAZHJzL1BLAwQUAAAACACHTuJAiRR4XL8AAADc&#10;AAAADwAAAGRycy9kb3ducmV2LnhtbEWPQWvCQBSE7wX/w/IEb3WjphJSVw9iob1Uoh56fN19TRaz&#10;b0N2E+2/7xYKPQ4z8w2z2d1dK0bqg/WsYDHPQBBrbyzXCi7nl8cCRIjIBlvPpOCbAuy2k4cNlsbf&#10;uKLxFGuRIBxKVNDE2JVSBt2QwzD3HXHyvnzvMCbZ19L0eEtw18pllq2lQ8tpocGO9g3p62lwCo5a&#10;2/e3z0ORjx9Px+JaDbbKB6Vm00X2DCLSPf6H/9qvRsEyX8HvmXQ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UeFy/&#10;AAAA3AAAAA8AAAAAAAAAAQAgAAAAIgAAAGRycy9kb3ducmV2LnhtbFBLAQIUABQAAAAIAIdO4kAz&#10;LwWeOwAAADkAAAAQAAAAAAAAAAEAIAAAAA4BAABkcnMvc2hhcGV4bWwueG1sUEsFBgAAAAAGAAYA&#10;WwEAALgDAAAAAA==&#10;" path="m72,32l6,0,0,12,66,44,72,32xe">
                    <v:path o:connectlocs="72,32;6,0;0,12;66,44;72,32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8" o:spid="_x0000_s1026" o:spt="100" style="position:absolute;left:3340189;top:77200;height:18;width:19;" filled="t" stroked="f" coordsize="19,18" o:gfxdata="UEsDBAoAAAAAAIdO4kAAAAAAAAAAAAAAAAAEAAAAZHJzL1BLAwQUAAAACACHTuJAzOruo74AAADc&#10;AAAADwAAAGRycy9kb3ducmV2LnhtbEWPQWsCMRSE7wX/Q3hCbzW71hZdjR4WCl5KW+3F23Pz3Cxu&#10;XtYkXfXfN4LgcZiZb5jF6mJb0ZMPjWMF+SgDQVw53XCt4Hf78TIFESKyxtYxKbhSgNVy8LTAQrsz&#10;/1C/ibVIEA4FKjAxdoWUoTJkMYxcR5y8g/MWY5K+ltrjOcFtK8dZ9i4tNpwWDHZUGqqOmz+r4Lvc&#10;lzP+rE+v/i1sr8Z/rZudVOp5mGdzEJEu8RG+t9dawXgygduZd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ruo74A&#10;AADcAAAADwAAAAAAAAABACAAAAAiAAAAZHJzL2Rvd25yZXYueG1sUEsBAhQAFAAAAAgAh07iQDMv&#10;BZ47AAAAOQAAABAAAAAAAAAAAQAgAAAADQEAAGRycy9zaGFwZXhtbC54bWxQSwUGAAAAAAYABgBb&#10;AQAAtwMAAAAA&#10;" path="m6,0l19,7,13,18,0,12,6,0xe">
                    <v:path o:connectlocs="6,0;19,7;13,18;0,12;6,0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210185</wp:posOffset>
                </wp:positionH>
                <wp:positionV relativeFrom="paragraph">
                  <wp:posOffset>8501380</wp:posOffset>
                </wp:positionV>
                <wp:extent cx="4429125" cy="771525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工作认真负责、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待人真诚；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具有良好的团队协作能力，有较好的组织能力；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对前端技术有强烈的兴趣，接受新事物快；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55pt;margin-top:669.4pt;height:60.75pt;width:348.75pt;mso-position-horizontal-relative:margin;z-index:251715584;mso-width-relative:page;mso-height-relative:page;" filled="f" stroked="f" coordsize="21600,21600" o:gfxdata="UEsDBAoAAAAAAIdO4kAAAAAAAAAAAAAAAAAEAAAAZHJzL1BLAwQUAAAACACHTuJAxS/Fb9wAAAAM&#10;AQAADwAAAGRycy9kb3ducmV2LnhtbE2PzU7DMBCE70i8g7VI3KidiLRRiFOhSBUSgkNLL9w2sZtE&#10;xOsQuz/w9CwnOK1mdzT7Tbm+uFGc7BwGTxqShQJhqfVmoE7D/m1zl4MIEcng6Mlq+LIB1tX1VYmF&#10;8Wfa2tMudoJDKBSooY9xKqQMbW8dhoWfLPHt4GeHkeXcSTPjmcPdKFOlltLhQPyhx8nWvW0/dken&#10;4bnevOK2SV3+PdZPL4fH6XP/nml9e5OoBxDRXuKfGX7xGR0qZmr8kUwQI+s8YSfPe7XiUuxYJdkS&#10;RMOrLM0zkFUp/5eofgBQSwMEFAAAAAgAh07iQB8rJHolAgAAKgQAAA4AAABkcnMvZTJvRG9jLnht&#10;bK1TzY7TMBC+I/EOlu80TWi3bNV0VXZVhFSxKxXE2XXsNpLtMbbbpDwAvMGeuHDnufocjJ22W35O&#10;iIszf/lm5puZyU2rFdkJ52swJc17fUqE4VDVZl3SD+/nL15R4gMzFVNgREn3wtOb6fNnk8aORQEb&#10;UJVwBEGMHze2pJsQ7DjLPN8IzXwPrDDolOA0C6i6dVY51iC6VlnR719lDbjKOuDCe7TedU46TfhS&#10;Ch7upfQiEFVSrC2k16V3Fd9sOmHjtWN2U/NjGewfqtCsNpj0DHXHAiNbV/8BpWvuwIMMPQ46Aylr&#10;LlIP2E3e/62b5YZZkXpBcrw90+T/Hyx/t3twpK5KWgyRH8M0Dunw+PXw7cfh+xcSjUhRY/0YI5cW&#10;Y0P7Gloc9cnu0Rg7b6XT8Ys9EfQj2P5MsGgD4WgcDIrrvBhSwtE3GuVDlBE+e/rbOh/eCNAkCiV1&#10;OMDEK9stfOhCTyExmYF5rVQaojKkKenVS6z4Fw+CKxMtIq3DESZ21FUepdCu2mObK6j22KWDblW8&#10;5fMaS1kwHx6Yw93AxnDfwz0+UgGmhKNEyQbc57/ZYzyODL2UNLhrJfWftswJStRbg8O8zgeDuJxJ&#10;GQxHBSru0rO69JitvgVc5xwvy/IkxvigTqJ0oD/iWcxiVnQxwzF3ScNJvA3dBeBZcTGbpSBcR8vC&#10;wiwtj9AdhbNtAFkn3iNNHTc4r6jgQqbJHY8nbvylnqKeTnz6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UvxW/cAAAADAEAAA8AAAAAAAAAAQAgAAAAIgAAAGRycy9kb3ducmV2LnhtbFBLAQIUABQA&#10;AAAIAIdO4kAfKyR6JQIAACo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工作认真负责、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待人真诚；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具有良好的团队协作能力，有较好的组织能力；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对前端技术有强烈的兴趣，接受新事物快；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paragraph">
                  <wp:posOffset>8107680</wp:posOffset>
                </wp:positionV>
                <wp:extent cx="2954020" cy="419100"/>
                <wp:effectExtent l="3810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020" cy="419100"/>
                          <a:chOff x="0" y="0"/>
                          <a:chExt cx="2954186" cy="419100"/>
                        </a:xfrm>
                      </wpg:grpSpPr>
                      <wpg:grpSp>
                        <wpg:cNvPr id="225" name="组合 225"/>
                        <wpg:cNvGrpSpPr/>
                        <wpg:grpSpPr>
                          <a:xfrm>
                            <a:off x="47625" y="0"/>
                            <a:ext cx="2906561" cy="419100"/>
                            <a:chOff x="49760" y="0"/>
                            <a:chExt cx="2907680" cy="419100"/>
                          </a:xfrm>
                        </wpg:grpSpPr>
                        <wpg:grpSp>
                          <wpg:cNvPr id="226" name="组合 226"/>
                          <wpg:cNvGrpSpPr/>
                          <wpg:grpSpPr>
                            <a:xfrm>
                              <a:off x="315310" y="0"/>
                              <a:ext cx="2642130" cy="419100"/>
                              <a:chOff x="238125" y="0"/>
                              <a:chExt cx="2642790" cy="419100"/>
                            </a:xfrm>
                          </wpg:grpSpPr>
                          <wps:wsp>
                            <wps:cNvPr id="227" name="文本框 227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28" name="直接连接符 228"/>
                            <wps:cNvCnPr/>
                            <wps:spPr>
                              <a:xfrm>
                                <a:off x="1224326" y="205105"/>
                                <a:ext cx="165658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29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30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1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2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477" name="椭圆 477"/>
                        <wps:cNvSpPr>
                          <a:spLocks noChangeAspect="1"/>
                        </wps:cNvSpPr>
                        <wps:spPr>
                          <a:xfrm>
                            <a:off x="0" y="19050"/>
                            <a:ext cx="323941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262" name="Group 10"/>
                        <wpg:cNvGrpSpPr>
                          <a:grpSpLocks noChangeAspect="1"/>
                        </wpg:cNvGrpSpPr>
                        <wpg:grpSpPr>
                          <a:xfrm>
                            <a:off x="85725" y="95250"/>
                            <a:ext cx="180000" cy="168000"/>
                            <a:chOff x="0" y="2390933"/>
                            <a:chExt cx="244" cy="227"/>
                          </a:xfrm>
                        </wpg:grpSpPr>
                        <wps:wsp>
                          <wps:cNvPr id="263" name="Freeform 11"/>
                          <wps:cNvSpPr/>
                          <wps:spPr bwMode="auto">
                            <a:xfrm>
                              <a:off x="0" y="2390934"/>
                              <a:ext cx="23" cy="225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3398 h 3582"/>
                                <a:gd name="T2" fmla="*/ 0 w 368"/>
                                <a:gd name="T3" fmla="*/ 178 h 3582"/>
                                <a:gd name="T4" fmla="*/ 184 w 368"/>
                                <a:gd name="T5" fmla="*/ 0 h 3582"/>
                                <a:gd name="T6" fmla="*/ 368 w 368"/>
                                <a:gd name="T7" fmla="*/ 178 h 3582"/>
                                <a:gd name="T8" fmla="*/ 368 w 368"/>
                                <a:gd name="T9" fmla="*/ 3404 h 3582"/>
                                <a:gd name="T10" fmla="*/ 184 w 368"/>
                                <a:gd name="T11" fmla="*/ 3582 h 3582"/>
                                <a:gd name="T12" fmla="*/ 0 w 368"/>
                                <a:gd name="T13" fmla="*/ 3398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68" h="3582">
                                  <a:moveTo>
                                    <a:pt x="0" y="3398"/>
                                  </a:moveTo>
                                  <a:cubicBezTo>
                                    <a:pt x="0" y="178"/>
                                    <a:pt x="0" y="178"/>
                                    <a:pt x="0" y="178"/>
                                  </a:cubicBezTo>
                                  <a:cubicBezTo>
                                    <a:pt x="0" y="78"/>
                                    <a:pt x="83" y="0"/>
                                    <a:pt x="184" y="0"/>
                                  </a:cubicBezTo>
                                  <a:cubicBezTo>
                                    <a:pt x="284" y="0"/>
                                    <a:pt x="368" y="78"/>
                                    <a:pt x="368" y="178"/>
                                  </a:cubicBezTo>
                                  <a:cubicBezTo>
                                    <a:pt x="368" y="3404"/>
                                    <a:pt x="368" y="3404"/>
                                    <a:pt x="368" y="3404"/>
                                  </a:cubicBezTo>
                                  <a:cubicBezTo>
                                    <a:pt x="368" y="3504"/>
                                    <a:pt x="284" y="3582"/>
                                    <a:pt x="184" y="3582"/>
                                  </a:cubicBezTo>
                                  <a:cubicBezTo>
                                    <a:pt x="83" y="3582"/>
                                    <a:pt x="0" y="3499"/>
                                    <a:pt x="0" y="33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4" name="Freeform 12"/>
                          <wps:cNvSpPr/>
                          <wps:spPr bwMode="auto">
                            <a:xfrm>
                              <a:off x="211" y="2391046"/>
                              <a:ext cx="23" cy="113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1618 h 1802"/>
                                <a:gd name="T2" fmla="*/ 0 w 368"/>
                                <a:gd name="T3" fmla="*/ 179 h 1802"/>
                                <a:gd name="T4" fmla="*/ 184 w 368"/>
                                <a:gd name="T5" fmla="*/ 0 h 1802"/>
                                <a:gd name="T6" fmla="*/ 368 w 368"/>
                                <a:gd name="T7" fmla="*/ 179 h 1802"/>
                                <a:gd name="T8" fmla="*/ 368 w 368"/>
                                <a:gd name="T9" fmla="*/ 1618 h 1802"/>
                                <a:gd name="T10" fmla="*/ 184 w 368"/>
                                <a:gd name="T11" fmla="*/ 1797 h 1802"/>
                                <a:gd name="T12" fmla="*/ 0 w 368"/>
                                <a:gd name="T13" fmla="*/ 1618 h 18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68" h="1802">
                                  <a:moveTo>
                                    <a:pt x="0" y="1618"/>
                                  </a:moveTo>
                                  <a:cubicBezTo>
                                    <a:pt x="0" y="179"/>
                                    <a:pt x="0" y="179"/>
                                    <a:pt x="0" y="179"/>
                                  </a:cubicBezTo>
                                  <a:cubicBezTo>
                                    <a:pt x="0" y="78"/>
                                    <a:pt x="84" y="0"/>
                                    <a:pt x="184" y="0"/>
                                  </a:cubicBezTo>
                                  <a:cubicBezTo>
                                    <a:pt x="285" y="0"/>
                                    <a:pt x="368" y="78"/>
                                    <a:pt x="368" y="179"/>
                                  </a:cubicBezTo>
                                  <a:cubicBezTo>
                                    <a:pt x="368" y="1618"/>
                                    <a:pt x="368" y="1618"/>
                                    <a:pt x="368" y="1618"/>
                                  </a:cubicBezTo>
                                  <a:cubicBezTo>
                                    <a:pt x="368" y="1719"/>
                                    <a:pt x="285" y="1797"/>
                                    <a:pt x="184" y="1797"/>
                                  </a:cubicBezTo>
                                  <a:cubicBezTo>
                                    <a:pt x="84" y="1802"/>
                                    <a:pt x="0" y="1719"/>
                                    <a:pt x="0" y="16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5" name="Freeform 13"/>
                          <wps:cNvSpPr/>
                          <wps:spPr bwMode="auto">
                            <a:xfrm>
                              <a:off x="1" y="2391138"/>
                              <a:ext cx="233" cy="22"/>
                            </a:xfrm>
                            <a:custGeom>
                              <a:avLst/>
                              <a:gdLst>
                                <a:gd name="T0" fmla="*/ 189 w 3722"/>
                                <a:gd name="T1" fmla="*/ 0 h 358"/>
                                <a:gd name="T2" fmla="*/ 3538 w 3722"/>
                                <a:gd name="T3" fmla="*/ 0 h 358"/>
                                <a:gd name="T4" fmla="*/ 3722 w 3722"/>
                                <a:gd name="T5" fmla="*/ 179 h 358"/>
                                <a:gd name="T6" fmla="*/ 3538 w 3722"/>
                                <a:gd name="T7" fmla="*/ 358 h 358"/>
                                <a:gd name="T8" fmla="*/ 189 w 3722"/>
                                <a:gd name="T9" fmla="*/ 358 h 358"/>
                                <a:gd name="T10" fmla="*/ 5 w 3722"/>
                                <a:gd name="T11" fmla="*/ 179 h 358"/>
                                <a:gd name="T12" fmla="*/ 189 w 3722"/>
                                <a:gd name="T13" fmla="*/ 0 h 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722" h="358">
                                  <a:moveTo>
                                    <a:pt x="189" y="0"/>
                                  </a:moveTo>
                                  <a:cubicBezTo>
                                    <a:pt x="3538" y="0"/>
                                    <a:pt x="3538" y="0"/>
                                    <a:pt x="3538" y="0"/>
                                  </a:cubicBezTo>
                                  <a:cubicBezTo>
                                    <a:pt x="3638" y="0"/>
                                    <a:pt x="3722" y="84"/>
                                    <a:pt x="3722" y="179"/>
                                  </a:cubicBezTo>
                                  <a:cubicBezTo>
                                    <a:pt x="3722" y="280"/>
                                    <a:pt x="3638" y="358"/>
                                    <a:pt x="3538" y="358"/>
                                  </a:cubicBezTo>
                                  <a:cubicBezTo>
                                    <a:pt x="189" y="358"/>
                                    <a:pt x="189" y="358"/>
                                    <a:pt x="189" y="358"/>
                                  </a:cubicBezTo>
                                  <a:cubicBezTo>
                                    <a:pt x="89" y="358"/>
                                    <a:pt x="5" y="274"/>
                                    <a:pt x="5" y="179"/>
                                  </a:cubicBezTo>
                                  <a:cubicBezTo>
                                    <a:pt x="0" y="79"/>
                                    <a:pt x="83" y="0"/>
                                    <a:pt x="1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6" name="Freeform 14"/>
                          <wps:cNvSpPr/>
                          <wps:spPr bwMode="auto">
                            <a:xfrm>
                              <a:off x="1" y="2390933"/>
                              <a:ext cx="210" cy="22"/>
                            </a:xfrm>
                            <a:custGeom>
                              <a:avLst/>
                              <a:gdLst>
                                <a:gd name="T0" fmla="*/ 184 w 3343"/>
                                <a:gd name="T1" fmla="*/ 0 h 357"/>
                                <a:gd name="T2" fmla="*/ 3159 w 3343"/>
                                <a:gd name="T3" fmla="*/ 0 h 357"/>
                                <a:gd name="T4" fmla="*/ 3343 w 3343"/>
                                <a:gd name="T5" fmla="*/ 178 h 357"/>
                                <a:gd name="T6" fmla="*/ 3159 w 3343"/>
                                <a:gd name="T7" fmla="*/ 357 h 357"/>
                                <a:gd name="T8" fmla="*/ 184 w 3343"/>
                                <a:gd name="T9" fmla="*/ 357 h 357"/>
                                <a:gd name="T10" fmla="*/ 0 w 3343"/>
                                <a:gd name="T11" fmla="*/ 178 h 357"/>
                                <a:gd name="T12" fmla="*/ 184 w 3343"/>
                                <a:gd name="T13" fmla="*/ 0 h 3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343" h="357">
                                  <a:moveTo>
                                    <a:pt x="184" y="0"/>
                                  </a:moveTo>
                                  <a:cubicBezTo>
                                    <a:pt x="3159" y="0"/>
                                    <a:pt x="3159" y="0"/>
                                    <a:pt x="3159" y="0"/>
                                  </a:cubicBezTo>
                                  <a:cubicBezTo>
                                    <a:pt x="3259" y="0"/>
                                    <a:pt x="3343" y="83"/>
                                    <a:pt x="3343" y="178"/>
                                  </a:cubicBezTo>
                                  <a:cubicBezTo>
                                    <a:pt x="3343" y="279"/>
                                    <a:pt x="3259" y="357"/>
                                    <a:pt x="3159" y="357"/>
                                  </a:cubicBezTo>
                                  <a:cubicBezTo>
                                    <a:pt x="184" y="357"/>
                                    <a:pt x="184" y="357"/>
                                    <a:pt x="184" y="357"/>
                                  </a:cubicBezTo>
                                  <a:cubicBezTo>
                                    <a:pt x="84" y="357"/>
                                    <a:pt x="0" y="273"/>
                                    <a:pt x="0" y="178"/>
                                  </a:cubicBezTo>
                                  <a:cubicBezTo>
                                    <a:pt x="0" y="78"/>
                                    <a:pt x="84" y="0"/>
                                    <a:pt x="18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7" name="Freeform 15"/>
                          <wps:cNvSpPr/>
                          <wps:spPr bwMode="auto">
                            <a:xfrm>
                              <a:off x="77" y="2390957"/>
                              <a:ext cx="167" cy="164"/>
                            </a:xfrm>
                            <a:custGeom>
                              <a:avLst/>
                              <a:gdLst>
                                <a:gd name="T0" fmla="*/ 100 w 2667"/>
                                <a:gd name="T1" fmla="*/ 2148 h 2606"/>
                                <a:gd name="T2" fmla="*/ 2199 w 2667"/>
                                <a:gd name="T3" fmla="*/ 100 h 2606"/>
                                <a:gd name="T4" fmla="*/ 2567 w 2667"/>
                                <a:gd name="T5" fmla="*/ 100 h 2606"/>
                                <a:gd name="T6" fmla="*/ 2567 w 2667"/>
                                <a:gd name="T7" fmla="*/ 457 h 2606"/>
                                <a:gd name="T8" fmla="*/ 469 w 2667"/>
                                <a:gd name="T9" fmla="*/ 2505 h 2606"/>
                                <a:gd name="T10" fmla="*/ 100 w 2667"/>
                                <a:gd name="T11" fmla="*/ 2505 h 2606"/>
                                <a:gd name="T12" fmla="*/ 100 w 2667"/>
                                <a:gd name="T13" fmla="*/ 2148 h 26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667" h="2606">
                                  <a:moveTo>
                                    <a:pt x="100" y="2148"/>
                                  </a:moveTo>
                                  <a:cubicBezTo>
                                    <a:pt x="2199" y="100"/>
                                    <a:pt x="2199" y="100"/>
                                    <a:pt x="2199" y="100"/>
                                  </a:cubicBezTo>
                                  <a:cubicBezTo>
                                    <a:pt x="2299" y="0"/>
                                    <a:pt x="2466" y="0"/>
                                    <a:pt x="2567" y="100"/>
                                  </a:cubicBezTo>
                                  <a:cubicBezTo>
                                    <a:pt x="2667" y="200"/>
                                    <a:pt x="2667" y="357"/>
                                    <a:pt x="2567" y="457"/>
                                  </a:cubicBezTo>
                                  <a:cubicBezTo>
                                    <a:pt x="469" y="2505"/>
                                    <a:pt x="469" y="2505"/>
                                    <a:pt x="469" y="2505"/>
                                  </a:cubicBezTo>
                                  <a:cubicBezTo>
                                    <a:pt x="368" y="2606"/>
                                    <a:pt x="201" y="2606"/>
                                    <a:pt x="100" y="2505"/>
                                  </a:cubicBezTo>
                                  <a:cubicBezTo>
                                    <a:pt x="0" y="2405"/>
                                    <a:pt x="0" y="2248"/>
                                    <a:pt x="100" y="2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638.4pt;height:33pt;width:232.6pt;mso-position-horizontal-relative:margin;z-index:251716608;mso-width-relative:page;mso-height-relative:page;" coordsize="2954186,419100" o:gfxdata="UEsDBAoAAAAAAIdO4kAAAAAAAAAAAAAAAAAEAAAAZHJzL1BLAwQUAAAACACHTuJA0jjQ7NoAAAAK&#10;AQAADwAAAGRycy9kb3ducmV2LnhtbE2PzWrDMBCE74W+g9hCb438k5jgWA4ltD2FQpNCyU2xNraJ&#10;tTKWYidv3+2pOe7MMDtfsb7aTow4+NaRgngWgUCqnGmpVvC9f39ZgvBBk9GdI1RwQw/r8vGh0Llx&#10;E33huAu14BLyuVbQhNDnUvqqQav9zPVI7J3cYHXgc6ilGfTE5baTSRRl0uqW+EOje9w0WJ13F6vg&#10;Y9LTaxq/jdvzaXM77BefP9sYlXp+iqMViIDX8B+Gv/k8HUredHQXMl50ChgksJqmGROwP88WCYgj&#10;S/MoWYIsC3mPUP4CUEsDBBQAAAAIAIdO4kCfkl1kdAwAAKZFAAAOAAAAZHJzL2Uyb0RvYy54bWzt&#10;XEuP3FgV3iPxH6xaIpH2tV12VSmdUdKZREiBiUgj1m6X6yFctrHdqc6s0TCrESs2jJCQgNWwY8eC&#10;XzMZfgbfuS/f67Jr3N3qnkC6F/W4vj73vM93z3X140+udpnzNq3qbZGfTtgjd+KkeVIst/n6dPKr&#10;8xc/nU2cuonzZZwVeXo6eZfWk0+e/PhHj/flIvWKTZEt08oBkbxe7MvTyaZpysXJSZ1s0l1cPyrK&#10;NMfFVVHt4gZfq/XJsor3oL7LTjzXDU/2RbUsqyJJ6xqjz8XFyRNOf7VKk+az1apOGyc7nYC3hr9W&#10;/PWCXk+ePI4X6youN9tEshHfgItdvM2xqCb1PG5i57LaHpDabZOqqItV8ygpdifFarVNUi4DpGFu&#10;R5qXVXFZclnWi/261GqCajt6ujHZ5BdvX1fOdgnbeRMnj3ew0Xf/+t23f/jSwQC0sy/XC0x6WZVv&#10;yteVHFiLbyTw1ara0TtEca64Xt9pvaZXjZNg0JtPA9eD+hNcC9icuVLxyQbWObgt2Xxq3MhmYffG&#10;E7XsCXGnmdFf7lZRnjftaIpGrq+qIAqJUp+63HAasq7U8UKrK5hHIdTZ3mqqzI3C2YGuf2iVwYaW&#10;c3leeAOV+WzqM0tw7WJh4DH/QGxDZ54/Y7a+DaXh7mh+cPeg0pCr6jYc69uF45tNXKY8ymuKNBmO&#10;nhcplb3/4+/ff/3N+7984dAgdzQ+kwLSaa6eFQgxpsZrDPbE5aH0SnPMDaJoOix7vCirunmZFjuH&#10;PpxOKiRVnuvit6/qBuxATWoKrZwXL7ZZhvF4keXO/nQS+iBvXcEdWU4jKU/Rksy+rBeCffrUXF1c&#10;SVkviuU7iFoVIn3XZfJiC1ZexXXzOq6Qr8E9alDzGV5WWYElC/lp4myK6vO+cZoPu+HqxNkj/59O&#10;6t9exlU6cbKf5bDonAUByDb8SzCNKH1V5pUL80p+uTsrUGIQtOCOf6T5TaY+rqpi92uUqqe0Ki7F&#10;eYK1TyeN+njWiKqEUpekT5/ySSgRZdy8yt+UCZEWKnx62RSrLdc7qUnoBkagL/BKytj34p4o7DKi&#10;//TP91/97T///jNev/vm73DSmXJGuPNZLquGsq3K3bpkMM8LfKQDSmeeO2UuT6bwDVkEGJLhdDYX&#10;6ZAXDh2XreNJ38y2OYVSvBjrm2zuct8nB1hlMcyR7MolnCFfwzLZGqAmaSpOsi6y7ZJcm+jX1fri&#10;LKuctzEBCzdyzxRn1jSKi+dxvRHzsjV9JuXEi922AfDJtrvTycylPxoeExfC4DRZW7wtg6Je84p4&#10;10UQBhH25yjF8QJhdBMtkJycl1dF8pvayYuzTZyv06d1iRQicxbnvQUYhgC9eaytfGwaTSNfKFO7&#10;yiyYhhIuwK1ceA1Xti6cvu/PZwQo4GtRxFBE5fVPpbP5HmAQwRRUE7pmuJplWMv+L/ifnG5Ma+1C&#10;stxPXFINFHb5JZQMdWepo2qtrhrcg8uOVaqq2G/SeInkx6sJ9y9YhsqM4J6Ss3Ox/3mxBEqMkYd4&#10;XHQQoK1iL+pEMwU66XfOk4ShXlVCRlYZ+JVRZkggXXdkFHH+23oii8id5f3BjN7J4lbk3pNPoCwJ&#10;n3hRpSltppwDIAG2iJmRJg6wWUEBsKNIRWEkQyjgKcEwcXIpgARZSyVoZIgl6j9PFUvJ5Tl8eLXL&#10;UNh/cuJEnrPHiwjUtZ4CkfQU33M2jliNyCkqYENPCXuJ+MYMt5dGYM3oYwQQXq/C+hmBy+spYT8n&#10;AHt6ShD0sgJ96ykDSkFO1lMMpcAEWsnxRqAtIOOrXCoenwBIsKsUMK0satqTkRVg4HORDPh8stLA&#10;ZCibJqukiVlHJkOrNJmnBjB3fLLI1ucc+X7vZOGU5zzvq8niXcpK6LXbDKgmDpoBF8LFgLhIRcQ9&#10;fSQASw69wc414PluB3B5XvDrDemJrkIan7so1mqvZ7k5T8jR1nlxzZ4jVC523iClLqr3ki9IFQ4L&#10;6vBSV9W7mNVlS11NsqJORWUj+XiJ0zKTqowgfUiyPV2Zgf0a7H+QZE0gTGX02kmWYC9MHWH7IaGK&#10;SrJMAmLWraOm/UYnWUpKoAj+zARq5lhKj2ItcwZk1gmHzXuJmDk26iVi5ljm9xKxkuysl4qZZN1e&#10;ImaO5Zn6UB4zx/brxEyxrU4QNw8Z9hYZlrwZGRYGIQ9sM6hMeDwIVOZsr6qUJmYRDYoV8uLB3AlU&#10;T5N01CgS6l2QGpeGLa4UgY8vvba7HL4nlQ3Ze9rvoHel0u77v/7j26+/cGhE5lm9ecF+vbvb6exB&#10;ja2RgsHkiZ29jfQL3jPguVJlY9/z5wHSJe1sfC9ot/OKQGd3k2bZtqyPtiqMfWSn3TC03VT9NuZF&#10;qBZOci89Dc6mKBy3bGmY7TK1maLeC4Wz3CeRU0n/uuP2RqiruWhvoOvMneqO2xszNBrFmcB86qEx&#10;ZTkZ440i4WQMPX4FCXR3Q7gnXNGd+7IzYvS4gRdFZ0Ps/ZAihXO28av2+Xff3A6Rhjs7UqZb2DJs&#10;ub5H7khNyfmus20feliKN3TEIY0W20a6o5ESQQs/5KDLBEImVKIeEyCKP50d7FpNvDRAycRLLBoi&#10;ZGGmWdDPlImaCKv0cWTCJsjVT8hCToM8meBpkJSJn/zApa1uH1t0ytMiyyEB4TPtLCIzRG2E3gkZ&#10;6BU7JvzI4d3gpl+exZ2L2IWWju/k6YgZBfJct1b5dHHbLcAjhSOhR+5HffhRZAeyKS8mJsBMLi+2&#10;ybP0c3OjLqYj9kT6tSDhkUGSw6JmfzPJ2FRm8DyoRWZ7CWZnokeiQK9Ny/4m7vDMO9C74K0CrhrQ&#10;thdUo1LEUYyreyhmTb2MHb/eIlN7ESVbmylsLanxUYtIdat7lKqkkwRzuQ0WKxy4jq3666D9YUCH&#10;51jYM2Vpa5o4JX3obK8Hmi4hoqSLI3jRJcB4AxzhUUVBvABD4VycP6JwiCSYzl8K3d+o5zJQ/82S&#10;xkImmh3u7ZHEHLURCPKA0I2QRB+hGyCJIZ6ujSSOKOoGSIJFc9GpOtQWlTCNEoYsaCKJDmfIUB9z&#10;o+h/BElw9x5GEmTTayGJnpICHzPLqMIcfHBUGRN32IW9DwIwc3AUZW8mtqAWIFF13l5QjUppRpHX&#10;90gtqgI8dvx6i0Sqra1QkpCNQtzUv9KSGh+1iNRsmwxNzMA6K0sLt67zgCSKSj319MOfkYfwiy6S&#10;4D2UGyKJFkcwX24kVLPQQ3NGtiRkFrkVjmAzOnjxIzy5wttF7QG4CSXk/r87xSxn/tTn+/8eSmZF&#10;G6Bk4ghiZoAnsyeBYBMb9i5XFpQY5spsSwDO99MyscSwqqy2xBApC0pMBwS0ehKDElo4Ypgtqylh&#10;KB7p6QFG9Dyy8IE0JCiCZEei90ALBm+3/LBle6RlFwVRTygu2+m6XI4YHVXF/LCXPJcBWyEUOZ5W&#10;JC9qGJ5N4+NWUDd5eDDdJKZWRvBa40o0OT5qEaXTDq1xw6NWkEbrLCDwhBdZatIgY7SOJJyzQGF/&#10;Y8h2HdthHvoRxvPS5J7GwdF9PBVNj+Z0UQR3jNuiiPZER6MIynXiYEM62S1RBD9E8AN5cHQMRUjk&#10;3E6xUASbcjzSQ+kQRRxQslAESFCR7aFkowhR+Q9oWShimCsbRdDG358e0LJRxJCqbBQxQMpCEbyF&#10;0CNgB0UMSNhBEUNs9aAILiCy3gOK+HBRBLmFQBHRAIpAtKiDA9jye1AEIqCdrlHEiNFRxdH3eslz&#10;GQhFyLQiUYQavtYJhLoJP9Wy0IJaWYetXESJJsdHiaH6AB1a44ZHrSCbBp0FRPn31A8ahASyZSBa&#10;LqOISxRhoSmz/6PMruRRhw4PKOKD6kXoZ5r08/pM/sL0Rqca9IyUONRw56q0KRjBQlwkGMFwliIA&#10;/e1whEslzQtBliP9FiSY3QiPBVTSvNCVZyztNBNLeGxOWKKPmokl8HviAWImnPCmYTRAzIITg8RM&#10;PHGEmIkn8MPBAc5MQBGEQ1KagALPA00HiFmQgrTRrzMLVBwjZ9rgCDnTBh2LIls9QIsPFlrwgCJo&#10;wQOw76CDfqLPcwYCVaaF4/CCQpXfQXcae/yx46PKm+fJRewlAvmLCHsU4W4yNG4Byltc7o4UarxT&#10;tikN8PkIdKmmTim1nggRZR3hLtZAQJuqGjs+ShJ1mtKmWLE4ftAgFtepV4xrg0umRi0ifSSw5ZCj&#10;nvAcDTkOPaqjqmv8MMV6SML6Leb/47MU7ROa8glr/DMQ3nqT/7iE/tuI+Z3Pav+9ypP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cOAABbQ29u&#10;dGVudF9UeXBlc10ueG1sUEsBAhQACgAAAAAAh07iQAAAAAAAAAAAAAAAAAYAAAAAAAAAAAAQAAAA&#10;yQ0AAF9yZWxzL1BLAQIUABQAAAAIAIdO4kCKFGY80QAAAJQBAAALAAAAAAAAAAEAIAAAAO0NAABf&#10;cmVscy8ucmVsc1BLAQIUAAoAAAAAAIdO4kAAAAAAAAAAAAAAAAAEAAAAAAAAAAAAEAAAAAAAAABk&#10;cnMvUEsBAhQAFAAAAAgAh07iQNI40OzaAAAACgEAAA8AAAAAAAAAAQAgAAAAIgAAAGRycy9kb3du&#10;cmV2LnhtbFBLAQIUABQAAAAIAIdO4kCfkl1kdAwAAKZFAAAOAAAAAAAAAAEAIAAAACkBAABkcnMv&#10;ZTJvRG9jLnhtbFBLBQYAAAAABgAGAFkBAAAPEAAAAAA=&#10;">
                <o:lock v:ext="edit" aspectratio="f"/>
                <v:group id="_x0000_s1026" o:spid="_x0000_s1026" o:spt="203" style="position:absolute;left:47625;top:0;height:419100;width:2906561;" coordorigin="49760,0" coordsize="2907680,419100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315310;top:0;height:419100;width:2642130;" coordorigin="238125,0" coordsize="2642790,419100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sLOo5sAAAADc&#10;AAAADwAAAGRycy9kb3ducmV2LnhtbEWPT2vCQBTE74LfYXlCb7pJoK2krlICQSn14J+Lt9fsMwnN&#10;vo3ZNbH99F2h4HGYmd8wi9XNNKKnztWWFcSzCARxYXXNpYLjIZ/OQTiPrLGxTAp+yMFqOR4tMNV2&#10;4B31e1+KAGGXooLK+zaV0hUVGXQz2xIH72w7gz7IrpS6wyHATSOTKHqRBmsOCxW2lFVUfO+vRsFH&#10;lm9x95WY+W+TrT/P7+3leHpW6mkSR28gPN38I/zf3mgFSfIK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s6j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224326;top:205105;height:0;width:1656589;" filled="f" stroked="t" coordsize="21600,21600" o:gfxdata="UEsDBAoAAAAAAIdO4kAAAAAAAAAAAAAAAAAEAAAAZHJzL1BLAwQUAAAACACHTuJABnszIL0AAADc&#10;AAAADwAAAGRycy9kb3ducmV2LnhtbEVPy4rCMBTdD/gP4QqzGTRtF6NWo4gyMLNw4QPR3aW5trXN&#10;TW0yPv7eLASXh/OezO6mFldqXWlZQdyPQBBnVpecK9htf3pDEM4ja6wtk4IHOZhNOx8TTLW98Zqu&#10;G5+LEMIuRQWF900qpcsKMuj6tiEO3Mm2Bn2AbS51i7cQbmqZRNG3NFhyaCiwoUVBWbX5Nwr+6mp0&#10;Ps5Xy3h7OC0utkq+loO9Up/dOBqD8HT3b/HL/asVJElYG86EI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ezM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oB8MfLoAAADc&#10;AAAADwAAAGRycy9kb3ducmV2LnhtbEVPTYvCMBC9L/gfwgje1qTqlt1uowdBENTDquB1aMa2bDOp&#10;TdT6781B8Ph43/mit424UedrxxqSsQJBXDhTc6nheFh9foPwAdlg45g0PMjDYj74yDEz7s5/dNuH&#10;UsQQ9hlqqEJoMyl9UZFFP3YtceTOrrMYIuxKaTq8x3DbyIlSqbRYc2yosKVlRcX//mo1YDozl915&#10;uj1srin+lL1afZ2U1qNhon5BBOrDW/xyr42GyTTOj2fiEZ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Hwx8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Towwzb8AAADc&#10;AAAADwAAAGRycy9kb3ducmV2LnhtbEWPQWvCQBSE7wX/w/IEb3UTtRJSVw9iob1Uoh56fN19TRaz&#10;b0N2E+2/7xYKPQ4z8w2z2d1dK0bqg/WsIJ9nIIi1N5ZrBZfzy2MBIkRkg61nUvBNAXbbycMGS+Nv&#10;XNF4irVIEA4lKmhi7Eopg27IYZj7jjh5X753GJPsa2l6vCW4a+Uiy9bSoeW00GBH+4b09TQ4BUet&#10;7fvb56FYjR9Px+JaDbZaDUrNpnn2DCLSPf6H/9qvRsFimcPvmXQ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MMM2/&#10;AAAA3AAAAA8AAAAAAAAAAQAgAAAAIgAAAGRycy9kb3ducmV2LnhtbFBLAQIUABQAAAAIAIdO4kAz&#10;LwWeOwAAADkAAAAQAAAAAAAAAAEAIAAAAA4BAABkcnMvc2hhcGV4bWwueG1sUEsFBgAAAAAGAAYA&#10;WwEAALgDAAAAAA=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dEmgMb0AAADc&#10;AAAADwAAAGRycy9kb3ducmV2LnhtbEWPT2sCMRTE70K/Q3gFb5p1xaKr0cOC4EVs1Yu35+Z1s3Tz&#10;sibx37dvhEKPw8z8hlmsHrYVN/KhcaxgNMxAEFdON1wrOB7WgymIEJE1to5JwZMCrJZvvQUW2t35&#10;i277WIsE4VCgAhNjV0gZKkMWw9B1xMn7dt5iTNLXUnu8J7htZZ5lH9Jiw2nBYEeloepnf7UKPstz&#10;OeNtfRn7STg8jd9tmpNUqv8+yuYgIj3if/ivvdEK8nEOrzPpCM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SaAxvQAA&#10;ANwAAAAPAAAAAAAAAAEAIAAAACIAAABkcnMvZG93bnJldi54bWxQSwECFAAUAAAACACHTuJAMy8F&#10;njsAAAA5AAAAEAAAAAAAAAABACAAAAAMAQAAZHJzL3NoYXBleG1sLnhtbFBLBQYAAAAABgAGAFsB&#10;AAC2AwAAAAA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shape id="_x0000_s1026" o:spid="_x0000_s1026" o:spt="3" type="#_x0000_t3" style="position:absolute;left:0;top:19050;height:324000;width:323941;v-text-anchor:middle;" fillcolor="#FFFFFF [3212]" filled="t" stroked="t" coordsize="21600,21600" o:gfxdata="UEsDBAoAAAAAAIdO4kAAAAAAAAAAAAAAAAAEAAAAZHJzL1BLAwQUAAAACACHTuJABCXP9b0AAADc&#10;AAAADwAAAGRycy9kb3ducmV2LnhtbEWPzW7CMBCE75X6DtZW4lbsIMRPwHBoQUJwghbOq3hJAvE6&#10;ik2APn2NhMRxNDPfaKbzm61ES40vHWtIugoEceZMybmG35/l5wiED8gGK8ek4U4e5rP3tymmxl15&#10;S+0u5CJC2KeooQihTqX0WUEWfdfVxNE7usZiiLLJpWnwGuG2kj2lBtJiyXGhwJq+CsrOu4vV0H6P&#10;3Sb8YX9hVcLH9aI6jQ57rTsfiZqACHQLr/CzvTIa+sMhPM7EIy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Jc/1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70C0" miterlimit="8" joinstyle="miter"/>
                  <v:imagedata o:title=""/>
                  <o:lock v:ext="edit" aspectratio="t"/>
                </v:shape>
                <v:group id="Group 10" o:spid="_x0000_s1026" o:spt="203" style="position:absolute;left:85725;top:95250;height:168000;width:180000;" coordorigin="0,2390933" coordsize="244,227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11" o:spid="_x0000_s1026" o:spt="100" style="position:absolute;left:0;top:2390934;height:225;width:23;" fillcolor="#0061B0" filled="t" stroked="f" coordsize="368,3582" o:gfxdata="UEsDBAoAAAAAAIdO4kAAAAAAAAAAAAAAAAAEAAAAZHJzL1BLAwQUAAAACACHTuJAx8UAc70AAADc&#10;AAAADwAAAGRycy9kb3ducmV2LnhtbEWPzWrDMBCE74G8g9hAb4lkF0xwLQdaCA3kkqQlkNtibW1T&#10;a+VIan7ePioUehxm5humWt3sIC7kQ+9YQ7ZQIIgbZ3puNXx+rOdLECEiGxwck4Y7BVjV00mFpXFX&#10;3tPlEFuRIBxK1NDFOJZShqYji2HhRuLkfTlvMSbpW2k8XhPcDjJXqpAWe04LHY701lHzffixGk5q&#10;6199wHeZ5WyOx1Ccdsuz1k+zTL2AiHSL/+G/9sZoyItn+D2TjoC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xQBzvQAA&#10;ANwAAAAPAAAAAAAAAAEAIAAAACIAAABkcnMvZG93bnJldi54bWxQSwECFAAUAAAACACHTuJAMy8F&#10;njsAAAA5AAAAEAAAAAAAAAABACAAAAAMAQAAZHJzL3NoYXBleG1sLnhtbFBLBQYAAAAABgAGAFsB&#10;AAC2AwAAAAA=&#10;" path="m0,3398c0,178,0,178,0,178c0,78,83,0,184,0c284,0,368,78,368,178c368,3404,368,3404,368,3404c368,3504,284,3582,184,3582c83,3582,0,3499,0,3398xe">
                    <v:path o:connectlocs="0,213;0,11;11,0;23,11;23,213;11,225;0,213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211;top:2391046;height:113;width:23;" fillcolor="#0061B0" filled="t" stroked="f" coordsize="368,1802" o:gfxdata="UEsDBAoAAAAAAIdO4kAAAAAAAAAAAAAAAAAEAAAAZHJzL1BLAwQUAAAACACHTuJAltqB1L4AAADc&#10;AAAADwAAAGRycy9kb3ducmV2LnhtbEWPX2vCQBDE3wv9DscW+lLqJSJio6eUgqAUhEZ9X3JrLpjb&#10;S3Prv2/fE4Q+DjPzG2a2uPpWnamPTWAD+SADRVwF23BtYLddvk9ARUG22AYmAzeKsJg/P82wsOHC&#10;P3QupVYJwrFAA06kK7SOlSOPcRA64uQdQu9RkuxrbXu8JLhv9TDLxtpjw2nBYUdfjqpjefIGVsvd&#10;4cPxpnOn9f57+/km+W8pxry+5NkUlNBV/sOP9soaGI5HcD+TjoC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qB1L4A&#10;AADcAAAADwAAAAAAAAABACAAAAAiAAAAZHJzL2Rvd25yZXYueG1sUEsBAhQAFAAAAAgAh07iQDMv&#10;BZ47AAAAOQAAABAAAAAAAAAAAQAgAAAADQEAAGRycy9zaGFwZXhtbC54bWxQSwUGAAAAAAYABgBb&#10;AQAAtwMAAAAA&#10;" path="m0,1618c0,179,0,179,0,179c0,78,84,0,184,0c285,0,368,78,368,179c368,1618,368,1618,368,1618c368,1719,285,1797,184,1797c84,1802,0,1719,0,1618xe">
                    <v:path o:connectlocs="0,101;0,11;11,0;23,11;23,101;11,112;0,101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1;top:2391138;height:22;width:233;" fillcolor="#0061B0" filled="t" stroked="f" coordsize="3722,358" o:gfxdata="UEsDBAoAAAAAAIdO4kAAAAAAAAAAAAAAAAAEAAAAZHJzL1BLAwQUAAAACACHTuJA6m2KbLwAAADc&#10;AAAADwAAAGRycy9kb3ducmV2LnhtbEWPQWvCQBSE7wX/w/IEb3U3SlOJrh5KCzm2seD1kX0m0ezb&#10;mN1q8u+7guBxmJlvmM1usK24Uu8bxxqSuQJBXDrTcKXhd//1ugLhA7LB1jFpGMnDbjt52WBm3I1/&#10;6FqESkQI+ww11CF0mZS+rMmin7uOOHpH11sMUfaVND3eIty2cqFUKi02HBdq7OijpvJc/FkNywO/&#10;f9LhdLHfth2S0TnVUK71bJqoNYhAQ3iGH+3caFikb3A/E4+A3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timy8AAAA&#10;3AAAAA8AAAAAAAAAAQAgAAAAIgAAAGRycy9kb3ducmV2LnhtbFBLAQIUABQAAAAIAIdO4kAzLwWe&#10;OwAAADkAAAAQAAAAAAAAAAEAIAAAAAsBAABkcnMvc2hhcGV4bWwueG1sUEsFBgAAAAAGAAYAWwEA&#10;ALUDAAAAAA==&#10;" path="m189,0c3538,0,3538,0,3538,0c3638,0,3722,84,3722,179c3722,280,3638,358,3538,358c189,358,189,358,189,358c89,358,5,274,5,179c0,79,83,0,189,0xe">
                    <v:path o:connectlocs="11,0;221,0;233,11;221,22;11,22;0,11;11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1;top:2390933;height:22;width:210;" fillcolor="#0061B0" filled="t" stroked="f" coordsize="3343,357" o:gfxdata="UEsDBAoAAAAAAIdO4kAAAAAAAAAAAAAAAAAEAAAAZHJzL1BLAwQUAAAACACHTuJAHhJfZr8AAADc&#10;AAAADwAAAGRycy9kb3ducmV2LnhtbEWPT4vCMBTE7wt+h/CEvSyaqkuRavQgygoedv1Dz4/m2RSb&#10;l9Jkq+un3wiCx2FmfsPMlzdbi45aXzlWMBomIIgLpysuFZyOm8EUhA/IGmvHpOCPPCwXvbc5Ztpd&#10;eU/dIZQiQthnqMCE0GRS+sKQRT90DXH0zq61GKJsS6lbvEa4reU4SVJpseK4YLChlaHicvi1Ctbb&#10;7/uP+cz33dSn68kk//jKd6TUe3+UzEAEuoVX+NneagXjNIXHmXgE5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SX2a/&#10;AAAA3AAAAA8AAAAAAAAAAQAgAAAAIgAAAGRycy9kb3ducmV2LnhtbFBLAQIUABQAAAAIAIdO4kAz&#10;LwWeOwAAADkAAAAQAAAAAAAAAAEAIAAAAA4BAABkcnMvc2hhcGV4bWwueG1sUEsFBgAAAAAGAAYA&#10;WwEAALgDAAAAAA==&#10;" path="m184,0c3159,0,3159,0,3159,0c3259,0,3343,83,3343,178c3343,279,3259,357,3159,357c184,357,184,357,184,357c84,357,0,273,0,178c0,78,84,0,184,0xe">
                    <v:path o:connectlocs="11,0;198,0;210,10;198,22;11,22;0,10;11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77;top:2390957;height:164;width:167;" fillcolor="#0061B0" filled="t" stroked="f" coordsize="2667,2606" o:gfxdata="UEsDBAoAAAAAAIdO4kAAAAAAAAAAAAAAAAAEAAAAZHJzL1BLAwQUAAAACACHTuJATPmAjr0AAADc&#10;AAAADwAAAGRycy9kb3ducmV2LnhtbEWP3WrCQBSE74W+w3IE78yuWkxIXYUKxfbSnwc4ZE+TYPZs&#10;ml2TtE/fFQQvh5n5htnsRtuInjpfO9awSBQI4sKZmksNl/PHPAPhA7LBxjFp+CUPu+3LZIO5cQMf&#10;qT+FUkQI+xw1VCG0uZS+qMiiT1xLHL1v11kMUXalNB0OEW4buVRqLS3WHBcqbGlfUXE93ayGrH89&#10;ZF97RT+rP14NaTmmeHvXejZdqDcQgcbwDD/an0bDcp3C/Uw8AnL7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+YCOvQAA&#10;ANwAAAAPAAAAAAAAAAEAIAAAACIAAABkcnMvZG93bnJldi54bWxQSwECFAAUAAAACACHTuJAMy8F&#10;njsAAAA5AAAAEAAAAAAAAAABACAAAAAMAQAAZHJzL3NoYXBleG1sLnhtbFBLBQYAAAAABgAGAFsB&#10;AAC2AwAAAAA=&#10;" path="m100,2148c2199,100,2199,100,2199,100c2299,0,2466,0,2567,100c2667,200,2667,357,2567,457c469,2505,469,2505,469,2505c368,2606,201,2606,100,2505c0,2405,0,2248,100,2148xe">
                    <v:path o:connectlocs="6,135;137,6;160,6;160,28;29,157;6,157;6,135" o:connectangles="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168275</wp:posOffset>
                </wp:positionH>
                <wp:positionV relativeFrom="paragraph">
                  <wp:posOffset>7026910</wp:posOffset>
                </wp:positionV>
                <wp:extent cx="6273800" cy="1143000"/>
                <wp:effectExtent l="0" t="0" r="0" b="0"/>
                <wp:wrapNone/>
                <wp:docPr id="475" name="文本框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-2018.03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武汉市宝发创新科技有限公司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web前端开发工程师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负责公司网站、H5、pad、webapp一系列前端开发工作。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2018.04-2019.03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武汉百胜睿迪有限公司（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>上海百胜软件股份有限公司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lang w:val="en-US"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 前端开发工程师</w:t>
                            </w:r>
                          </w:p>
                          <w:p>
                            <w:pPr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负责公司icrm、ishop项目一系列前端开发工作。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5pt;margin-top:553.3pt;height:90pt;width:494pt;mso-position-horizontal-relative:margin;z-index:251723776;mso-width-relative:page;mso-height-relative:page;" filled="f" stroked="f" coordsize="21600,21600" o:gfxdata="UEsDBAoAAAAAAIdO4kAAAAAAAAAAAAAAAAAEAAAAZHJzL1BLAwQUAAAACACHTuJASyTL1doAAAAN&#10;AQAADwAAAGRycy9kb3ducmV2LnhtbE2PzU7DMBCE70i8g7VI3KidoNAqxKlQpAoJ0UNLL9yceJtE&#10;xOsQuz/w9N2e4DY7O5r9tlie3SCOOIXek4ZkpkAgNd721GrYfaweFiBCNGTN4Ak1/GCAZXl7U5jc&#10;+hNt8LiNreASCrnR0MU45lKGpkNnwsyPSLzb+8mZyOPUSjuZE5e7QaZKPUlneuILnRmx6rD52h6c&#10;hrdqtTabOnWL36F6fd+/jN+7z0zr+7tEPYOIeI5/YbjiMzqUzFT7A9kgBg1pmnGS/WQ+Z3VNqESx&#10;qlk9ZuzJspD/vygvUEsDBBQAAAAIAIdO4kCm/DzsJgIAACsEAAAOAAAAZHJzL2Uyb0RvYy54bWyt&#10;U82O0zAQviPxDpbvNEl/dpeq6arsqgipYlcqiLPr2G0k22Nst0l5AHiDPXHhznP1ORg7bbcCToiL&#10;MzPfZH6/mdy2WpGdcL4GU9Kil1MiDIeqNuuSfvwwf3VDiQ/MVEyBESXdC09vpy9fTBo7Fn3YgKqE&#10;IxjE+HFjS7oJwY6zzPON0Mz3wAqDoASnWUDVrbPKsQaja5X18/wqa8BV1gEX3qP1vgPpNMWXUvDw&#10;IKUXgaiSYm0hvS69q/hm0wkbrx2zm5ofy2D/UIVmtcGk51D3LDCydfUfoXTNHXiQocdBZyBlzUXq&#10;Absp8t+6WW6YFakXHI635zH5/xeWv989OlJXJR1ejygxTOOSDk/fDt9/Hn58JdGII2qsH6Pn0qJv&#10;aN9Ai6s+2T0aY+etdDp+sSeCOA57fx6waAPhaLzqXw9ucoQ4YkUxHOSoYPzs+XfrfHgrQJMolNTh&#10;BtNg2W7hQ+d6conZDMxrpdIWlSENphiM8vTDGcHgykRfkfhwDBNb6kqPUmhX7bHPFVR7bNNBxxVv&#10;+bzGUhbMh0fmkBxYPhI+POAjFWBKOEqUbMB9+Zs9+uPOEKWkQbKV1H/eMicoUe8MbvN1MRxGdiZl&#10;OLruo+IukdUlYrb6DpDPBZ6W5UmM/kGdROlAf8K7mMWsCDHDMXdJw0m8C90J4F1xMZslJ+SjZWFh&#10;lpbH0N1wZ9sAsk5zj2PqZoP7igoyMm3ueD2R8pd68nq+8e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yTL1doAAAANAQAADwAAAAAAAAABACAAAAAiAAAAZHJzL2Rvd25yZXYueG1sUEsBAhQAFAAA&#10;AAgAh07iQKb8POwmAgAAK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2017.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-2018.03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武汉市宝发创新科技有限公司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web前端开发工程师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负责公司网站、H5、pad、webapp一系列前端开发工作。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2018.04-2019.03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武汉百胜睿迪有限公司（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>上海百胜软件股份有限公司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lang w:val="en-US" w:eastAsia="zh-CN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 前端开发工程师</w:t>
                      </w:r>
                    </w:p>
                    <w:p>
                      <w:pPr>
                        <w:snapToGrid w:val="0"/>
                        <w:ind w:firstLine="420" w:firstLineChars="20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负责公司icrm、ishop项目一系列前端开发工作。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</w:rPr>
                        <w:t xml:space="preserve">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27940</wp:posOffset>
                </wp:positionH>
                <wp:positionV relativeFrom="paragraph">
                  <wp:posOffset>6567805</wp:posOffset>
                </wp:positionV>
                <wp:extent cx="6285230" cy="417830"/>
                <wp:effectExtent l="6350" t="0" r="0" b="1270"/>
                <wp:wrapNone/>
                <wp:docPr id="448" name="组合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17830"/>
                          <a:chOff x="0" y="0"/>
                          <a:chExt cx="6407474" cy="419100"/>
                        </a:xfrm>
                      </wpg:grpSpPr>
                      <wpg:grpSp>
                        <wpg:cNvPr id="449" name="组合 449"/>
                        <wpg:cNvGrpSpPr/>
                        <wpg:grpSpPr>
                          <a:xfrm>
                            <a:off x="42041" y="0"/>
                            <a:ext cx="6365433" cy="419100"/>
                            <a:chOff x="49760" y="0"/>
                            <a:chExt cx="6365433" cy="419100"/>
                          </a:xfrm>
                        </wpg:grpSpPr>
                        <wpg:grpSp>
                          <wpg:cNvPr id="450" name="组合 450"/>
                          <wpg:cNvGrpSpPr/>
                          <wpg:grpSpPr>
                            <a:xfrm>
                              <a:off x="315310" y="0"/>
                              <a:ext cx="6099883" cy="419100"/>
                              <a:chOff x="238125" y="0"/>
                              <a:chExt cx="6101407" cy="419100"/>
                            </a:xfrm>
                          </wpg:grpSpPr>
                          <wps:wsp>
                            <wps:cNvPr id="451" name="文本框 451"/>
                            <wps:cNvSpPr txBox="1"/>
                            <wps:spPr>
                              <a:xfrm>
                                <a:off x="238125" y="0"/>
                                <a:ext cx="10477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70C0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52" name="直接连接符 452"/>
                            <wps:cNvCnPr/>
                            <wps:spPr>
                              <a:xfrm>
                                <a:off x="1189836" y="196786"/>
                                <a:ext cx="51496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lg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53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49760" y="157573"/>
                              <a:ext cx="184566" cy="122089"/>
                              <a:chOff x="3339886" y="77160"/>
                              <a:chExt cx="322" cy="2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5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5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56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457" name="组合 119"/>
                        <wpg:cNvGrpSpPr>
                          <a:grpSpLocks noChangeAspect="1"/>
                        </wpg:cNvGrpSpPr>
                        <wpg:grpSpPr>
                          <a:xfrm>
                            <a:off x="0" y="31532"/>
                            <a:ext cx="324000" cy="324000"/>
                            <a:chOff x="1715562" y="646494"/>
                            <a:chExt cx="324000" cy="324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58" name="椭圆 458"/>
                          <wps:cNvSpPr>
                            <a:spLocks noChangeAspect="1"/>
                          </wps:cNvSpPr>
                          <wps:spPr>
                            <a:xfrm>
                              <a:off x="1715562" y="646494"/>
                              <a:ext cx="324000" cy="324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59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97341" y="722786"/>
                              <a:ext cx="180000" cy="166696"/>
                            </a:xfrm>
                            <a:custGeom>
                              <a:avLst/>
                              <a:gdLst>
                                <a:gd name="T0" fmla="*/ 3285 w 3568"/>
                                <a:gd name="T1" fmla="*/ 495 h 3297"/>
                                <a:gd name="T2" fmla="*/ 2436 w 3568"/>
                                <a:gd name="T3" fmla="*/ 495 h 3297"/>
                                <a:gd name="T4" fmla="*/ 2436 w 3568"/>
                                <a:gd name="T5" fmla="*/ 209 h 3297"/>
                                <a:gd name="T6" fmla="*/ 2226 w 3568"/>
                                <a:gd name="T7" fmla="*/ 0 h 3297"/>
                                <a:gd name="T8" fmla="*/ 1342 w 3568"/>
                                <a:gd name="T9" fmla="*/ 0 h 3297"/>
                                <a:gd name="T10" fmla="*/ 1132 w 3568"/>
                                <a:gd name="T11" fmla="*/ 209 h 3297"/>
                                <a:gd name="T12" fmla="*/ 1132 w 3568"/>
                                <a:gd name="T13" fmla="*/ 495 h 3297"/>
                                <a:gd name="T14" fmla="*/ 283 w 3568"/>
                                <a:gd name="T15" fmla="*/ 495 h 3297"/>
                                <a:gd name="T16" fmla="*/ 0 w 3568"/>
                                <a:gd name="T17" fmla="*/ 780 h 3297"/>
                                <a:gd name="T18" fmla="*/ 0 w 3568"/>
                                <a:gd name="T19" fmla="*/ 3011 h 3297"/>
                                <a:gd name="T20" fmla="*/ 283 w 3568"/>
                                <a:gd name="T21" fmla="*/ 3297 h 3297"/>
                                <a:gd name="T22" fmla="*/ 3285 w 3568"/>
                                <a:gd name="T23" fmla="*/ 3297 h 3297"/>
                                <a:gd name="T24" fmla="*/ 3568 w 3568"/>
                                <a:gd name="T25" fmla="*/ 3011 h 3297"/>
                                <a:gd name="T26" fmla="*/ 3568 w 3568"/>
                                <a:gd name="T27" fmla="*/ 780 h 3297"/>
                                <a:gd name="T28" fmla="*/ 3285 w 3568"/>
                                <a:gd name="T29" fmla="*/ 495 h 3297"/>
                                <a:gd name="T30" fmla="*/ 1280 w 3568"/>
                                <a:gd name="T31" fmla="*/ 209 h 3297"/>
                                <a:gd name="T32" fmla="*/ 1342 w 3568"/>
                                <a:gd name="T33" fmla="*/ 147 h 3297"/>
                                <a:gd name="T34" fmla="*/ 2226 w 3568"/>
                                <a:gd name="T35" fmla="*/ 147 h 3297"/>
                                <a:gd name="T36" fmla="*/ 2288 w 3568"/>
                                <a:gd name="T37" fmla="*/ 209 h 3297"/>
                                <a:gd name="T38" fmla="*/ 2288 w 3568"/>
                                <a:gd name="T39" fmla="*/ 487 h 3297"/>
                                <a:gd name="T40" fmla="*/ 1280 w 3568"/>
                                <a:gd name="T41" fmla="*/ 487 h 3297"/>
                                <a:gd name="T42" fmla="*/ 1280 w 3568"/>
                                <a:gd name="T43" fmla="*/ 209 h 3297"/>
                                <a:gd name="T44" fmla="*/ 3503 w 3568"/>
                                <a:gd name="T45" fmla="*/ 1986 h 3297"/>
                                <a:gd name="T46" fmla="*/ 2222 w 3568"/>
                                <a:gd name="T47" fmla="*/ 1986 h 3297"/>
                                <a:gd name="T48" fmla="*/ 2222 w 3568"/>
                                <a:gd name="T49" fmla="*/ 2044 h 3297"/>
                                <a:gd name="T50" fmla="*/ 2152 w 3568"/>
                                <a:gd name="T51" fmla="*/ 2113 h 3297"/>
                                <a:gd name="T52" fmla="*/ 1430 w 3568"/>
                                <a:gd name="T53" fmla="*/ 2113 h 3297"/>
                                <a:gd name="T54" fmla="*/ 1360 w 3568"/>
                                <a:gd name="T55" fmla="*/ 2044 h 3297"/>
                                <a:gd name="T56" fmla="*/ 1360 w 3568"/>
                                <a:gd name="T57" fmla="*/ 1986 h 3297"/>
                                <a:gd name="T58" fmla="*/ 32 w 3568"/>
                                <a:gd name="T59" fmla="*/ 1986 h 3297"/>
                                <a:gd name="T60" fmla="*/ 32 w 3568"/>
                                <a:gd name="T61" fmla="*/ 1856 h 3297"/>
                                <a:gd name="T62" fmla="*/ 1360 w 3568"/>
                                <a:gd name="T63" fmla="*/ 1856 h 3297"/>
                                <a:gd name="T64" fmla="*/ 1360 w 3568"/>
                                <a:gd name="T65" fmla="*/ 1799 h 3297"/>
                                <a:gd name="T66" fmla="*/ 1430 w 3568"/>
                                <a:gd name="T67" fmla="*/ 1729 h 3297"/>
                                <a:gd name="T68" fmla="*/ 2152 w 3568"/>
                                <a:gd name="T69" fmla="*/ 1729 h 3297"/>
                                <a:gd name="T70" fmla="*/ 2222 w 3568"/>
                                <a:gd name="T71" fmla="*/ 1799 h 3297"/>
                                <a:gd name="T72" fmla="*/ 2222 w 3568"/>
                                <a:gd name="T73" fmla="*/ 1856 h 3297"/>
                                <a:gd name="T74" fmla="*/ 3503 w 3568"/>
                                <a:gd name="T75" fmla="*/ 1856 h 3297"/>
                                <a:gd name="T76" fmla="*/ 3503 w 3568"/>
                                <a:gd name="T77" fmla="*/ 1986 h 32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3568" h="3297">
                                  <a:moveTo>
                                    <a:pt x="3285" y="495"/>
                                  </a:moveTo>
                                  <a:cubicBezTo>
                                    <a:pt x="2436" y="495"/>
                                    <a:pt x="2436" y="495"/>
                                    <a:pt x="2436" y="495"/>
                                  </a:cubicBezTo>
                                  <a:cubicBezTo>
                                    <a:pt x="2436" y="209"/>
                                    <a:pt x="2436" y="209"/>
                                    <a:pt x="2436" y="209"/>
                                  </a:cubicBezTo>
                                  <a:cubicBezTo>
                                    <a:pt x="2436" y="94"/>
                                    <a:pt x="2342" y="0"/>
                                    <a:pt x="2226" y="0"/>
                                  </a:cubicBezTo>
                                  <a:cubicBezTo>
                                    <a:pt x="1342" y="0"/>
                                    <a:pt x="1342" y="0"/>
                                    <a:pt x="1342" y="0"/>
                                  </a:cubicBezTo>
                                  <a:cubicBezTo>
                                    <a:pt x="1226" y="0"/>
                                    <a:pt x="1132" y="94"/>
                                    <a:pt x="1132" y="209"/>
                                  </a:cubicBezTo>
                                  <a:cubicBezTo>
                                    <a:pt x="1132" y="495"/>
                                    <a:pt x="1132" y="495"/>
                                    <a:pt x="1132" y="495"/>
                                  </a:cubicBezTo>
                                  <a:cubicBezTo>
                                    <a:pt x="283" y="495"/>
                                    <a:pt x="283" y="495"/>
                                    <a:pt x="283" y="495"/>
                                  </a:cubicBezTo>
                                  <a:cubicBezTo>
                                    <a:pt x="127" y="495"/>
                                    <a:pt x="0" y="623"/>
                                    <a:pt x="0" y="780"/>
                                  </a:cubicBezTo>
                                  <a:cubicBezTo>
                                    <a:pt x="0" y="3011"/>
                                    <a:pt x="0" y="3011"/>
                                    <a:pt x="0" y="3011"/>
                                  </a:cubicBezTo>
                                  <a:cubicBezTo>
                                    <a:pt x="0" y="3169"/>
                                    <a:pt x="127" y="3297"/>
                                    <a:pt x="283" y="3297"/>
                                  </a:cubicBezTo>
                                  <a:cubicBezTo>
                                    <a:pt x="3285" y="3297"/>
                                    <a:pt x="3285" y="3297"/>
                                    <a:pt x="3285" y="3297"/>
                                  </a:cubicBezTo>
                                  <a:cubicBezTo>
                                    <a:pt x="3441" y="3297"/>
                                    <a:pt x="3568" y="3169"/>
                                    <a:pt x="3568" y="3011"/>
                                  </a:cubicBezTo>
                                  <a:cubicBezTo>
                                    <a:pt x="3568" y="780"/>
                                    <a:pt x="3568" y="780"/>
                                    <a:pt x="3568" y="780"/>
                                  </a:cubicBezTo>
                                  <a:cubicBezTo>
                                    <a:pt x="3568" y="623"/>
                                    <a:pt x="3441" y="495"/>
                                    <a:pt x="3285" y="495"/>
                                  </a:cubicBezTo>
                                  <a:close/>
                                  <a:moveTo>
                                    <a:pt x="1280" y="209"/>
                                  </a:moveTo>
                                  <a:cubicBezTo>
                                    <a:pt x="1280" y="175"/>
                                    <a:pt x="1308" y="147"/>
                                    <a:pt x="1342" y="147"/>
                                  </a:cubicBezTo>
                                  <a:cubicBezTo>
                                    <a:pt x="2226" y="147"/>
                                    <a:pt x="2226" y="147"/>
                                    <a:pt x="2226" y="147"/>
                                  </a:cubicBezTo>
                                  <a:cubicBezTo>
                                    <a:pt x="2260" y="147"/>
                                    <a:pt x="2288" y="175"/>
                                    <a:pt x="2288" y="209"/>
                                  </a:cubicBezTo>
                                  <a:cubicBezTo>
                                    <a:pt x="2288" y="487"/>
                                    <a:pt x="2288" y="487"/>
                                    <a:pt x="2288" y="487"/>
                                  </a:cubicBezTo>
                                  <a:cubicBezTo>
                                    <a:pt x="1280" y="487"/>
                                    <a:pt x="1280" y="487"/>
                                    <a:pt x="1280" y="487"/>
                                  </a:cubicBezTo>
                                  <a:cubicBezTo>
                                    <a:pt x="1280" y="209"/>
                                    <a:pt x="1280" y="209"/>
                                    <a:pt x="1280" y="209"/>
                                  </a:cubicBezTo>
                                  <a:close/>
                                  <a:moveTo>
                                    <a:pt x="3503" y="1986"/>
                                  </a:moveTo>
                                  <a:cubicBezTo>
                                    <a:pt x="2222" y="1986"/>
                                    <a:pt x="2222" y="1986"/>
                                    <a:pt x="2222" y="1986"/>
                                  </a:cubicBezTo>
                                  <a:cubicBezTo>
                                    <a:pt x="2222" y="2044"/>
                                    <a:pt x="2222" y="2044"/>
                                    <a:pt x="2222" y="2044"/>
                                  </a:cubicBezTo>
                                  <a:cubicBezTo>
                                    <a:pt x="2222" y="2082"/>
                                    <a:pt x="2191" y="2113"/>
                                    <a:pt x="2152" y="2113"/>
                                  </a:cubicBezTo>
                                  <a:cubicBezTo>
                                    <a:pt x="1430" y="2113"/>
                                    <a:pt x="1430" y="2113"/>
                                    <a:pt x="1430" y="2113"/>
                                  </a:cubicBezTo>
                                  <a:cubicBezTo>
                                    <a:pt x="1391" y="2113"/>
                                    <a:pt x="1360" y="2082"/>
                                    <a:pt x="1360" y="2044"/>
                                  </a:cubicBezTo>
                                  <a:cubicBezTo>
                                    <a:pt x="1360" y="1986"/>
                                    <a:pt x="1360" y="1986"/>
                                    <a:pt x="1360" y="1986"/>
                                  </a:cubicBezTo>
                                  <a:cubicBezTo>
                                    <a:pt x="32" y="1986"/>
                                    <a:pt x="32" y="1986"/>
                                    <a:pt x="32" y="1986"/>
                                  </a:cubicBezTo>
                                  <a:cubicBezTo>
                                    <a:pt x="32" y="1856"/>
                                    <a:pt x="32" y="1856"/>
                                    <a:pt x="32" y="1856"/>
                                  </a:cubicBezTo>
                                  <a:cubicBezTo>
                                    <a:pt x="1360" y="1856"/>
                                    <a:pt x="1360" y="1856"/>
                                    <a:pt x="1360" y="1856"/>
                                  </a:cubicBezTo>
                                  <a:cubicBezTo>
                                    <a:pt x="1360" y="1799"/>
                                    <a:pt x="1360" y="1799"/>
                                    <a:pt x="1360" y="1799"/>
                                  </a:cubicBezTo>
                                  <a:cubicBezTo>
                                    <a:pt x="1360" y="1760"/>
                                    <a:pt x="1391" y="1729"/>
                                    <a:pt x="1430" y="1729"/>
                                  </a:cubicBezTo>
                                  <a:cubicBezTo>
                                    <a:pt x="2152" y="1729"/>
                                    <a:pt x="2152" y="1729"/>
                                    <a:pt x="2152" y="1729"/>
                                  </a:cubicBezTo>
                                  <a:cubicBezTo>
                                    <a:pt x="2191" y="1729"/>
                                    <a:pt x="2222" y="1760"/>
                                    <a:pt x="2222" y="1799"/>
                                  </a:cubicBezTo>
                                  <a:cubicBezTo>
                                    <a:pt x="2222" y="1856"/>
                                    <a:pt x="2222" y="1856"/>
                                    <a:pt x="2222" y="1856"/>
                                  </a:cubicBezTo>
                                  <a:cubicBezTo>
                                    <a:pt x="3503" y="1856"/>
                                    <a:pt x="3503" y="1856"/>
                                    <a:pt x="3503" y="1856"/>
                                  </a:cubicBezTo>
                                  <a:lnTo>
                                    <a:pt x="3503" y="19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pt;margin-top:517.15pt;height:32.9pt;width:494.9pt;mso-position-horizontal-relative:margin;z-index:251721728;mso-width-relative:page;mso-height-relative:page;" coordsize="6407474,419100" o:gfxdata="UEsDBAoAAAAAAIdO4kAAAAAAAAAAAAAAAAAEAAAAZHJzL1BLAwQUAAAACACHTuJA6pABuNoAAAAM&#10;AQAADwAAAGRycy9kb3ducmV2LnhtbE2PwU7DMAyG70i8Q2QkbixJW2CUphOagNOExIaEuGWN11Zr&#10;nKrJ2u3tSU9w9O9Pvz8Xq7Pt2IiDbx0pkAsBDKlypqVawdfu7W4JzAdNRneOUMEFPazK66tC58ZN&#10;9InjNtQslpDPtYImhD7n3FcNWu0XrkeKu4MbrA5xHGpuBj3FctvxRIgHbnVL8UKje1w3WB23J6vg&#10;fdLTSypfx83xsL787O4/vjcSlbq9keIZWMBz+INh1o/qUEanvTuR8axTkGURjLFMkidgMyBkmgLb&#10;z9nyMQNeFvz/E+UvUEsDBBQAAAAIAIdO4kCGjlTsvAwAAMtAAAAOAAAAZHJzL2Uyb0RvYy54bWzt&#10;XEuPHEkRviPxH0p9RGKns57dI49X3vHaQjKshQdxrqmufojqqqaqxjPeMwJOiBMXVkhIwGm5cePA&#10;r1mbn8EX+aqs6srqHI9sQLs+zHRnRkVkxBcZERlZ40ef3u0L73VeN7uqvJixT+YzLy+zarUrNxez&#10;n109++Fi5jVtWq7Soirzi9mbvJl9+vj733t0ezjP/WpbFau89sCkbM5vDxezbdsezs/Ommyb79Pm&#10;k+qQl5hcV/U+bfG13pyt6vQW3PfFmT+fx2e3Vb061FWWNw1Gn4rJ2WPOf73Os/aL9brJW6+4mGFt&#10;Lf9Z85/X9PPs8aP0fFOnh+0uk8tI32MV+3RXQqhm9TRtU++m3h2x2u+yumqqdftJVu3PqvV6l+Vc&#10;B2jD5gNtntfVzYHrsjm/3Ry0mWDagZ3em232k9cva2+3upiFIaAq0z1AevfPX33z+996NAL73B42&#10;5yB7Xh9eHV7WcmAjvpHKd+t6T7+hjHfHLftGWza/a70Mg3E4jyMWzbwMc+F8GSWRMH22BT5Hj2Xb&#10;z7sHkzAJ5YNsyeYcszMl9oxWpxejv3xoUy2PTLV8D1OF/jxkM2/EXEEchUEw1Do91+YKl0kMf+4e&#10;NUw2/vB/2WQRVtv3Lozc37sCFgWsp7h2sflyuVhM2cwPFsyHD44ajc1ZOE+GFrcaDdGq6TZk87AN&#10;+WqbHnK+zxvaaWpDRvANYbK3f/jN26++fvvnX3shBrnVOCVtSK+9+6zCFtPjDQZH9uWx9spybB4m&#10;CeHDN+fxHkvPD3XTPs+rvUcfLmY1wiqPdunrF02L5cBMioQkl9WzXVFgPD0vSu8W2z8A+94MnihK&#10;Gsl5kJZsbg/NuVg+fWrvru+krtfV6g1UrSsRwJtD9myHpbxIm/ZlWiNiY/XIQu0X+LEuKois5KeZ&#10;t63qL8fGiR64YXbm3SIDXMyaX96kdT7zih+VQHTJwhBsW/4ljBIfX2pz5tqcKW/2lxWSDDDD6vhH&#10;om8L9XFdV/ufI1k9IamYSssMsi9mrfp42Yq8hGSX5U+ecCIkiUPavihfHTJiLUz45Kat1jtudzKT&#10;sA1AoC/wSorYH8U9feWe7/74j7e/++u///Un/Hz39d/gpL7hpJelzBoKWxW7dcpgbLFcBDHfmWwZ&#10;J4uYHodvyCQQsXAZLzFPDtqP/53jSd8sdiVtpfTc1TfZcs59nxxgXaSAI9sfVnCGcgNkig3Kmqyt&#10;OcumKnYrcm3i39Sb68ui9l6nVFrMk/mlWlmPjPbF07TZCrpiQ5+Fdvtdi9Kn2O0vZos5/aNhl30h&#10;ACdijXiXBkW+5hnxAyfBCLFWhCdep3h+KEA3qwUyFF/Liyr7ReOV1eU2LTf5k+aAECJjFl97V2AY&#10;CozGsS7zMVQRSdB3FbYIo1h6CvP9+YLnZSNxBkGANCF8LUkYkih3tS59Bj78mhzNZ5y3TgGA3Ir/&#10;M/5PAmiQdbiQLh9pX6JaErj8FEaGuYvc8/mOIvkwNGUN7sGHASp1Xd1u83SF4MezCfcv/QA9TcHZ&#10;u779cbVCmZgiDvF9MagA+yb2VamndjPWwu275NWlYV6VQhyzDPzKSDOkkM47chfx9Xf5RCaRDxb3&#10;rRF9EMV7O/cj+QTKHuETz+o8p+OU5ydiu2qXwLLuAXGI4woODNgnxi5SECdyC4U8JBgQZzeikCC0&#10;VIBGhFgh//NQsZKrvEKCXO8LJPYfnHmJ793ih9ioG02CTKtJAt/b4rwyJMEyNEk8ygQxTFPMR3lg&#10;NxkUYwuBbTUFG18IXF6TxOMrQe2pScJwdCmwtyaxGAUHE01iGAUQaCOnW1FtISjeldLw+ISCBOdK&#10;UaYdqobOZIQCAL4SwYDTE0oWYhibiFXQBNUEMaxKxPwUiMVNE4tofcUd9iSxcMorHvcVsfgtdaXq&#10;ddgOqGce2gHXwn9QcZGJaPX0kQpYcugtnZF5vNujuLyq+HxLdqJZaBNwF4Wsbr4oTTqhR5fnxVyf&#10;RpicKVZqUv0+cIGU4SBQby81q34LquGy1GxWVE1OQUjopz9wnclUxib9LsiO9GVs5zWgMgyysoPy&#10;/kEWBQxBneD4IUsVFWQZZqhOYcM8auLnHGQpKIEj3IJChQrDZoyl8ChkmRRwfR1w2HKUiRljk1Em&#10;ZoxlwSiTXpBdjHKB+fVS5qNMzBjLI/WxPmaMHbeJGWI7m2DffBdhHxBhyZsRYQEIeWAXQWXA45tA&#10;Rc5uVoU0QUU8aK+QFwMPNal+SyK4o7lr1Kz6LajcwnBvVYrBty+8dqccfiaVDVnjIPehT6LY1yLw&#10;ys41E5Gs37nmkY3a1oNTzwPOosJLqCcpq1MVmwM/pAM9j8/yM4+sun/LEhZFsagb4jAOl7J2Nc+h&#10;Yyzg1uq0ZRwzB92I/6nTKAKqwObtX/7+zVfUwRzmRAKmOYGKTqDdIYUeU7aQdw82q07DYth0cATN&#10;i2J3aCb7Sf0CiWpF5icc+o/SUOJOILL2A/tJZq9SnWSp8UWxVB5SP1oHA3F8UEiJUpfWofsRU06D&#10;TtPnq137stqV7QO7GSxZJoG8pkl8/6g5yXjzTpZicUx9SpF+lG++VzkW+IsIJUwQxXy3mBWXWZOF&#10;ywilUOAvec4zqcy6zA8DKmXGmJm1mZ2ZWZ9NMDNrNH++tKzMLNN837etzKzVqMwaU9Is1lgQUp9g&#10;TMlhxTbGii6VdPXIGM7O47yYaX67kjjAubFzA4D1EFhQiTymKN2waiXscDITAqqUR3mZACQLGwQo&#10;2DqRVl4mAsGcMQuedMWi1+9b1fRNDAhMGzsThIkd5ZsgTPEzUSCbWUxHl4xajSl1TRym+LlB4ZtQ&#10;TKlromH3ksAEg/nwgHFHCUw07DsCJVJnlInNStfe2ngstGEbmFhMhJHAxGKCnQmF7y9s0AYmFBPK&#10;mlBMsetBsbApS/eQnU3sUFCa0nShnV0Pigl2JhR2ZZGbO6m46bVFp7AHxXIRW7Zt2MfCt4Xi0MSC&#10;TfDrg2HnZ4KBVzOoCTuWKui6UFvZZ5FtfXR/b9ChsWHh14MjDGwbjS7cnPiZeLAgtvIz8ZjS18Rj&#10;ip8jHjgAdHpYE21kojGBLr0Go61i5RabWLBFZPM9OpJpbhO6xiYWU/wcsYhNLFByWounHhZ2X4l7&#10;WCS+lZ+JxYQvxz007PwSEw2EZdveSHp42PWlHrbGY4qfIx70KpnmNxGrcGnZ0U3gm5h4TPHr4dGP&#10;Vd/y1qH1Qkm+53WFklucqKZviajkRmPvSl/bnyCHJ3Bytzsoqpk5ueounuCOfcXJe/dQVlWp8CVy&#10;VLYuqtIrCpzc7bINb2YIcjdV6YKec3dTlcpOTu6mKpWVRI6y0UVVKhs5uZuqVBZycjdV5UtHVyjr&#10;nBYjVQ3cVKWyjRaDssyFeyhVDd1UpbKLc3dTlaoqTu6mKr0NzMndVKWaiMjF64mIaNPbAy+ICXI3&#10;VSOpauSmaiRVjdxUpXqEr91NVfne7RVKChdUZZP3ChWDE7lUFQWBE7lUFfneiVyqinTuQk7ZnCyD&#10;bO1ELlEVL2WddALKxZy7m6qUajl5T1Uh5QEXT7z3QVdPvNQfu3yiozQXjbOytEN3A5XdXO+yz/Iv&#10;zXt+apGZD+CenV/bu46TTj22/W8DZjiY0aqOhJwYv58QdT8hZaPXxhWUV9JyFM28btSJP/UBukeU&#10;Ci6jbux7K9Ls0d3jQvtKUdOPD0vDuUlQD0nfOJJxYtxJCDphfGEDXm7DThJwZzEmQWz/GP0xw8HE&#10;IDqCKiacdFXxBDXCjvlMjzotXrJnIqhpBKRK3Qleeqk0php3EqFDgHpKSXGfcJMTypuGIzl0EUDh&#10;LxioKcIXTUjzuslR7CSMWh3H8fsJGThQoJQc+LO2pRw/FiJfXDp+P4Dak4O9Ox2i9QNMvZ4qvIMF&#10;8q1GtApNZ9UhSY4fr623CwYBccCM2pV8tSfGHYXIguSI2UJ4zEBD6kYOTNVPL/1vShP5EJqKplk0&#10;sxPjTppoTAbMXMfvJ2SQHrWQE+PHQqxOSe0AATPO+zJYTnslNTh6T6h96T5xvL5xx1SpTlysHsmh&#10;dmAfaLkyNXFfOQv5hoT0J/yVkXBCZN2eHLRTexNOchgaYb2nlD7uE25yAsuyqVMoFjDvK2pMCIM6&#10;ylF7WnqO1kfJoYaoaTctR004yZEFj3pGSXEbvpcEdFzN5SoJ08NOEjrNB8zcJ+4pB91KU5dOzqmJ&#10;+8qBExh1F1POx9B+7U0o71cTTnKo2ctdVj2l0HefcJQj98yRHB3s6E9ZDUW7YCcN6iZHsxv4Qcfu&#10;1ISTnC6qD9i5TxzJUa8OiuDYMeryhqK4z8uF9hfE7H+uJv4o8//xD2mOXkLEX8zz10DlX/fTn+Sb&#10;3/lrTd3/QfD4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8PAABbQ29udGVudF9UeXBlc10ueG1sUEsBAhQACgAAAAAAh07iQAAAAAAAAAAAAAAA&#10;AAYAAAAAAAAAAAAQAAAAEQ4AAF9yZWxzL1BLAQIUABQAAAAIAIdO4kCKFGY80QAAAJQBAAALAAAA&#10;AAAAAAEAIAAAADUOAABfcmVscy8ucmVsc1BLAQIUAAoAAAAAAIdO4kAAAAAAAAAAAAAAAAAEAAAA&#10;AAAAAAAAEAAAAAAAAABkcnMvUEsBAhQAFAAAAAgAh07iQOqQAbjaAAAADAEAAA8AAAAAAAAAAQAg&#10;AAAAIgAAAGRycy9kb3ducmV2LnhtbFBLAQIUABQAAAAIAIdO4kCGjlTsvAwAAMtAAAAOAAAAAAAA&#10;AAEAIAAAACkBAABkcnMvZTJvRG9jLnhtbFBLBQYAAAAABgAGAFkBAABXEAAAAAA=&#10;">
                <o:lock v:ext="edit" aspectratio="f"/>
                <v:group id="_x0000_s1026" o:spid="_x0000_s1026" o:spt="203" style="position:absolute;left:42041;top:0;height:419100;width:6365433;" coordorigin="49760,0" coordsize="6365433,419100" o:gfxdata="UEsDBAoAAAAAAIdO4kAAAAAAAAAAAAAAAAAEAAAAZHJzL1BLAwQUAAAACACHTuJA56QuCL8AAADc&#10;AAAADwAAAGRycy9kb3ducmV2LnhtbEWPT4vCMBTE7wt+h/CEva1p1RWtRhFR8SCCf0C8PZpnW2xe&#10;SpNt9dubhYU9DjPzG2a2eJpSNFS7wrKCuBeBIE6tLjhTcDlvvsYgnEfWWFomBS9ysJh3PmaYaNvy&#10;kZqTz0SAsEtQQe59lUjp0pwMup6tiIN3t7VBH2SdSV1jG+CmlP0oGkmDBYeFHCta5ZQ+Tj9GwbbF&#10;djmI183+cV+9bufvw3Ufk1Kf3TiagvD09P/hv/ZOKxgOJ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pC4I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15310;top:0;height:419100;width:6099883;" coordorigin="238125,0" coordsize="6101407,419100" o:gfxdata="UEsDBAoAAAAAAIdO4kAAAAAAAAAAAAAAAAAEAAAAZHJzL1BLAwQUAAAACACHTuJA80cRSL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3ZZ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zRxFI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vlskjMAAAADc&#10;AAAADwAAAGRycy9kb3ducmV2LnhtbEWPQWvCQBSE74L/YXkFb2YTaURSVykBsUh70ObS22v2mYRm&#10;38bsqqm/3i0IPQ4z8w2zXA+mFRfqXWNZQRLFIIhLqxuuFBSfm+kChPPIGlvLpOCXHKxX49ESM22v&#10;vKfLwVciQNhlqKD2vsukdGVNBl1kO+LgHW1v0AfZV1L3eA1w08pZHM+lwYbDQo0d5TWVP4ezUbDL&#10;Nx+4/56Zxa3Nt+/H1+5UfKVKTZ6S+AWEp8H/hx/tN63gOU3g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WyS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实践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189836;top:196786;height:0;width:5149696;" filled="f" stroked="t" coordsize="21600,21600" o:gfxdata="UEsDBAoAAAAAAIdO4kAAAAAAAAAAAAAAAAAEAAAAZHJzL1BLAwQUAAAACACHTuJAid61T8EAAADc&#10;AAAADwAAAGRycy9kb3ducmV2LnhtbEWPT2vCQBTE70K/w/IKXqRuEqptU1cRRdCDB7WU9vbIPpOY&#10;7NuYXf99+64g9DjMzG+Y0eRqanGm1pWWFcT9CARxZnXJuYKv3eLlHYTzyBpry6TgRg4m46fOCFNt&#10;L7yh89bnIkDYpaig8L5JpXRZQQZd3zbEwdvb1qAPss2lbvES4KaWSRQNpcGSw0KBDc0KyqrtyShY&#10;1dXH4Xe6nse7n/3saKukN3/7Vqr7HEefIDxd/X/40V5qBa+DBO5nwhGQ4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d61&#10;T8EAAADcAAAADwAAAAAAAAABACAAAAAiAAAAZHJzL2Rvd25yZXYueG1sUEsBAhQAFAAAAAgAh07i&#10;QDMvBZ47AAAAOQAAABAAAAAAAAAAAQAgAAAAEAEAAGRycy9zaGFwZXhtbC54bWxQSwUGAAAAAAYA&#10;BgBbAQAAugMAAAAA&#10;">
                      <v:fill on="f" focussize="0,0"/>
                      <v:stroke weight="1.5pt" color="#0070C0" miterlimit="8" joinstyle="miter" dashstyle="longDash"/>
                      <v:imagedata o:title=""/>
                      <o:lock v:ext="edit" aspectratio="f"/>
                    </v:line>
                  </v:group>
                  <v:group id="Group 24" o:spid="_x0000_s1026" o:spt="203" style="position:absolute;left:49760;top:157573;height:122089;width:184566;" coordorigin="3339886,77160" coordsize="322,213" o:gfxdata="UEsDBAoAAAAAAIdO4kAAAAAAAAAAAAAAAAAEAAAAZHJzL1BLAwQUAAAACACHTuJAA5WPP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WM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5WPP8AAAADcAAAADwAAAAAAAAABACAAAAAiAAAAZHJzL2Rvd25yZXYu&#10;eG1sUEsBAhQAFAAAAAgAh07iQDMvBZ47AAAAOQAAABUAAAAAAAAAAQAgAAAADwEAAGRycy9ncm91&#10;cHNoYXBleG1sLnhtbFBLBQYAAAAABgAGAGABAADMAwAAAAA=&#10;">
                    <o:lock v:ext="edit" aspectratio="t"/>
                    <v:rect id="Rectangle 26" o:spid="_x0000_s1026" o:spt="1" style="position:absolute;left:3339886;top:77275;height:98;width:26;" filled="t" stroked="f" coordsize="21600,21600" o:gfxdata="UEsDBAoAAAAAAIdO4kAAAAAAAAAAAAAAAAAEAAAAZHJzL1BLAwQUAAAACACHTuJAtLAtJ74AAADc&#10;AAAADwAAAGRycy9kb3ducmV2LnhtbEWPQWvCQBSE7wX/w/IK3uquNQabunooCILtoYng9ZF9JqHZ&#10;tzG7Jum/7xYKPQ4z8w2z3U+2FQP1vnGsYblQIIhLZxquNJyLw9MGhA/IBlvHpOGbPOx3s4ctZsaN&#10;/ElDHioRIewz1FCH0GVS+rImi37hOuLoXV1vMUTZV9L0OEa4beWzUqm02HBcqLGjt5rKr/xuNWCa&#10;mNvHdfVenO4pvlSTOqwvSuv541K9ggg0hf/wX/toNCTrBH7Px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AtJ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WiMRlr8AAADc&#10;AAAADwAAAGRycy9kb3ducmV2LnhtbEWPwWrDMBBE74X+g9hCb42cYBfjRsmhNJBcEpz20ONW2toi&#10;1spYspP+fRQI9DjMzBtmub64Tkw0BOtZwXyWgSDW3lhuFHx9bl5KECEiG+w8k4I/CrBePT4ssTL+&#10;zDVNx9iIBOFQoYI2xr6SMuiWHIaZ74mT9+sHhzHJoZFmwHOCu04usuxVOrScFlrs6b0lfTqOTsFB&#10;a7vf/XyU+fRdHMpTPdo6H5V6fppnbyAiXeJ/+N7eGgV5UcDtTDoC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jEZa/&#10;AAAA3AAAAA8AAAAAAAAAAQAgAAAAIgAAAGRycy9kb3ducmV2LnhtbFBLAQIUABQAAAAIAIdO4kAz&#10;LwWeOwAAADkAAAAQAAAAAAAAAAEAIAAAAA4BAABkcnMvc2hhcGV4bWwueG1sUEsFBgAAAAAGAAYA&#10;WwEAALgDAAAAAA=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YOaBar8AAADc&#10;AAAADwAAAGRycy9kb3ducmV2LnhtbEWPzW7CMBCE75V4B2uReitOaInagMMhUiUuVSlw4baNt3FE&#10;vA62y8/b10iVOI5m5hvNYnmxvTiRD51jBfkkA0HcON1xq2C3fX96BREissbeMSm4UoBlNXpYYKnd&#10;mb/otImtSBAOJSowMQ6llKExZDFM3ECcvB/nLcYkfSu1x3OC215Os6yQFjtOCwYHqg01h82vVbCu&#10;v+s3/miPz34WtlfjP1fdXir1OM6zOYhIl3gP/7dXWsHLrIDbmXQEZP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mgWq/&#10;AAAA3AAAAA8AAAAAAAAAAQAgAAAAIgAAAGRycy9kb3ducmV2LnhtbFBLAQIUABQAAAAIAIdO4kAz&#10;LwWeOwAAADkAAAAQAAAAAAAAAAEAIAAAAA4BAABkcnMvc2hhcGV4bWwueG1sUEsFBgAAAAAGAAYA&#10;WwEAALg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119" o:spid="_x0000_s1026" o:spt="203" style="position:absolute;left:0;top:31532;height:324000;width:324000;" coordorigin="1715562,646494" coordsize="324000,324000" o:gfxdata="UEsDBAoAAAAAAIdO4kAAAAAAAAAAAAAAAAAEAAAAZHJzL1BLAwQUAAAACACHTuJAfK6JP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pe52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fK6JPMAAAADcAAAADwAAAAAAAAABACAAAAAiAAAAZHJzL2Rvd25yZXYu&#10;eG1sUEsBAhQAFAAAAAgAh07iQDMvBZ47AAAAOQAAABUAAAAAAAAAAQAgAAAADwEAAGRycy9ncm91&#10;cHNoYXBleG1sLnhtbFBLBQYAAAAABgAGAGABAADMAwAAAAA=&#10;">
                  <o:lock v:ext="edit" aspectratio="t"/>
                  <v:shape id="_x0000_s1026" o:spid="_x0000_s1026" o:spt="3" type="#_x0000_t3" style="position:absolute;left:1715562;top:646494;height:324000;width:324000;v-text-anchor:middle;" filled="t" stroked="t" coordsize="21600,21600" o:gfxdata="UEsDBAoAAAAAAIdO4kAAAAAAAAAAAAAAAAAEAAAAZHJzL1BLAwQUAAAACACHTuJAPg8H57sAAADc&#10;AAAADwAAAGRycy9kb3ducmV2LnhtbEVPu27CMBTdK/EP1kXq1tipAKUBw9BSqaITjzJfxZckEF9H&#10;sZuk/fp6qMR4dN6rzWgb0VPna8ca0kSBIC6cqbnUcDq+P2UgfEA22DgmDT/kYbOePKwwN27gPfWH&#10;UIoYwj5HDVUIbS6lLyqy6BPXEkfu4jqLIcKulKbDIYbbRj4rtZAWa44NFbb0WlFxO3xbDf3bi/sM&#10;vzjbWpXyZbdtrtn5S+vHaaqWIAKN4S7+d38YDbN5XBvPxCM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8H5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shape id="Freeform 44" o:spid="_x0000_s1026" o:spt="100" style="position:absolute;left:1797341;top:722786;height:166696;width:180000;" fillcolor="#0070C0" filled="t" stroked="f" coordsize="3568,3297" o:gfxdata="UEsDBAoAAAAAAIdO4kAAAAAAAAAAAAAAAAAEAAAAZHJzL1BLAwQUAAAACACHTuJA1SzaV8AAAADc&#10;AAAADwAAAGRycy9kb3ducmV2LnhtbEWPzW7CMBCE75V4B2uReitOUBtBwHBAisSBtirwAEu8xAnx&#10;OsTmp336ulIljqOZ+UYzX95tK67U+9qxgnSUgCAuna65UrDfFS8TED4ga2wdk4Jv8rBcDJ7mmGt3&#10;4y+6bkMlIoR9jgpMCF0upS8NWfQj1xFH7+h6iyHKvpK6x1uE21aOkySTFmuOCwY7WhkqT9uLVcCn&#10;TXOedD/mUGb7z/di08iPrFHqeZgmMxCB7uER/m+vtYLXtyn8nY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LNpX&#10;wAAAANwAAAAPAAAAAAAAAAEAIAAAACIAAABkcnMvZG93bnJldi54bWxQSwECFAAUAAAACACHTuJA&#10;My8FnjsAAAA5AAAAEAAAAAAAAAABACAAAAAPAQAAZHJzL3NoYXBleG1sLnhtbFBLBQYAAAAABgAG&#10;AFsBAAC5AwAAAAA=&#10;" path="m3285,495c2436,495,2436,495,2436,495c2436,209,2436,209,2436,209c2436,94,2342,0,2226,0c1342,0,1342,0,1342,0c1226,0,1132,94,1132,209c1132,495,1132,495,1132,495c283,495,283,495,283,495c127,495,0,623,0,780c0,3011,0,3011,0,3011c0,3169,127,3297,283,3297c3285,3297,3285,3297,3285,3297c3441,3297,3568,3169,3568,3011c3568,780,3568,780,3568,780c3568,623,3441,495,3285,495xm1280,209c1280,175,1308,147,1342,147c2226,147,2226,147,2226,147c2260,147,2288,175,2288,209c2288,487,2288,487,2288,487c1280,487,1280,487,1280,487c1280,209,1280,209,1280,209xm3503,1986c2222,1986,2222,1986,2222,1986c2222,2044,2222,2044,2222,2044c2222,2082,2191,2113,2152,2113c1430,2113,1430,2113,1430,2113c1391,2113,1360,2082,1360,2044c1360,1986,1360,1986,1360,1986c32,1986,32,1986,32,1986c32,1856,32,1856,32,1856c1360,1856,1360,1856,1360,1856c1360,1799,1360,1799,1360,1799c1360,1760,1391,1729,1430,1729c2152,1729,2152,1729,2152,1729c2191,1729,2222,1760,2222,1799c2222,1856,2222,1856,2222,1856c3503,1856,3503,1856,3503,1856l3503,1986xe">
                    <v:path o:connectlocs="165723,25027;122892,25027;122892,10567;112298,0;67701,0;57107,10567;57107,25027;14276,25027;0,39436;0,152235;14276,166696;165723,166696;180000,152235;180000,39436;165723,25027;64573,10567;67701,7432;112298,7432;115426,10567;115426,24622;64573,24622;64573,10567;176720,100411;112096,100411;112096,103344;108565,106833;72141,106833;68609,103344;68609,100411;1614,100411;1614,93839;68609,93839;68609,90957;72141,87418;108565,87418;112096,90957;112096,93839;176720,93839;176720,10041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38735</wp:posOffset>
                </wp:positionH>
                <wp:positionV relativeFrom="paragraph">
                  <wp:posOffset>5591175</wp:posOffset>
                </wp:positionV>
                <wp:extent cx="6247130" cy="436245"/>
                <wp:effectExtent l="6350" t="0" r="1397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7130" cy="436245"/>
                          <a:chOff x="0" y="0"/>
                          <a:chExt cx="6343697" cy="419100"/>
                        </a:xfrm>
                      </wpg:grpSpPr>
                      <wpg:grpSp>
                        <wpg:cNvPr id="14" name="组合 576"/>
                        <wpg:cNvGrpSpPr/>
                        <wpg:grpSpPr>
                          <a:xfrm>
                            <a:off x="315310" y="0"/>
                            <a:ext cx="6028387" cy="419100"/>
                            <a:chOff x="238125" y="0"/>
                            <a:chExt cx="6029893" cy="419100"/>
                          </a:xfrm>
                        </wpg:grpSpPr>
                        <wps:wsp>
                          <wps:cNvPr id="18" name="文本框 577"/>
                          <wps:cNvSpPr txBox="1"/>
                          <wps:spPr>
                            <a:xfrm>
                              <a:off x="238125" y="0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70C0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直接连接符 578"/>
                          <wps:cNvCnPr/>
                          <wps:spPr>
                            <a:xfrm>
                              <a:off x="1118244" y="211109"/>
                              <a:ext cx="514977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70C0"/>
                              </a:solidFill>
                              <a:prstDash val="lg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0" name="组合 41"/>
                        <wpg:cNvGrpSpPr>
                          <a:grpSpLocks noChangeAspect="1"/>
                        </wpg:cNvGrpSpPr>
                        <wpg:grpSpPr>
                          <a:xfrm>
                            <a:off x="0" y="52552"/>
                            <a:ext cx="323850" cy="323850"/>
                            <a:chOff x="3293287" y="0"/>
                            <a:chExt cx="360000" cy="36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椭圆 2"/>
                          <wps:cNvSpPr>
                            <a:spLocks noChangeAspect="1"/>
                          </wps:cNvSpPr>
                          <wps:spPr>
                            <a:xfrm>
                              <a:off x="3293287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rgbClr val="0070C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22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3339233" y="77098"/>
                              <a:ext cx="288000" cy="205805"/>
                              <a:chOff x="3339869" y="77098"/>
                              <a:chExt cx="452" cy="323"/>
                            </a:xfrm>
                            <a:grpFill/>
                          </wpg:grpSpPr>
                          <wps:wsp>
                            <wps:cNvPr id="23" name="Freeform 2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39869" y="77098"/>
                                <a:ext cx="452" cy="323"/>
                              </a:xfrm>
                              <a:custGeom>
                                <a:avLst/>
                                <a:gdLst>
                                  <a:gd name="T0" fmla="*/ 4096 w 4096"/>
                                  <a:gd name="T1" fmla="*/ 983 h 2930"/>
                                  <a:gd name="T2" fmla="*/ 2031 w 4096"/>
                                  <a:gd name="T3" fmla="*/ 0 h 2930"/>
                                  <a:gd name="T4" fmla="*/ 0 w 4096"/>
                                  <a:gd name="T5" fmla="*/ 1007 h 2930"/>
                                  <a:gd name="T6" fmla="*/ 914 w 4096"/>
                                  <a:gd name="T7" fmla="*/ 1460 h 2930"/>
                                  <a:gd name="T8" fmla="*/ 914 w 4096"/>
                                  <a:gd name="T9" fmla="*/ 2523 h 2930"/>
                                  <a:gd name="T10" fmla="*/ 960 w 4096"/>
                                  <a:gd name="T11" fmla="*/ 2558 h 2930"/>
                                  <a:gd name="T12" fmla="*/ 2043 w 4096"/>
                                  <a:gd name="T13" fmla="*/ 2930 h 2930"/>
                                  <a:gd name="T14" fmla="*/ 2082 w 4096"/>
                                  <a:gd name="T15" fmla="*/ 2930 h 2930"/>
                                  <a:gd name="T16" fmla="*/ 3083 w 4096"/>
                                  <a:gd name="T17" fmla="*/ 2565 h 2930"/>
                                  <a:gd name="T18" fmla="*/ 3120 w 4096"/>
                                  <a:gd name="T19" fmla="*/ 2531 h 2930"/>
                                  <a:gd name="T20" fmla="*/ 3120 w 4096"/>
                                  <a:gd name="T21" fmla="*/ 1471 h 2930"/>
                                  <a:gd name="T22" fmla="*/ 4096 w 4096"/>
                                  <a:gd name="T23" fmla="*/ 983 h 2930"/>
                                  <a:gd name="T24" fmla="*/ 2033 w 4096"/>
                                  <a:gd name="T25" fmla="*/ 258 h 2930"/>
                                  <a:gd name="T26" fmla="*/ 3566 w 4096"/>
                                  <a:gd name="T27" fmla="*/ 988 h 2930"/>
                                  <a:gd name="T28" fmla="*/ 2032 w 4096"/>
                                  <a:gd name="T29" fmla="*/ 1755 h 2930"/>
                                  <a:gd name="T30" fmla="*/ 523 w 4096"/>
                                  <a:gd name="T31" fmla="*/ 1007 h 2930"/>
                                  <a:gd name="T32" fmla="*/ 2033 w 4096"/>
                                  <a:gd name="T33" fmla="*/ 258 h 2930"/>
                                  <a:gd name="T34" fmla="*/ 2888 w 4096"/>
                                  <a:gd name="T35" fmla="*/ 2425 h 2930"/>
                                  <a:gd name="T36" fmla="*/ 2049 w 4096"/>
                                  <a:gd name="T37" fmla="*/ 2698 h 2930"/>
                                  <a:gd name="T38" fmla="*/ 1147 w 4096"/>
                                  <a:gd name="T39" fmla="*/ 2405 h 2930"/>
                                  <a:gd name="T40" fmla="*/ 1147 w 4096"/>
                                  <a:gd name="T41" fmla="*/ 1576 h 2930"/>
                                  <a:gd name="T42" fmla="*/ 2032 w 4096"/>
                                  <a:gd name="T43" fmla="*/ 2015 h 2930"/>
                                  <a:gd name="T44" fmla="*/ 2888 w 4096"/>
                                  <a:gd name="T45" fmla="*/ 1587 h 2930"/>
                                  <a:gd name="T46" fmla="*/ 2888 w 4096"/>
                                  <a:gd name="T47" fmla="*/ 2425 h 29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4096" h="2930">
                                    <a:moveTo>
                                      <a:pt x="4096" y="983"/>
                                    </a:moveTo>
                                    <a:cubicBezTo>
                                      <a:pt x="2031" y="0"/>
                                      <a:pt x="2031" y="0"/>
                                      <a:pt x="2031" y="0"/>
                                    </a:cubicBezTo>
                                    <a:cubicBezTo>
                                      <a:pt x="0" y="1007"/>
                                      <a:pt x="0" y="1007"/>
                                      <a:pt x="0" y="1007"/>
                                    </a:cubicBezTo>
                                    <a:cubicBezTo>
                                      <a:pt x="914" y="1460"/>
                                      <a:pt x="914" y="1460"/>
                                      <a:pt x="914" y="1460"/>
                                    </a:cubicBezTo>
                                    <a:cubicBezTo>
                                      <a:pt x="914" y="2523"/>
                                      <a:pt x="914" y="2523"/>
                                      <a:pt x="914" y="2523"/>
                                    </a:cubicBezTo>
                                    <a:cubicBezTo>
                                      <a:pt x="960" y="2558"/>
                                      <a:pt x="960" y="2558"/>
                                      <a:pt x="960" y="2558"/>
                                    </a:cubicBezTo>
                                    <a:cubicBezTo>
                                      <a:pt x="979" y="2572"/>
                                      <a:pt x="1432" y="2914"/>
                                      <a:pt x="2043" y="2930"/>
                                    </a:cubicBezTo>
                                    <a:cubicBezTo>
                                      <a:pt x="2056" y="2930"/>
                                      <a:pt x="2069" y="2930"/>
                                      <a:pt x="2082" y="2930"/>
                                    </a:cubicBezTo>
                                    <a:cubicBezTo>
                                      <a:pt x="2680" y="2930"/>
                                      <a:pt x="3066" y="2580"/>
                                      <a:pt x="3083" y="2565"/>
                                    </a:cubicBezTo>
                                    <a:cubicBezTo>
                                      <a:pt x="3120" y="2531"/>
                                      <a:pt x="3120" y="2531"/>
                                      <a:pt x="3120" y="2531"/>
                                    </a:cubicBezTo>
                                    <a:cubicBezTo>
                                      <a:pt x="3120" y="1471"/>
                                      <a:pt x="3120" y="1471"/>
                                      <a:pt x="3120" y="1471"/>
                                    </a:cubicBezTo>
                                    <a:lnTo>
                                      <a:pt x="4096" y="983"/>
                                    </a:lnTo>
                                    <a:close/>
                                    <a:moveTo>
                                      <a:pt x="2033" y="258"/>
                                    </a:moveTo>
                                    <a:cubicBezTo>
                                      <a:pt x="3566" y="988"/>
                                      <a:pt x="3566" y="988"/>
                                      <a:pt x="3566" y="988"/>
                                    </a:cubicBezTo>
                                    <a:cubicBezTo>
                                      <a:pt x="2032" y="1755"/>
                                      <a:pt x="2032" y="1755"/>
                                      <a:pt x="2032" y="1755"/>
                                    </a:cubicBezTo>
                                    <a:cubicBezTo>
                                      <a:pt x="523" y="1007"/>
                                      <a:pt x="523" y="1007"/>
                                      <a:pt x="523" y="1007"/>
                                    </a:cubicBezTo>
                                    <a:lnTo>
                                      <a:pt x="2033" y="258"/>
                                    </a:lnTo>
                                    <a:close/>
                                    <a:moveTo>
                                      <a:pt x="2888" y="2425"/>
                                    </a:moveTo>
                                    <a:cubicBezTo>
                                      <a:pt x="2785" y="2504"/>
                                      <a:pt x="2472" y="2707"/>
                                      <a:pt x="2049" y="2698"/>
                                    </a:cubicBezTo>
                                    <a:cubicBezTo>
                                      <a:pt x="1619" y="2687"/>
                                      <a:pt x="1268" y="2484"/>
                                      <a:pt x="1147" y="2405"/>
                                    </a:cubicBezTo>
                                    <a:cubicBezTo>
                                      <a:pt x="1147" y="1576"/>
                                      <a:pt x="1147" y="1576"/>
                                      <a:pt x="1147" y="1576"/>
                                    </a:cubicBezTo>
                                    <a:cubicBezTo>
                                      <a:pt x="2032" y="2015"/>
                                      <a:pt x="2032" y="2015"/>
                                      <a:pt x="2032" y="2015"/>
                                    </a:cubicBezTo>
                                    <a:cubicBezTo>
                                      <a:pt x="2888" y="1587"/>
                                      <a:pt x="2888" y="1587"/>
                                      <a:pt x="2888" y="1587"/>
                                    </a:cubicBezTo>
                                    <a:lnTo>
                                      <a:pt x="2888" y="24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0C0"/>
                              </a:solidFill>
                              <a:ln w="9525">
                                <a:solidFill>
                                  <a:srgbClr val="0070C0"/>
                                </a:solidFill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9886" y="77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" name="Freeform 27"/>
                            <wps:cNvSpPr/>
                            <wps:spPr bwMode="auto">
                              <a:xfrm>
                                <a:off x="3340108" y="77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" name="Freeform 28"/>
                            <wps:cNvSpPr/>
                            <wps:spPr bwMode="auto">
                              <a:xfrm>
                                <a:off x="3340189" y="77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05pt;margin-top:440.25pt;height:34.35pt;width:491.9pt;mso-position-horizontal-relative:margin;z-index:251717632;mso-width-relative:page;mso-height-relative:page;" coordsize="6343697,419100" o:gfxdata="UEsDBAoAAAAAAIdO4kAAAAAAAAAAAAAAAAAEAAAAZHJzL1BLAwQUAAAACACHTuJAaQipztkAAAAJ&#10;AQAADwAAAGRycy9kb3ducmV2LnhtbE2PwU7DMBBE70j8g7VI3KgdoFCHOBWqgFOFRIuEuLnxNoka&#10;r6PYTdq/ZznBcTWj2feK5cl3YsQhtoEMZDMFAqkKrqXawOf29WYBIiZLznaB0MAZIyzLy4vC5i5M&#10;9IHjJtWCRyjm1kCTUp9LGasGvY2z0CNxtg+Dt4nPoZZusBOP+07eKvUgvW2JPzS2x1WD1WFz9Abe&#10;Jjs932Uv4/qwX52/t/P3r3WGxlxfZeoJRMJT+ivDLz6jQ8lMu3AkF0VngEWSAf041yA41nrBJjvu&#10;qftMgywL+d+g/AFQSwMEFAAAAAgAh07iQOEUSiLBCgAAuDEAAA4AAABkcnMvZTJvRG9jLnhtbO1b&#10;zY/cSBW/I/E/WH1EIm2X3W13K53V7GQTIQU2IoM4e9zuD+G2je1JT/a8WjghTlxYISEBp+XGjQN/&#10;zSb8GfxefdjltqundrIZDps5zNiu51f1vn7v1SvP409uD5nzOq3qfZGvJt4jd+KkeVKs9/l2NfnV&#10;1bOfRhOnbuJ8HWdFnq4mb9J68smTH//o8bFcpqzYFdk6rRwwyevlsVxNdk1TLqfTOtmlh7h+VJRp&#10;jsFNUR3iBrfVdrqu4iO4H7Ipc9359FhU67IqkrSu8fSpGJw84fw3mzRpPt9s6rRxstUEa2v474r/&#10;vqbf0yeP4+W2isvdPpHLiO+xikO8zzFpy+pp3MTOTbUfsDrsk6qoi03zKCkO02Kz2ScplwHSeO6J&#10;NM+r4qbksmyXx23ZqgmqPdHTvdkmv3j9snL269UkmDh5fICJ3v37y2//+HsnIN0cy+0SJM+r8lX5&#10;spIPtuKOxL3dVAf6C0GcW67VN61W09vGSfBw7gfMj6D8BGOBt/BcqfZkB9sMXkt2n3Uv+vNFePri&#10;VE07pdW1i2lvPqyavFM9zcL5PTTlezPfg05G1OWyyI8GUsfLVl3Qpsdm+ruazly2iBa+tc4QdXXn&#10;WPX7OdarXVym3F9r8hrpWB4gQHjW2z/97u3X37z961fOLAyF0jgh+ZbT3H5awFs89bzGwxEXGwqv&#10;/MxzgzCcDfysdZd4WVZ18zwtDg5drCYV0IEHbfz6Rd3AuUGqSGjmvHi2zzKOEFnuHMmTwb43gjey&#10;nJ6kHGskm2NZL8Xy6aq5vb7lkVMvr4v1G4haFQKH6jJ5tsdSXsR18zKuADxYPcC0+Ry/NlmBKQt5&#10;NXF2RfXF2HOih9kwOnGOALLVpP7tTVylEyf7WQ6DLrwgANuG3wSzkOGm0keu9ZH85nBZACs9wHaZ&#10;8EuibzJ1uamKw6+BuRc0K4biPMHcq0mjLi8bAa/A7CS9uOBEwLoybl7kr8qEWAsVXtw0xWbP9U5q&#10;ErqBEegGTkng8xDeuVDe+e7P/3r7h7//9z9/we933/wDPhopX4QzX+YS/5RpFQq14Od5XsQCwANi&#10;muHGXdDrcA0JZzMvWIQhxgkHOQSaXTPb5xRI8dLWNb2Fy12f7L/JYlgjOZRr+EK+hWGyLZJz0lSc&#10;ZV1k+zV5NvGvq+31ZVY5r2NKkG7oXqqV9cgoLJ7G9U7QZVu6FtId9g0SeLY/rCaRSz/02CYshL2J&#10;uDV4B+gi83Bs/7BwTtHQT3sSgPS8R4ria3lRJL+pnby43MX5Nr2oSyCIhCy+9i5VagKMwhimhRfM&#10;2GzG+l7iA+AUiMlr7kUt+vts4TPKD8qLKDOolOnPuQm4i8lrYQ6VqHtW7Rn/Gf+R1tPIOqOQIA8S&#10;kwzoIzPG3/757ddfOVxHNDUUTMmCe2553hoaMb1pSCcj2lTxeqcuVa6Q6STNsn1Znw1bONFJSvFY&#10;iJBxkgeJW27V7yVs9YygMgDhSy+cH6giY0x5C6+XHTZSuX6ACPZ9f8F8VFqIwzB0FzxZdGjPIoJD&#10;AfbMnUXuTCi+i2O8H82Rffrvd7EcABpEIDNfhqWK4s6P/h/RCZlFdD6r0pS2Zg6qUVjeGKCfrffN&#10;y2KfNyhHOLxi1SPh6Vwff16ssQOJURnwVKXkldsLUvmIylTAnlFYciMqP/IDlVKB6WsUbNw11lKi&#10;K1hsc8hQif1k6gTuYu4c+R9hu21LBoBqyRaR7+wcoLLc1nRUsF9LxVzfMzCDPlsy18AKZYNGM74o&#10;bAlaGmyyQgOruUaG4tCwKCSYjlkwN60LtX1LZmYGL2+p2IyZ9EUbopZugTnH5fR07SODRgZBvb7+&#10;A9/ETzcA2dHETzcCcyNm4qcb4hw/3RK+CzcyyKvbgs3mM9P6dGP4HjPqr28O+KXBfXVznOFH6bo1&#10;mxeERn66Pc4EF+Cu43cmuvrm8E3qo61yuzxm9BbWs8Zsbgp9pltjEZmcj+nGQPCbnIXpxvDCmcm4&#10;QJdOCgqhcV/xe7Ywg4Cv2wLLM/LTbWFWnt+zRQStGJbXs0XAjNLqxmBusDDx043B5guTNXzdGh58&#10;1MRPtwYLXNP6aEfd+tQZfkHPHGgVGUItODGHyVuCnjlcz7g+S3sEuj28WWTKGUHPHmb7Bj179O2L&#10;TWGbcOOdaJVg73KbyySMK3QT0NsUPZayqKk3SBkZFdKVqBs4PWVsAzHUSMSqXgLVGWLoiIh57YLF&#10;nSeGAoiYt63uJIa3ETFvANxJLNuAV0hrYq92fiGU1Yi5Zyck9Ss5uZ2YnpTTsxOUenucu52otNsm&#10;cmQMG1GpsufkdqKi8BfkdqIS4HPudqISoHNyO1EJr4kcgGwjKuExJ7cTlfCWk9uJ6ktRfTtRCS05&#10;dztRCQyJHGBnIyphHSe3E1V21K4AVVbcpahAIo1cBKEEGur7np4HVRMH50HX9A6awHFD+KQuqfVL&#10;5Qp6sOjsUZ1PIwe0Zq8KTtMQUAkKCIaKRU7dkSQ31/vk0/QL/QXaEXBNyH1DydnYPCVpegz7d4KR&#10;MArtA6RQnL3NUyv2KPb54j3sDfQJbJ9/p0lozzA2yV3P7SaBAOSQtJPoTWL53G6SEJUFnySUDT9h&#10;JS+Qkc9IccL7pB9Qrqc35MbSahp0GoT/q7fgzJKdbDUMByIRj2rAbp45Hehpq1Pz+O5cLgAtD10e&#10;2t9IDczbSL7TiWnXId8SQNrOYz1gJU87D21festW89w5MJgny/VoH4EHRZBkRZ1y03eAoawmG0yo&#10;vGlVmKMjGQt6H/sWri9sTHpiWD4fCDE2Ce1m+CS0XdFnsR+wmoeCnnzsFMNsnw8mUQo3KlcRnLEI&#10;al/hkChurUzCwghFNg99tx/hAaCAD4R9jKb9jhjAhkbO0bdD/04iydxTb+F0QEMSj83VkqPeAmjf&#10;ImUR3cmBwkbnUW958uRbhWTL7s4Bq3laZ8KHEeNedueA3TzKorT90fWGDq7Q250Dg3mUH0lHU4xY&#10;5zOKQnkaWFDVwUO8LT84365xqR3KWB/ciYPrBQ6aeNFyHxb4CCVfC/Chs27eu+1Ot+WR9gc7hVan&#10;C83p+fLJmTItkLrKD3dyzFAAiT74L1FQYueapQ72FFhIr7sNU52eVFVVcdyl8fr7aIdHAu/DkIUy&#10;SlQ7nPY3dNTcYojqpp+cW931GUR32KA+dmg/jICDfnQJ7VMXajWeHo1wTNE8QvoHRZDFgUeAr8IE&#10;CoWhpyptZWHKH/yjKg7rMIay8L2OO0JqOqnqtDvE0DtY6GLuHGzIIAM1c9ShCZbRNsOobTpkoret&#10;qL0+5IFganlQ43rIo9eqGl8IPL5lwhu4Qy56gyoIRpcCfbdcDErR24SaUmCCH3KLi/JV2867zy4b&#10;5qI9NrxjbIdNo8AzFJ8E9noprLKpyLcCEfnuA1RqTP0VNHIfrFipQfVXMhKchLMaWZ0uS/H4Lqn9&#10;I8aOfP46/jkhpbVTjOVV8vtgbCRKZ2RR9XGqwlgqqglj0ekUXvdeGEvoCI4n+KlDLKGjmMuEsB4d&#10;hgyZ6BBLbfwhEx1iPTrwGTLpYSwdpgy56BhLQD1kokOsR0A9ZKJD7LhOdITtdIIg/Aiw79HGhLEI&#10;YGGQMYDtA2fXaVCIJlCReCAgeF1jBEWcThCRsLyRyg6FOadTOP/hoWv3qQ/f6shP3+U1/j2A50T5&#10;rwz0/wf6Pafq/uHiy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w0AAFtDb250ZW50X1R5cGVzXS54bWxQSwECFAAKAAAAAACHTuJAAAAAAAAA&#10;AAAAAAAABgAAAAAAAAAAABAAAAAVDAAAX3JlbHMvUEsBAhQAFAAAAAgAh07iQIoUZjzRAAAAlAEA&#10;AAsAAAAAAAAAAQAgAAAAOQwAAF9yZWxzLy5yZWxzUEsBAhQACgAAAAAAh07iQAAAAAAAAAAAAAAA&#10;AAQAAAAAAAAAAAAQAAAAAAAAAGRycy9QSwECFAAUAAAACACHTuJAaQipztkAAAAJAQAADwAAAAAA&#10;AAABACAAAAAiAAAAZHJzL2Rvd25yZXYueG1sUEsBAhQAFAAAAAgAh07iQOEUSiLBCgAAuDEAAA4A&#10;AAAAAAAAAQAgAAAAKAEAAGRycy9lMm9Eb2MueG1sUEsFBgAAAAAGAAYAWQEAAFsOAAAAAA==&#10;">
                <o:lock v:ext="edit" aspectratio="f"/>
                <v:group id="组合 576" o:spid="_x0000_s1026" o:spt="203" style="position:absolute;left:315310;top:0;height:419100;width:6028387;" coordorigin="238125,0" coordsize="6029893,4191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577" o:spid="_x0000_s1026" o:spt="202" type="#_x0000_t202" style="position:absolute;left:238125;top:0;height:419100;width:10477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70C0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直接连接符 578" o:spid="_x0000_s1026" o:spt="20" style="position:absolute;left:1118244;top:211109;height:0;width:5149774;" filled="f" stroked="t" coordsize="21600,21600" o:gfxdata="UEsDBAoAAAAAAIdO4kAAAAAAAAAAAAAAAAAEAAAAZHJzL1BLAwQUAAAACACHTuJApu4JGb4AAADb&#10;AAAADwAAAGRycy9kb3ducmV2LnhtbEVPTWvCQBC9C/6HZYRepG6Sg9XoKpJQqIceqlLa25Adk5js&#10;bMxuo/333UKht3m8z1lv76YVA/WutqwgnkUgiAuray4VnI7PjwsQziNrbC2Tgm9ysN2MR2tMtb3x&#10;Gw0HX4oQwi5FBZX3XSqlKyoy6Ga2Iw7c2fYGfYB9KXWPtxBuWplE0VwarDk0VNhRVlHRHL6Mgn3b&#10;LC+fu9c8Pn6cs6ttkmn+9K7UwySOViA83f2/+M/9osP8Jfz+Eg6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4J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70C0" miterlimit="8" joinstyle="miter" dashstyle="longDash"/>
                    <v:imagedata o:title=""/>
                    <o:lock v:ext="edit" aspectratio="f"/>
                  </v:line>
                </v:group>
                <v:group id="组合 41" o:spid="_x0000_s1026" o:spt="203" style="position:absolute;left:0;top:52552;height:323850;width:323850;" coordorigin="3293287,0" coordsize="360000,3600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椭圆 2" o:spid="_x0000_s1026" o:spt="3" type="#_x0000_t3" style="position:absolute;left:3293287;top:0;height:360000;width:360000;v-text-anchor:middle;" filled="t" stroked="t" coordsize="21600,21600" o:gfxdata="UEsDBAoAAAAAAIdO4kAAAAAAAAAAAAAAAAAEAAAAZHJzL1BLAwQUAAAACACHTuJAv05ulb0AAADb&#10;AAAADwAAAGRycy9kb3ducmV2LnhtbEWPzWrDMBCE74G8g9hAb7XkUIrrWMkhP1CaU5O258Xa2E6s&#10;lbFUx83TV4VCjsPMfMMUq9G2YqDeN441pIkCQVw603Cl4eO4e8xA+IBssHVMGn7Iw2o5nRSYG3fl&#10;dxoOoRIRwj5HDXUIXS6lL2uy6BPXEUfv5HqLIcq+kqbHa4TbVs6VepYWG44LNXa0rqm8HL6thmHz&#10;4vbhhk9bq1I+vW3bc/b1qfXDLFULEIHGcA//t1+NhnkKf1/i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Tm6V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70C0" miterlimit="8" joinstyle="miter"/>
                    <v:imagedata o:title=""/>
                    <o:lock v:ext="edit" aspectratio="t"/>
                  </v:shape>
                  <v:group id="Group 24" o:spid="_x0000_s1026" o:spt="203" style="position:absolute;left:3339233;top:77098;height:205805;width:288000;" coordorigin="3339869,77098" coordsize="452,323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25" o:spid="_x0000_s1026" o:spt="100" style="position:absolute;left:3339869;top:77098;height:323;width:452;" fillcolor="#0070C0" filled="t" stroked="t" coordsize="4096,2930" o:gfxdata="UEsDBAoAAAAAAIdO4kAAAAAAAAAAAAAAAAAEAAAAZHJzL1BLAwQUAAAACACHTuJA3kRwFrsAAADb&#10;AAAADwAAAGRycy9kb3ducmV2LnhtbEWP3YrCMBSE74V9h3AWvNNUZUWqsSz+gLCw4M8DHJuzbWlz&#10;UpLY6tsbQdjLYWa+YVbZ3TSiI+crywom4wQEcW51xYWCy3k/WoDwAVljY5kUPMhDtv4YrDDVtucj&#10;dadQiAhhn6KCMoQ2ldLnJRn0Y9sSR+/POoMhSldI7bCPcNPIaZLMpcGK40KJLW1KyuvTzShYoLTX&#10;Tfvttg/8vfQ/dYdfO6nU8HOSLEEEuof/8Lt90AqmM3h9i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kRwFrsAAADb&#10;AAAADwAAAAAAAAABACAAAAAiAAAAZHJzL2Rvd25yZXYueG1sUEsBAhQAFAAAAAgAh07iQDMvBZ47&#10;AAAAOQAAABAAAAAAAAAAAQAgAAAACgEAAGRycy9zaGFwZXhtbC54bWxQSwUGAAAAAAYABgBbAQAA&#10;tAMAAAAA&#10;" path="m4096,983c2031,0,2031,0,2031,0c0,1007,0,1007,0,1007c914,1460,914,1460,914,1460c914,2523,914,2523,914,2523c960,2558,960,2558,960,2558c979,2572,1432,2914,2043,2930c2056,2930,2069,2930,2082,2930c2680,2930,3066,2580,3083,2565c3120,2531,3120,2531,3120,2531c3120,1471,3120,1471,3120,1471l4096,983xm2033,258c3566,988,3566,988,3566,988c2032,1755,2032,1755,2032,1755c523,1007,523,1007,523,1007l2033,258xm2888,2425c2785,2504,2472,2707,2049,2698c1619,2687,1268,2484,1147,2405c1147,1576,1147,1576,1147,1576c2032,2015,2032,2015,2032,2015c2888,1587,2888,1587,2888,1587l2888,2425xe">
                      <v:path o:connectlocs="452,108;224,0;0,111;100,160;100,278;105,281;225,323;229,323;340,282;344,279;344,162;452,108;224,28;393,108;224,193;57,111;224,28;318,267;226,297;126,265;126,173;224,222;318,174;318,267" o:connectangles="0,0,0,0,0,0,0,0,0,0,0,0,0,0,0,0,0,0,0,0,0,0,0,0"/>
                      <v:fill on="t" focussize="0,0"/>
                      <v:stroke color="#0070C0" joinstyle="round"/>
                      <v:imagedata o:title=""/>
                      <o:lock v:ext="edit" aspectratio="f"/>
                    </v:shape>
                    <v:rect id="Rectangle 26" o:spid="_x0000_s1026" o:spt="1" style="position:absolute;left:3339886;top:77275;height:98;width:26;" filled="t" stroked="f" coordsize="21600,21600" o:gfxdata="UEsDBAoAAAAAAIdO4kAAAAAAAAAAAAAAAAAEAAAAZHJzL1BLAwQUAAAACACHTuJAF4wEl7wAAADb&#10;AAAADwAAAGRycy9kb3ducmV2LnhtbEWPT4vCMBTE7wt+h/AEb2viny1ajR4WhAX1sCp4fTTPtti8&#10;1CZq/fZGEDwOM/MbZr5sbSVu1PjSsYZBX4EgzpwpOddw2K++JyB8QDZYOSYND/KwXHS+5pgad+d/&#10;uu1CLiKEfYoaihDqVEqfFWTR911NHL2TayyGKJtcmgbvEW4rOVQqkRZLjgsF1vRbUHbeXa0GTMbm&#10;sj2NNvv1NcFp3qrVz1Fp3esO1AxEoDZ8wu/2n9EwHMP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MBJe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340108;top:77160;height:44;width:72;" filled="t" stroked="f" coordsize="72,44" o:gfxdata="UEsDBAoAAAAAAIdO4kAAAAAAAAAAAAAAAAAEAAAAZHJzL1BLAwQUAAAACACHTuJAg9VV+r0AAADb&#10;AAAADwAAAGRycy9kb3ducmV2LnhtbEWPQWsCMRSE7wX/Q3hCbzWraFlWowdpob1UVj14fCbP3eDm&#10;ZdlkV/vvG0HocZiZb5jV5u4aMVAXrGcF00kGglh7Y7lScDx8vuUgQkQ22HgmBb8UYLMevaywMP7G&#10;JQ37WIkE4VCggjrGtpAy6JocholviZN38Z3DmGRXSdPhLcFdI2dZ9i4dWk4LNba0rUlf971TsNPa&#10;/nyfP/L5cFrs8mvZ23LeK/U6nmZLEJHu8T/8bH8ZBbMFPL6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1VX6vQAA&#10;ANsAAAAPAAAAAAAAAAEAIAAAACIAAABkcnMvZG93bnJldi54bWxQSwECFAAUAAAACACHTuJAMy8F&#10;njsAAAA5AAAAEAAAAAAAAAABACAAAAAMAQAAZHJzL3NoYXBleG1sLnhtbFBLBQYAAAAABgAGAFsB&#10;AAC2AwAAAAA=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340189;top:77200;height:18;width:19;" filled="t" stroked="f" coordsize="19,18" o:gfxdata="UEsDBAoAAAAAAIdO4kAAAAAAAAAAAAAAAAAEAAAAZHJzL1BLAwQUAAAACACHTuJAKSdkPbwAAADb&#10;AAAADwAAAGRycy9kb3ducmV2LnhtbEWPS4sCMRCE78L+h9AL3jSjorij0cPAghfxedlbO+mdDDvp&#10;zCbx9e+NIHgsquorar682UZcyIfasYJBPwNBXDpdc6XgePjuTUGEiKyxcUwK7hRgufjozDHX7so7&#10;uuxjJRKEQ44KTIxtLmUoDVkMfdcSJ+/XeYsxSV9J7fGa4LaRwyybSIs1pwWDLRWGyr/92SrYFqfi&#10;i9fV/8iPw+Fu/GZV/0ilup+DbAYi0i2+w6/2SisYTuD5Jf0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nZD28AAAA&#10;2wAAAA8AAAAAAAAAAQAgAAAAIgAAAGRycy9kb3ducmV2LnhtbFBLAQIUABQAAAAIAIdO4kAzLwWe&#10;OwAAADkAAAAQAAAAAAAAAAEAIAAAAAsBAABkcnMvc2hhcGV4bWwueG1sUEsFBgAAAAAGAAYAWwEA&#10;ALUDAAAAAA=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31305" cy="556133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05" cy="5561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开发；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参与项目：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"http://310.vip"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http://310.vip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（网站）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"http://jihua.310.vip"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http://jihua.310.vip</w:t>
                            </w:r>
                            <w:r>
                              <w:rPr>
                                <w:rStyle w:val="9"/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（网站）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"http://www.310.vip/padhome"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http://www.310.vip/padhome</w:t>
                            </w:r>
                            <w:r>
                              <w:rPr>
                                <w:rStyle w:val="9"/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Style w:val="9"/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（pad应用）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"http://m.surewin.com"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http://m.surewin.com</w:t>
                            </w:r>
                            <w:r>
                              <w:rPr>
                                <w:rStyle w:val="9"/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（微信H5）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"http://www.longw.vip"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http://www.longw.vip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（网站）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公司从事于体彩行业，专注于足彩信息数据推荐，主要服务于彩票店主以及广大彩民。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项目网站、H5网页前端主要使用jQuery、zepto.js、bootstrap、layer、echarts以及各js插件，pad、webapp使用Cordova+Angular.js+Ionic构建。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84848"/>
                                <w:szCs w:val="21"/>
                                <w:shd w:val="clear" w:color="auto" w:fill="FFFFFF"/>
                              </w:rPr>
                              <w:t>项目收获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个人觉得前端是个比较麻烦的工作，也是个比较有趣的工作。麻烦在于浏览器的兼容性、页面性能优化，前端有趣也在于如何去解决这类问题。之前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工作jquery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的比较多,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直接操作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dom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习惯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后使用MVVM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框架数据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驱动视图反而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有点不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适应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Angular.js1.0+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框架现在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虽然已经没落，但是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双向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数据绑定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构建后台应用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上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面还是很有优势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；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上手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快，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组件化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思想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提高了代码的管理及复用率。V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ue在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语法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模块化上面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很大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部分借鉴了ng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和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，个人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 xml:space="preserve">比较喜欢使用vue ,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在做商城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的项目的时候发现vuex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是个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很nice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东西，有点像angualr.js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的$rootScope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和react的redux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但是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vuex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状态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单向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  <w:t>数据流，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更易于数据状态的管理。Vue相比于ng2+，各有特点，ng2+版本采用typesript更适合构建大型项目，性能也是相当好，但开发文档对国内不是很友好，每半年更新一个版本，导致现在国内很少用，很期待即将采用typescript的vue3.0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落实到做项目上来，没有最好的技术，只有最合适的技术，把技术更好的融入到项目中才是最好的展示。前端就好比一个人，html是骨架，css好比穿衣打扮，js是灵魂，作为一个前端开发js是做好的技术展示，最有趣的也是js了。</w:t>
                            </w: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156" w:beforeLines="50"/>
                              <w:ind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84848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.75pt;height:437.9pt;width:522.15pt;mso-position-horizontal:right;mso-position-horizontal-relative:margin;z-index:251712512;mso-width-relative:page;mso-height-relative:page;" filled="f" stroked="f" coordsize="21600,21600" o:gfxdata="UEsDBAoAAAAAAIdO4kAAAAAAAAAAAAAAAAAEAAAAZHJzL1BLAwQUAAAACACHTuJALis3cdcAAAAH&#10;AQAADwAAAGRycy9kb3ducmV2LnhtbE2PzU7DMBCE70i8g7VI3KidiEIJcSoUqUJCcGjphdsmdpMI&#10;ex1i9weenu0JjjOzmvm2XJ68Ewc7xSGQhmymQFhqgxmo07B9X90sQMSEZNAFshq+bYRldXlRYmHC&#10;kdb2sEmd4BKKBWroUxoLKWPbW49xFkZLnO3C5DGxnDppJjxyuXcyV+pOehyIF3ocbd3b9nOz9xpe&#10;6tUbrpvcL35c/fy6exq/th9zra+vMvUIItlT+juGMz6jQ8VMTdiTicJp4EcSu3MQ51Dd3rPRaHjI&#10;MwWyKuV//uoXUEsDBBQAAAAIAIdO4kBvxjbNIgIAACkEAAAOAAAAZHJzL2Uyb0RvYy54bWytU0uO&#10;EzEQ3SNxB8t70vkTonRGYUZBSBEzUkCsHbedbsl2GdtJdzgA3GBWbNhzrpyDsjvJhM8KsXHXr1/9&#10;Xs1uGq3IXjhfgclpr9OlRBgORWW2Of3wfvliQokPzBRMgRE5PQhPb+bPn81qOxV9KEEVwhEEMX5a&#10;25yWIdhplnleCs18B6ww6JTgNAuoum1WOFYjulZZv9sdZzW4wjrgwnu03rVOOk/4Ugoe7qX0IhCV&#10;U6wtpNeldxPfbD5j061jtqz4qQz2D1VoVhlMeoG6Y4GRnav+gNIVd+BBhg4HnYGUFRepB+ym1/2t&#10;m3XJrEi94HC8vYzJ/z9Y/m7/4EhV5HTQo8QwjTs6Pn49fvtx/P6FoA0HVFs/xbi1xcjQvIYGF322&#10;ezTGvhvpdPxiRwT9OOrDZbyiCYSjcTweToYjdHH0jSaDyaQ/ijjZ0+/W+fBGgCZRyKnD/aWxsv3K&#10;hzb0HBKzGVhWSqUdKkNqTDFA/F88CK5MtIjEhhNMbKktPUqh2TSnPjdQHLBNBy1TvOXLCktZMR8e&#10;mENqYPlI93CPj1SAKeEkUVKC+/w3e4zHjaGXkhqpllP/acecoES9NbjLV73hMHIzKcPRyz4q7tqz&#10;ufaYnb4FZDOuC6tLYowP6ixKB/ojXsUiZkUXMxxz5zScxdvQHgBeFReLRQpCNloWVmZteYRuR7jY&#10;BZBVmnscUzsb3FdUkI9pc6fbiYS/1lPU04XP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uKzdx&#10;1wAAAAcBAAAPAAAAAAAAAAEAIAAAACIAAABkcnMvZG93bnJldi54bWxQSwECFAAUAAAACACHTuJA&#10;b8Y2zSICAAApBAAADgAAAAAAAAABACAAAAAm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前端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开发；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参与项目：</w:t>
                      </w:r>
                      <w:r>
                        <w:fldChar w:fldCharType="begin"/>
                      </w:r>
                      <w:r>
                        <w:instrText xml:space="preserve"> HYPERLINK "http://310.vip" </w:instrText>
                      </w:r>
                      <w: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http://310.vip</w:t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（网站）</w:t>
                      </w:r>
                      <w:r>
                        <w:fldChar w:fldCharType="begin"/>
                      </w:r>
                      <w:r>
                        <w:instrText xml:space="preserve"> HYPERLINK "http://jihua.310.vip" </w:instrText>
                      </w:r>
                      <w: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http://jihua.310.vip</w:t>
                      </w:r>
                      <w:r>
                        <w:rPr>
                          <w:rStyle w:val="9"/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（网站）</w:t>
                      </w:r>
                      <w:r>
                        <w:fldChar w:fldCharType="begin"/>
                      </w:r>
                      <w:r>
                        <w:instrText xml:space="preserve"> HYPERLINK "http://www.310.vip/padhome" </w:instrText>
                      </w:r>
                      <w: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http://www.310.vip/padhome</w:t>
                      </w:r>
                      <w:r>
                        <w:rPr>
                          <w:rStyle w:val="9"/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Style w:val="9"/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（pad应用）</w:t>
                      </w:r>
                      <w:r>
                        <w:fldChar w:fldCharType="begin"/>
                      </w:r>
                      <w:r>
                        <w:instrText xml:space="preserve"> HYPERLINK "http://m.surewin.com" </w:instrText>
                      </w:r>
                      <w: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http://m.surewin.com</w:t>
                      </w:r>
                      <w:r>
                        <w:rPr>
                          <w:rStyle w:val="9"/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（微信H5）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fldChar w:fldCharType="begin"/>
                      </w:r>
                      <w:r>
                        <w:instrText xml:space="preserve"> HYPERLINK "http://www.longw.vip" </w:instrText>
                      </w:r>
                      <w: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http://www.longw.vip</w:t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（网站）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公司从事于体彩行业，专注于足彩信息数据推荐，主要服务于彩票店主以及广大彩民。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项目网站、H5网页前端主要使用jQuery、zepto.js、bootstrap、layer、echarts以及各js插件，pad、webapp使用Cordova+Angular.js+Ionic构建。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84848"/>
                          <w:szCs w:val="21"/>
                          <w:shd w:val="clear" w:color="auto" w:fill="FFFFFF"/>
                        </w:rPr>
                        <w:t>项目收获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：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个人觉得前端是个比较麻烦的工作，也是个比较有趣的工作。麻烦在于浏览器的兼容性、页面性能优化，前端有趣也在于如何去解决这类问题。之前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工作jquery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的比较多,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直接操作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dom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习惯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后使用MVVM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框架数据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驱动视图反而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有点不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适应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。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Angular.js1.0+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框架现在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虽然已经没落，但是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双向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数据绑定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构建后台应用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上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面还是很有优势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；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上手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快，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组件化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思想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提高了代码的管理及复用率。V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ue在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语法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模块化上面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很大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部分借鉴了ng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和 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，个人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 xml:space="preserve">比较喜欢使用vue ,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在做商城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的项目的时候发现vuex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是个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很nice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东西，有点像angualr.js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中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的$rootScope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和react的redux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但是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vuex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有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状态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单向</w:t>
                      </w:r>
                      <w:r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  <w:t>数据流，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更易于数据状态的管理。Vue相比于ng2+，各有特点，ng2+版本采用typesript更适合构建大型项目，性能也是相当好，但开发文档对国内不是很友好，每半年更新一个版本，导致现在国内很少用，很期待即将采用typescript的vue3.0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  <w:lang w:val="en-US" w:eastAsia="zh-CN"/>
                        </w:rPr>
                        <w:t>落实到做项目上来，没有最好的技术，只有最合适的技术，把技术更好的融入到项目中才是最好的展示。前端就好比一个人，html是骨架，css好比穿衣打扮，js是灵魂，作为一个前端开发js是做好的技术展示，最有趣的也是js了。</w:t>
                      </w: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  <w:p>
                      <w:pPr>
                        <w:snapToGrid w:val="0"/>
                        <w:spacing w:before="156" w:beforeLines="50"/>
                        <w:ind w:firstLine="420"/>
                        <w:jc w:val="left"/>
                        <w:rPr>
                          <w:rFonts w:ascii="微软雅黑" w:hAnsi="微软雅黑" w:eastAsia="微软雅黑" w:cs="微软雅黑"/>
                          <w:color w:val="484848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4810125</wp:posOffset>
            </wp:positionV>
            <wp:extent cx="447675" cy="447675"/>
            <wp:effectExtent l="0" t="0" r="0" b="0"/>
            <wp:wrapNone/>
            <wp:docPr id="34" name="图片 34" descr="C:\Users\Administrator\Desktop\简历\图标-白\技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简历\图标-白\技能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415AF"/>
    <w:multiLevelType w:val="multilevel"/>
    <w:tmpl w:val="39F415A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45B1A81"/>
    <w:multiLevelType w:val="multilevel"/>
    <w:tmpl w:val="445B1A8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AA5595"/>
    <w:multiLevelType w:val="multilevel"/>
    <w:tmpl w:val="7CAA559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cs="微软雅黑"/>
        <w:b w:val="0"/>
        <w:color w:val="48484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B840E4"/>
    <w:rsid w:val="0005189B"/>
    <w:rsid w:val="0008258A"/>
    <w:rsid w:val="00083C59"/>
    <w:rsid w:val="000873F5"/>
    <w:rsid w:val="0009644A"/>
    <w:rsid w:val="00096A21"/>
    <w:rsid w:val="000C3107"/>
    <w:rsid w:val="000C3752"/>
    <w:rsid w:val="000F696C"/>
    <w:rsid w:val="001133D4"/>
    <w:rsid w:val="00143548"/>
    <w:rsid w:val="00156AC9"/>
    <w:rsid w:val="001601F6"/>
    <w:rsid w:val="00165721"/>
    <w:rsid w:val="00182584"/>
    <w:rsid w:val="00185E3E"/>
    <w:rsid w:val="00191E77"/>
    <w:rsid w:val="001A5CDE"/>
    <w:rsid w:val="001B2E62"/>
    <w:rsid w:val="001B60C0"/>
    <w:rsid w:val="001D0B41"/>
    <w:rsid w:val="001D76A8"/>
    <w:rsid w:val="001F2DC1"/>
    <w:rsid w:val="00232F53"/>
    <w:rsid w:val="0023669B"/>
    <w:rsid w:val="002427C9"/>
    <w:rsid w:val="00242C77"/>
    <w:rsid w:val="00245726"/>
    <w:rsid w:val="00252F57"/>
    <w:rsid w:val="00265E35"/>
    <w:rsid w:val="00270399"/>
    <w:rsid w:val="002831F8"/>
    <w:rsid w:val="0028620E"/>
    <w:rsid w:val="00292939"/>
    <w:rsid w:val="00297A08"/>
    <w:rsid w:val="002A6792"/>
    <w:rsid w:val="002D018E"/>
    <w:rsid w:val="002F4AD1"/>
    <w:rsid w:val="002F751D"/>
    <w:rsid w:val="003358FE"/>
    <w:rsid w:val="00386044"/>
    <w:rsid w:val="00387D52"/>
    <w:rsid w:val="00393A50"/>
    <w:rsid w:val="0039467D"/>
    <w:rsid w:val="003A57E7"/>
    <w:rsid w:val="003C145D"/>
    <w:rsid w:val="003E6596"/>
    <w:rsid w:val="003F0ADA"/>
    <w:rsid w:val="00410584"/>
    <w:rsid w:val="00414F3D"/>
    <w:rsid w:val="00417828"/>
    <w:rsid w:val="00436231"/>
    <w:rsid w:val="00440170"/>
    <w:rsid w:val="00467DFD"/>
    <w:rsid w:val="00470F07"/>
    <w:rsid w:val="00482062"/>
    <w:rsid w:val="00490EEF"/>
    <w:rsid w:val="00494D97"/>
    <w:rsid w:val="004A24CE"/>
    <w:rsid w:val="004D1F04"/>
    <w:rsid w:val="0050263B"/>
    <w:rsid w:val="00502935"/>
    <w:rsid w:val="005245DF"/>
    <w:rsid w:val="005269AF"/>
    <w:rsid w:val="00537DF1"/>
    <w:rsid w:val="0055699B"/>
    <w:rsid w:val="005914B4"/>
    <w:rsid w:val="005B26D9"/>
    <w:rsid w:val="00626100"/>
    <w:rsid w:val="00655DBA"/>
    <w:rsid w:val="00682637"/>
    <w:rsid w:val="00682B4D"/>
    <w:rsid w:val="006D1518"/>
    <w:rsid w:val="0070004C"/>
    <w:rsid w:val="00700475"/>
    <w:rsid w:val="00706689"/>
    <w:rsid w:val="00707CDE"/>
    <w:rsid w:val="00715CC5"/>
    <w:rsid w:val="007249CC"/>
    <w:rsid w:val="00734E34"/>
    <w:rsid w:val="00747B51"/>
    <w:rsid w:val="00750E29"/>
    <w:rsid w:val="007C2CE9"/>
    <w:rsid w:val="007C5606"/>
    <w:rsid w:val="007D6BC0"/>
    <w:rsid w:val="00806BA3"/>
    <w:rsid w:val="00837DDA"/>
    <w:rsid w:val="008948E6"/>
    <w:rsid w:val="008A3FA6"/>
    <w:rsid w:val="008C5D27"/>
    <w:rsid w:val="008D6389"/>
    <w:rsid w:val="008F24C7"/>
    <w:rsid w:val="00927C9C"/>
    <w:rsid w:val="009475C5"/>
    <w:rsid w:val="0096053D"/>
    <w:rsid w:val="0098722E"/>
    <w:rsid w:val="009B15E7"/>
    <w:rsid w:val="009B5796"/>
    <w:rsid w:val="009B5E6D"/>
    <w:rsid w:val="009B613F"/>
    <w:rsid w:val="009C3466"/>
    <w:rsid w:val="009F4381"/>
    <w:rsid w:val="009F4E41"/>
    <w:rsid w:val="00A239A6"/>
    <w:rsid w:val="00A27C59"/>
    <w:rsid w:val="00A36604"/>
    <w:rsid w:val="00A43B3F"/>
    <w:rsid w:val="00A50CCE"/>
    <w:rsid w:val="00A538CF"/>
    <w:rsid w:val="00A73A2E"/>
    <w:rsid w:val="00A85415"/>
    <w:rsid w:val="00AA07D1"/>
    <w:rsid w:val="00AB6240"/>
    <w:rsid w:val="00AE1A55"/>
    <w:rsid w:val="00AE1CC2"/>
    <w:rsid w:val="00AF265B"/>
    <w:rsid w:val="00AF67A8"/>
    <w:rsid w:val="00B20F62"/>
    <w:rsid w:val="00B41293"/>
    <w:rsid w:val="00B74242"/>
    <w:rsid w:val="00B900A7"/>
    <w:rsid w:val="00BA608C"/>
    <w:rsid w:val="00BB2678"/>
    <w:rsid w:val="00BC2A57"/>
    <w:rsid w:val="00BC6561"/>
    <w:rsid w:val="00BD45D3"/>
    <w:rsid w:val="00BD4F26"/>
    <w:rsid w:val="00BE16B9"/>
    <w:rsid w:val="00BF2EFB"/>
    <w:rsid w:val="00C01055"/>
    <w:rsid w:val="00C159EB"/>
    <w:rsid w:val="00C17F18"/>
    <w:rsid w:val="00C277C1"/>
    <w:rsid w:val="00C42F9F"/>
    <w:rsid w:val="00C84C68"/>
    <w:rsid w:val="00C9319A"/>
    <w:rsid w:val="00C93DB2"/>
    <w:rsid w:val="00C94E5C"/>
    <w:rsid w:val="00CD4AF6"/>
    <w:rsid w:val="00CF71F7"/>
    <w:rsid w:val="00CF7E01"/>
    <w:rsid w:val="00D01B6E"/>
    <w:rsid w:val="00D15359"/>
    <w:rsid w:val="00D62CEF"/>
    <w:rsid w:val="00D663BB"/>
    <w:rsid w:val="00D915DC"/>
    <w:rsid w:val="00D954EB"/>
    <w:rsid w:val="00DA2A24"/>
    <w:rsid w:val="00DD6D22"/>
    <w:rsid w:val="00DE405D"/>
    <w:rsid w:val="00DE7713"/>
    <w:rsid w:val="00E6759E"/>
    <w:rsid w:val="00E72ACC"/>
    <w:rsid w:val="00E84E87"/>
    <w:rsid w:val="00EB03A6"/>
    <w:rsid w:val="00EC2A3C"/>
    <w:rsid w:val="00F04B61"/>
    <w:rsid w:val="00F1732E"/>
    <w:rsid w:val="00F243CA"/>
    <w:rsid w:val="00F407F6"/>
    <w:rsid w:val="00F8684D"/>
    <w:rsid w:val="00F94CB0"/>
    <w:rsid w:val="00F97A3F"/>
    <w:rsid w:val="00FA4083"/>
    <w:rsid w:val="00FB4C21"/>
    <w:rsid w:val="00FC6D9C"/>
    <w:rsid w:val="00FF71B5"/>
    <w:rsid w:val="08FE5799"/>
    <w:rsid w:val="13F9434B"/>
    <w:rsid w:val="148770A4"/>
    <w:rsid w:val="15194B30"/>
    <w:rsid w:val="1B52587F"/>
    <w:rsid w:val="20064E3E"/>
    <w:rsid w:val="2E016019"/>
    <w:rsid w:val="2E4525B1"/>
    <w:rsid w:val="2E783E48"/>
    <w:rsid w:val="2F9E1496"/>
    <w:rsid w:val="37597544"/>
    <w:rsid w:val="3CAD0436"/>
    <w:rsid w:val="3EDE128E"/>
    <w:rsid w:val="44B840E4"/>
    <w:rsid w:val="45285169"/>
    <w:rsid w:val="46AD329A"/>
    <w:rsid w:val="493349D6"/>
    <w:rsid w:val="4A2D25EC"/>
    <w:rsid w:val="4D3F5622"/>
    <w:rsid w:val="525A0320"/>
    <w:rsid w:val="5668690D"/>
    <w:rsid w:val="58F00CB2"/>
    <w:rsid w:val="5AC970CB"/>
    <w:rsid w:val="5C333357"/>
    <w:rsid w:val="63EE2C0E"/>
    <w:rsid w:val="669474A1"/>
    <w:rsid w:val="6D2B4048"/>
    <w:rsid w:val="6DBE5106"/>
    <w:rsid w:val="78B357E9"/>
    <w:rsid w:val="7CAE5F24"/>
    <w:rsid w:val="7D0D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FollowedHyperlink"/>
    <w:basedOn w:val="7"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p0"/>
    <w:basedOn w:val="1"/>
    <w:qFormat/>
    <w:uiPriority w:val="0"/>
    <w:pPr>
      <w:widowControl/>
      <w:ind w:left="350" w:leftChars="350" w:right="375" w:rightChars="375"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3">
    <w:name w:val="页眉 Char"/>
    <w:basedOn w:val="7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7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标题 1 Char"/>
    <w:basedOn w:val="7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7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不明显强调1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&#40664;&#35748;\2016&#26368;&#26032;&#12304;&#22303;&#26408;&#31616;&#21382;+&#27714;&#32844;&#25351;&#23548;+&#27714;&#32844;&#31036;&#21253;&#12305;&#21512;&#38598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2016最新【土木简历+求职指导+求职礼包】合集.docx</Template>
  <Company>Microsoft</Company>
  <Pages>2</Pages>
  <Words>3</Words>
  <Characters>21</Characters>
  <Lines>1</Lines>
  <Paragraphs>1</Paragraphs>
  <TotalTime>4</TotalTime>
  <ScaleCrop>false</ScaleCrop>
  <LinksUpToDate>false</LinksUpToDate>
  <CharactersWithSpaces>23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2016-10-13T04:15:00Z</dcterms:created>
  <dc:creator>lenovo</dc:creator>
  <cp:lastModifiedBy>lenovo</cp:lastModifiedBy>
  <dcterms:modified xsi:type="dcterms:W3CDTF">2019-03-04T13:03:25Z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